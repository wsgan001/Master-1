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D2F" w:rsidRDefault="00342235" w:rsidP="00C3569E">
      <w:pPr>
        <w:pStyle w:val="11511"/>
        <w:rPr>
          <w:rFonts w:hint="eastAsia"/>
        </w:rPr>
      </w:pPr>
      <w:r>
        <w:rPr>
          <w:rFonts w:hint="eastAsia"/>
        </w:rPr>
        <w:t>幻方的分类和解法</w:t>
      </w:r>
    </w:p>
    <w:p w:rsidR="00342235" w:rsidRDefault="00342235" w:rsidP="00342235">
      <w:pPr>
        <w:jc w:val="center"/>
        <w:rPr>
          <w:rFonts w:hint="eastAsia"/>
        </w:rPr>
      </w:pPr>
      <w:r>
        <w:rPr>
          <w:rFonts w:hint="eastAsia"/>
        </w:rPr>
        <w:t>杨文静，</w:t>
      </w:r>
      <w:r>
        <w:rPr>
          <w:rFonts w:hint="eastAsia"/>
        </w:rPr>
        <w:t>ZY1321222</w:t>
      </w:r>
      <w:r>
        <w:rPr>
          <w:rFonts w:hint="eastAsia"/>
        </w:rPr>
        <w:t>，</w:t>
      </w:r>
      <w:r>
        <w:rPr>
          <w:rFonts w:hint="eastAsia"/>
        </w:rPr>
        <w:t>BUAA</w:t>
      </w:r>
    </w:p>
    <w:p w:rsidR="003B2D28" w:rsidRDefault="0045460B" w:rsidP="003B2D28">
      <w:pPr>
        <w:rPr>
          <w:rFonts w:hint="eastAsia"/>
        </w:rPr>
      </w:pPr>
      <w:r>
        <w:rPr>
          <w:rFonts w:hint="eastAsia"/>
        </w:rPr>
        <w:t>幻方是一种方阵图，</w:t>
      </w:r>
      <w:r w:rsidRPr="0045460B">
        <w:rPr>
          <w:rFonts w:hint="eastAsia"/>
        </w:rPr>
        <w:t>把一些有规律的数填在纵横格数都相等的正方形图内，使每一行、每一列和每一条对角线上各个数之和都相等。</w:t>
      </w:r>
      <w:r w:rsidR="0012300F">
        <w:rPr>
          <w:rFonts w:hint="eastAsia"/>
        </w:rPr>
        <w:t>此外，还存在一些广义的幻方，例如实心幻方等</w:t>
      </w:r>
      <w:r w:rsidR="00927DDA">
        <w:rPr>
          <w:rFonts w:hint="eastAsia"/>
        </w:rPr>
        <w:t>。</w:t>
      </w:r>
      <w:r w:rsidR="003A389D">
        <w:rPr>
          <w:rFonts w:hint="eastAsia"/>
        </w:rPr>
        <w:t>本文参照【幻方参考文献】的幻方分类，列举各种幻方的定义，给出其解法。</w:t>
      </w:r>
    </w:p>
    <w:p w:rsidR="00496E46" w:rsidRDefault="00496E46" w:rsidP="003B2D28">
      <w:pPr>
        <w:rPr>
          <w:rFonts w:hint="eastAsia"/>
        </w:rPr>
      </w:pPr>
      <w:r>
        <w:rPr>
          <w:rFonts w:hint="eastAsia"/>
        </w:rPr>
        <w:t>幻方可以分为平面幻方和立体幻方。</w:t>
      </w:r>
      <w:r w:rsidR="00EA2589">
        <w:rPr>
          <w:rFonts w:hint="eastAsia"/>
        </w:rPr>
        <w:t>本文针对此分类说明幻方的解法。</w:t>
      </w:r>
    </w:p>
    <w:p w:rsidR="00047BF0" w:rsidRDefault="002C2FCF" w:rsidP="002C2FCF">
      <w:pPr>
        <w:pStyle w:val="2"/>
        <w:rPr>
          <w:rFonts w:hint="eastAsia"/>
        </w:rPr>
      </w:pPr>
      <w:r>
        <w:rPr>
          <w:rFonts w:hint="eastAsia"/>
        </w:rPr>
        <w:t>平面幻方</w:t>
      </w:r>
    </w:p>
    <w:p w:rsidR="00084508" w:rsidRDefault="00084508" w:rsidP="00084508">
      <w:pPr>
        <w:rPr>
          <w:rFonts w:hint="eastAsia"/>
        </w:rPr>
      </w:pPr>
      <w:r>
        <w:rPr>
          <w:rFonts w:hint="eastAsia"/>
        </w:rPr>
        <w:t>平面幻方的定义：</w:t>
      </w:r>
      <w:r w:rsidR="00AB69C2">
        <w:rPr>
          <w:rFonts w:hint="eastAsia"/>
        </w:rPr>
        <w:t>&lt;</w:t>
      </w:r>
      <w:r w:rsidR="00AB69C2">
        <w:t>…</w:t>
      </w:r>
      <w:r w:rsidR="00AB69C2">
        <w:rPr>
          <w:rFonts w:hint="eastAsia"/>
        </w:rPr>
        <w:t>&gt;</w:t>
      </w:r>
    </w:p>
    <w:p w:rsidR="00084508" w:rsidRPr="00084508" w:rsidRDefault="00974324" w:rsidP="00084508">
      <w:pPr>
        <w:rPr>
          <w:rFonts w:hint="eastAsia"/>
        </w:rPr>
      </w:pPr>
      <w:r>
        <w:rPr>
          <w:rFonts w:hint="eastAsia"/>
        </w:rPr>
        <w:t>平面幻方中最常见的</w:t>
      </w:r>
      <w:proofErr w:type="gramStart"/>
      <w:r w:rsidR="00AB69C2">
        <w:rPr>
          <w:rFonts w:hint="eastAsia"/>
        </w:rPr>
        <w:t>有</w:t>
      </w:r>
      <w:r>
        <w:rPr>
          <w:rFonts w:hint="eastAsia"/>
        </w:rPr>
        <w:t>奇阶幻方和偶阶幻方</w:t>
      </w:r>
      <w:proofErr w:type="gramEnd"/>
      <w:r>
        <w:rPr>
          <w:rFonts w:hint="eastAsia"/>
        </w:rPr>
        <w:t>，此外，在平面幻方中，还有同心叠加幻方，广义幻方，幻方群等。</w:t>
      </w:r>
    </w:p>
    <w:p w:rsidR="002C2FCF" w:rsidRDefault="00924EA0" w:rsidP="00924EA0">
      <w:pPr>
        <w:pStyle w:val="3"/>
        <w:rPr>
          <w:rFonts w:hint="eastAsia"/>
        </w:rPr>
      </w:pPr>
      <w:proofErr w:type="gramStart"/>
      <w:r>
        <w:rPr>
          <w:rFonts w:hint="eastAsia"/>
        </w:rPr>
        <w:t>奇阶幻方</w:t>
      </w:r>
      <w:proofErr w:type="gramEnd"/>
    </w:p>
    <w:p w:rsidR="00DB4338" w:rsidRDefault="00DB4338" w:rsidP="00DB4338">
      <w:pPr>
        <w:rPr>
          <w:rFonts w:hint="eastAsia"/>
          <w:kern w:val="0"/>
          <w:sz w:val="28"/>
          <w:szCs w:val="28"/>
        </w:rPr>
      </w:pPr>
      <w:r>
        <w:rPr>
          <w:rFonts w:hint="eastAsia"/>
        </w:rPr>
        <w:t>奇幻方是指</w:t>
      </w:r>
      <w:r w:rsidR="00713D04">
        <w:rPr>
          <w:rFonts w:hint="eastAsia"/>
        </w:rPr>
        <w:t>在平面内</w:t>
      </w:r>
      <w:r w:rsidR="005C50E7">
        <w:rPr>
          <w:rFonts w:hint="eastAsia"/>
          <w:kern w:val="0"/>
          <w:sz w:val="28"/>
          <w:szCs w:val="28"/>
        </w:rPr>
        <w:t>奇数阶幻方是指横行、竖</w:t>
      </w:r>
      <w:proofErr w:type="gramStart"/>
      <w:r w:rsidR="005C50E7">
        <w:rPr>
          <w:rFonts w:hint="eastAsia"/>
          <w:kern w:val="0"/>
          <w:sz w:val="28"/>
          <w:szCs w:val="28"/>
        </w:rPr>
        <w:t>列都是</w:t>
      </w:r>
      <w:proofErr w:type="gramEnd"/>
      <w:r w:rsidR="005C50E7">
        <w:rPr>
          <w:rFonts w:hint="eastAsia"/>
          <w:kern w:val="0"/>
          <w:sz w:val="28"/>
          <w:szCs w:val="28"/>
        </w:rPr>
        <w:t>奇数的</w:t>
      </w:r>
      <w:r w:rsidR="00713D04">
        <w:rPr>
          <w:rFonts w:hint="eastAsia"/>
          <w:kern w:val="0"/>
          <w:sz w:val="28"/>
          <w:szCs w:val="28"/>
        </w:rPr>
        <w:t>方阵图</w:t>
      </w:r>
      <w:r w:rsidR="005C50E7">
        <w:rPr>
          <w:rFonts w:hint="eastAsia"/>
          <w:kern w:val="0"/>
          <w:sz w:val="28"/>
          <w:szCs w:val="28"/>
        </w:rPr>
        <w:t>。</w:t>
      </w:r>
    </w:p>
    <w:p w:rsidR="00AB46F0" w:rsidRPr="00DB4338" w:rsidRDefault="00AB46F0" w:rsidP="00DB4338">
      <w:pPr>
        <w:rPr>
          <w:rFonts w:hint="eastAsia"/>
        </w:rPr>
      </w:pPr>
    </w:p>
    <w:p w:rsidR="00924EA0" w:rsidRDefault="00924EA0" w:rsidP="00924EA0">
      <w:pPr>
        <w:pStyle w:val="3"/>
        <w:rPr>
          <w:rFonts w:hint="eastAsia"/>
        </w:rPr>
      </w:pPr>
      <w:proofErr w:type="gramStart"/>
      <w:r>
        <w:rPr>
          <w:rFonts w:hint="eastAsia"/>
        </w:rPr>
        <w:t>偶阶</w:t>
      </w:r>
      <w:r>
        <w:rPr>
          <w:rFonts w:hint="eastAsia"/>
        </w:rPr>
        <w:t>幻方</w:t>
      </w:r>
      <w:proofErr w:type="gramEnd"/>
    </w:p>
    <w:p w:rsidR="00012569" w:rsidRPr="00012569" w:rsidRDefault="00BD5B44" w:rsidP="00012569">
      <w:pPr>
        <w:rPr>
          <w:rFonts w:hint="eastAsia"/>
        </w:rPr>
      </w:pPr>
      <w:r w:rsidRPr="00BD5B44">
        <w:rPr>
          <w:rFonts w:hint="eastAsia"/>
        </w:rPr>
        <w:t>偶数阶幻方是指横行、竖</w:t>
      </w:r>
      <w:proofErr w:type="gramStart"/>
      <w:r w:rsidRPr="00BD5B44">
        <w:rPr>
          <w:rFonts w:hint="eastAsia"/>
        </w:rPr>
        <w:t>列都是</w:t>
      </w:r>
      <w:proofErr w:type="gramEnd"/>
      <w:r w:rsidRPr="00BD5B44">
        <w:rPr>
          <w:rFonts w:hint="eastAsia"/>
        </w:rPr>
        <w:t>偶数的方阵图。</w:t>
      </w:r>
    </w:p>
    <w:p w:rsidR="00DB0BB5" w:rsidRDefault="00DB0BB5" w:rsidP="00DB0BB5">
      <w:pPr>
        <w:pStyle w:val="3"/>
        <w:rPr>
          <w:rFonts w:hint="eastAsia"/>
        </w:rPr>
      </w:pPr>
      <w:r>
        <w:rPr>
          <w:rFonts w:hint="eastAsia"/>
        </w:rPr>
        <w:t>其他</w:t>
      </w:r>
      <w:r>
        <w:rPr>
          <w:rFonts w:hint="eastAsia"/>
        </w:rPr>
        <w:t>幻方</w:t>
      </w:r>
    </w:p>
    <w:p w:rsidR="006B39B3" w:rsidRDefault="006B39B3" w:rsidP="006B39B3">
      <w:pPr>
        <w:pStyle w:val="aa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同心叠加幻方</w:t>
      </w:r>
    </w:p>
    <w:p w:rsidR="006B39B3" w:rsidRDefault="006B39B3" w:rsidP="006B39B3">
      <w:pPr>
        <w:pStyle w:val="aa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特殊幻方</w:t>
      </w:r>
    </w:p>
    <w:p w:rsidR="006B39B3" w:rsidRDefault="006B39B3" w:rsidP="006B39B3">
      <w:pPr>
        <w:pStyle w:val="aa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广义幻方</w:t>
      </w:r>
    </w:p>
    <w:p w:rsidR="00924EA0" w:rsidRPr="00924EA0" w:rsidRDefault="006B39B3" w:rsidP="006C5017">
      <w:pPr>
        <w:pStyle w:val="aa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幻方群</w:t>
      </w:r>
      <w:r w:rsidR="00104918">
        <w:rPr>
          <w:rFonts w:hint="eastAsia"/>
        </w:rPr>
        <w:t xml:space="preserve">  </w:t>
      </w:r>
    </w:p>
    <w:p w:rsidR="002C2FCF" w:rsidRDefault="002C2FCF" w:rsidP="002C2FCF">
      <w:pPr>
        <w:pStyle w:val="2"/>
        <w:rPr>
          <w:rFonts w:hint="eastAsia"/>
        </w:rPr>
      </w:pPr>
      <w:r>
        <w:rPr>
          <w:rFonts w:hint="eastAsia"/>
        </w:rPr>
        <w:lastRenderedPageBreak/>
        <w:t>立体</w:t>
      </w:r>
      <w:r>
        <w:rPr>
          <w:rFonts w:hint="eastAsia"/>
        </w:rPr>
        <w:t>幻方</w:t>
      </w:r>
    </w:p>
    <w:p w:rsidR="00104918" w:rsidRPr="00104918" w:rsidRDefault="00104918" w:rsidP="00104918">
      <w:pPr>
        <w:rPr>
          <w:rFonts w:hint="eastAsia"/>
        </w:rPr>
      </w:pPr>
    </w:p>
    <w:p w:rsidR="00E507FD" w:rsidRDefault="007D3E21" w:rsidP="00F173A9">
      <w:pPr>
        <w:pStyle w:val="3"/>
        <w:tabs>
          <w:tab w:val="clear" w:pos="1080"/>
          <w:tab w:val="num" w:pos="946"/>
        </w:tabs>
        <w:ind w:left="960" w:hanging="960"/>
        <w:rPr>
          <w:rFonts w:hint="eastAsia"/>
        </w:rPr>
      </w:pPr>
      <w:r>
        <w:rPr>
          <w:rFonts w:hint="eastAsia"/>
        </w:rPr>
        <w:t>六面幻方</w:t>
      </w:r>
    </w:p>
    <w:p w:rsidR="00104918" w:rsidRDefault="00104918" w:rsidP="00104918">
      <w:pPr>
        <w:rPr>
          <w:rFonts w:hint="eastAsia"/>
        </w:rPr>
      </w:pPr>
      <w:r>
        <w:rPr>
          <w:rFonts w:hint="eastAsia"/>
        </w:rPr>
        <w:t>一个正方体，其</w:t>
      </w:r>
      <w:r>
        <w:rPr>
          <w:rFonts w:hint="eastAsia"/>
        </w:rPr>
        <w:t>6</w:t>
      </w:r>
      <w:r>
        <w:rPr>
          <w:rFonts w:hint="eastAsia"/>
        </w:rPr>
        <w:t>个面划成</w:t>
      </w:r>
      <w:r>
        <w:rPr>
          <w:rFonts w:hint="eastAsia"/>
        </w:rPr>
        <w:t>N*N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空格，将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6N</w:t>
      </w:r>
      <w:r w:rsidRPr="00104918">
        <w:rPr>
          <w:rFonts w:hint="eastAsia"/>
          <w:vertAlign w:val="superscript"/>
        </w:rPr>
        <w:t>2</w:t>
      </w:r>
      <w:r>
        <w:rPr>
          <w:rFonts w:hint="eastAsia"/>
        </w:rPr>
        <w:t>这</w:t>
      </w:r>
      <w:r>
        <w:rPr>
          <w:rFonts w:hint="eastAsia"/>
        </w:rPr>
        <w:t>6N</w:t>
      </w:r>
      <w:r w:rsidRPr="00104918">
        <w:rPr>
          <w:rFonts w:hint="eastAsia"/>
          <w:vertAlign w:val="superscript"/>
        </w:rPr>
        <w:t>2</w:t>
      </w:r>
      <w:r>
        <w:rPr>
          <w:rFonts w:hint="eastAsia"/>
        </w:rPr>
        <w:t>个数填入</w:t>
      </w:r>
      <w:r>
        <w:rPr>
          <w:rFonts w:hint="eastAsia"/>
        </w:rPr>
        <w:t>6</w:t>
      </w:r>
      <w:r>
        <w:rPr>
          <w:rFonts w:hint="eastAsia"/>
        </w:rPr>
        <w:t>个面的空格里，使得每个面的每行，</w:t>
      </w:r>
      <w:proofErr w:type="gramStart"/>
      <w:r>
        <w:rPr>
          <w:rFonts w:hint="eastAsia"/>
        </w:rPr>
        <w:t>没列和</w:t>
      </w:r>
      <w:proofErr w:type="gramEnd"/>
      <w:r>
        <w:rPr>
          <w:rFonts w:hint="eastAsia"/>
        </w:rPr>
        <w:t>每条对角线上</w:t>
      </w:r>
      <w:r>
        <w:rPr>
          <w:rFonts w:hint="eastAsia"/>
        </w:rPr>
        <w:t>N</w:t>
      </w:r>
      <w:r>
        <w:rPr>
          <w:rFonts w:hint="eastAsia"/>
        </w:rPr>
        <w:t>个数的和为</w:t>
      </w:r>
      <w:r>
        <w:rPr>
          <w:rFonts w:hint="eastAsia"/>
        </w:rPr>
        <w:t xml:space="preserve"> (1/2)N(6N</w:t>
      </w:r>
      <w:r w:rsidRPr="00104918">
        <w:rPr>
          <w:rFonts w:hint="eastAsia"/>
          <w:vertAlign w:val="superscript"/>
        </w:rPr>
        <w:t>2</w:t>
      </w:r>
      <w:r>
        <w:rPr>
          <w:rFonts w:hint="eastAsia"/>
        </w:rPr>
        <w:t xml:space="preserve">+1), </w:t>
      </w:r>
      <w:r>
        <w:rPr>
          <w:rFonts w:hint="eastAsia"/>
        </w:rPr>
        <w:t>这样的图形称为</w:t>
      </w:r>
      <w:r>
        <w:rPr>
          <w:rFonts w:hint="eastAsia"/>
        </w:rPr>
        <w:t>N</w:t>
      </w:r>
      <w:r>
        <w:rPr>
          <w:rFonts w:hint="eastAsia"/>
        </w:rPr>
        <w:t>阶</w:t>
      </w:r>
      <w:r w:rsidRPr="00E33F4C">
        <w:rPr>
          <w:rFonts w:hint="eastAsia"/>
          <w:b/>
          <w:em w:val="dot"/>
        </w:rPr>
        <w:t>六面幻方</w:t>
      </w:r>
      <w:r>
        <w:rPr>
          <w:rFonts w:hint="eastAsia"/>
        </w:rPr>
        <w:t>。</w:t>
      </w:r>
    </w:p>
    <w:p w:rsidR="0094470E" w:rsidRPr="00104918" w:rsidRDefault="0094470E" w:rsidP="00104918">
      <w:pPr>
        <w:rPr>
          <w:rFonts w:hint="eastAsia"/>
        </w:rPr>
      </w:pPr>
    </w:p>
    <w:p w:rsidR="00E507FD" w:rsidRDefault="007D3E21" w:rsidP="00F173A9">
      <w:pPr>
        <w:pStyle w:val="3"/>
        <w:tabs>
          <w:tab w:val="clear" w:pos="1080"/>
          <w:tab w:val="num" w:pos="946"/>
        </w:tabs>
        <w:ind w:left="960" w:hanging="960"/>
        <w:rPr>
          <w:rFonts w:hint="eastAsia"/>
        </w:rPr>
      </w:pPr>
      <w:r>
        <w:rPr>
          <w:rFonts w:hint="eastAsia"/>
        </w:rPr>
        <w:t>实心幻方</w:t>
      </w:r>
    </w:p>
    <w:p w:rsidR="00765BB6" w:rsidRPr="00765BB6" w:rsidRDefault="00765BB6" w:rsidP="00765BB6">
      <w:pPr>
        <w:rPr>
          <w:rFonts w:hint="eastAsia"/>
        </w:rPr>
      </w:pPr>
      <w:r>
        <w:rPr>
          <w:rFonts w:hint="eastAsia"/>
        </w:rPr>
        <w:t>把一个正方体划分成</w:t>
      </w:r>
      <w:r>
        <w:rPr>
          <w:rFonts w:hint="eastAsia"/>
        </w:rPr>
        <w:t>N*N*N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小立方体，将数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 w:rsidRPr="00765BB6">
        <w:rPr>
          <w:rFonts w:hint="eastAsia"/>
          <w:vertAlign w:val="superscript"/>
        </w:rPr>
        <w:t>3</w:t>
      </w:r>
      <w:r>
        <w:rPr>
          <w:rFonts w:hint="eastAsia"/>
        </w:rPr>
        <w:t>这</w:t>
      </w:r>
      <w:r>
        <w:rPr>
          <w:rFonts w:hint="eastAsia"/>
        </w:rPr>
        <w:t>N</w:t>
      </w:r>
      <w:r w:rsidRPr="00765BB6">
        <w:rPr>
          <w:rFonts w:hint="eastAsia"/>
          <w:vertAlign w:val="superscript"/>
        </w:rPr>
        <w:t>3</w:t>
      </w:r>
      <w:r>
        <w:rPr>
          <w:rFonts w:hint="eastAsia"/>
        </w:rPr>
        <w:t>个自然数填入这些小立方，使得每一行以及每条对角线</w:t>
      </w:r>
      <w:r>
        <w:rPr>
          <w:rFonts w:hint="eastAsia"/>
        </w:rPr>
        <w:t>(</w:t>
      </w:r>
      <w:r>
        <w:rPr>
          <w:rFonts w:hint="eastAsia"/>
        </w:rPr>
        <w:t>包括各平面和各个对角面的对角线</w:t>
      </w:r>
      <w:r>
        <w:rPr>
          <w:rFonts w:hint="eastAsia"/>
        </w:rPr>
        <w:t>)</w:t>
      </w:r>
      <w:r>
        <w:rPr>
          <w:rFonts w:hint="eastAsia"/>
        </w:rPr>
        <w:t>各数之和都等于</w:t>
      </w:r>
      <w:r>
        <w:rPr>
          <w:rFonts w:hint="eastAsia"/>
        </w:rPr>
        <w:t>(1/2)N(N</w:t>
      </w:r>
      <w:r w:rsidRPr="00765BB6">
        <w:rPr>
          <w:rFonts w:hint="eastAsia"/>
          <w:vertAlign w:val="superscript"/>
        </w:rPr>
        <w:t>3</w:t>
      </w:r>
      <w:r>
        <w:rPr>
          <w:rFonts w:hint="eastAsia"/>
        </w:rPr>
        <w:t>+1),</w:t>
      </w:r>
      <w:r>
        <w:rPr>
          <w:rFonts w:hint="eastAsia"/>
        </w:rPr>
        <w:t>这样的图形叫做</w:t>
      </w:r>
      <w:r>
        <w:rPr>
          <w:rFonts w:hint="eastAsia"/>
        </w:rPr>
        <w:t>N</w:t>
      </w:r>
      <w:r>
        <w:rPr>
          <w:rFonts w:hint="eastAsia"/>
        </w:rPr>
        <w:t>阶实心幻方，简称为</w:t>
      </w:r>
      <w:r>
        <w:rPr>
          <w:rFonts w:hint="eastAsia"/>
        </w:rPr>
        <w:t>N</w:t>
      </w:r>
      <w:proofErr w:type="gramStart"/>
      <w:r>
        <w:rPr>
          <w:rFonts w:hint="eastAsia"/>
        </w:rPr>
        <w:t>阶幻立方</w:t>
      </w:r>
      <w:proofErr w:type="gramEnd"/>
      <w:r>
        <w:rPr>
          <w:rFonts w:hint="eastAsia"/>
        </w:rPr>
        <w:t>。</w:t>
      </w:r>
      <w:bookmarkStart w:id="0" w:name="_GoBack"/>
      <w:bookmarkEnd w:id="0"/>
    </w:p>
    <w:p w:rsidR="00F173A9" w:rsidRDefault="00F173A9" w:rsidP="00F173A9">
      <w:pPr>
        <w:pStyle w:val="2"/>
        <w:rPr>
          <w:rFonts w:hint="eastAsia"/>
        </w:rPr>
      </w:pPr>
      <w:r>
        <w:rPr>
          <w:rFonts w:hint="eastAsia"/>
        </w:rPr>
        <w:t>总结</w:t>
      </w:r>
    </w:p>
    <w:p w:rsidR="00F173A9" w:rsidRPr="00924EA0" w:rsidRDefault="00F173A9" w:rsidP="00F173A9">
      <w:pPr>
        <w:pStyle w:val="aa"/>
        <w:ind w:left="840" w:firstLineChars="0" w:firstLine="0"/>
        <w:rPr>
          <w:rFonts w:hint="eastAsia"/>
        </w:rPr>
      </w:pPr>
    </w:p>
    <w:p w:rsidR="00E507FD" w:rsidRPr="00E507FD" w:rsidRDefault="00E507FD" w:rsidP="00E507FD">
      <w:pPr>
        <w:rPr>
          <w:rFonts w:hint="eastAsia"/>
        </w:rPr>
      </w:pPr>
    </w:p>
    <w:p w:rsidR="002C2FCF" w:rsidRPr="002C2FCF" w:rsidRDefault="002C2FCF" w:rsidP="002C2FCF">
      <w:pPr>
        <w:rPr>
          <w:rFonts w:hint="eastAsia"/>
        </w:rPr>
      </w:pPr>
    </w:p>
    <w:p w:rsidR="007060C4" w:rsidRPr="007060C4" w:rsidRDefault="007060C4" w:rsidP="007060C4"/>
    <w:sectPr w:rsidR="007060C4" w:rsidRPr="007060C4">
      <w:headerReference w:type="default" r:id="rId9"/>
      <w:footerReference w:type="default" r:id="rId10"/>
      <w:pgSz w:w="11906" w:h="16838"/>
      <w:pgMar w:top="1440" w:right="986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4D9" w:rsidRDefault="000A04D9" w:rsidP="00C3569E">
      <w:r>
        <w:separator/>
      </w:r>
    </w:p>
  </w:endnote>
  <w:endnote w:type="continuationSeparator" w:id="0">
    <w:p w:rsidR="000A04D9" w:rsidRDefault="000A04D9" w:rsidP="00C35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46" w:rsidRDefault="00382B46" w:rsidP="0021073E">
    <w:pPr>
      <w:pStyle w:val="a4"/>
      <w:ind w:firstLine="0"/>
    </w:pPr>
    <w:r>
      <w:rPr>
        <w:rFonts w:hint="eastAsia"/>
      </w:rPr>
      <w:t>北京航空航天大学</w:t>
    </w:r>
    <w:r>
      <w:rPr>
        <w:rFonts w:hint="eastAsia"/>
      </w:rPr>
      <w:t xml:space="preserve"> </w:t>
    </w:r>
    <w:r w:rsidR="00512A9F">
      <w:rPr>
        <w:rFonts w:hint="eastAsia"/>
        <w:bCs/>
      </w:rPr>
      <w:t>北京市网络技术重点实验室</w:t>
    </w:r>
    <w:r>
      <w:rPr>
        <w:rFonts w:hint="eastAsia"/>
      </w:rPr>
      <w:tab/>
    </w:r>
    <w:r w:rsidR="0021073E">
      <w:rPr>
        <w:rFonts w:hint="eastAsia"/>
      </w:rPr>
      <w:t xml:space="preserve">     </w:t>
    </w:r>
    <w:r>
      <w:rPr>
        <w:rFonts w:hint="eastAsia"/>
      </w:rPr>
      <w:t>打印时间：</w:t>
    </w:r>
    <w:r>
      <w:rPr>
        <w:rFonts w:hint="eastAsia"/>
      </w:rPr>
      <w:t>20</w:t>
    </w:r>
    <w:r>
      <w:fldChar w:fldCharType="begin"/>
    </w:r>
    <w:r>
      <w:instrText xml:space="preserve"> DATE \@ "yy-M-d" </w:instrText>
    </w:r>
    <w:r>
      <w:fldChar w:fldCharType="separate"/>
    </w:r>
    <w:r w:rsidR="00407D19">
      <w:rPr>
        <w:noProof/>
      </w:rPr>
      <w:t>13-10-19</w:t>
    </w:r>
    <w:r>
      <w:fldChar w:fldCharType="end"/>
    </w:r>
    <w:r>
      <w:rPr>
        <w:rFonts w:hint="eastAsia"/>
      </w:rPr>
      <w:t xml:space="preserve"> </w:t>
    </w:r>
    <w:r>
      <w:fldChar w:fldCharType="begin"/>
    </w:r>
    <w:r>
      <w:instrText xml:space="preserve"> TIME \@ "AMPM hh:mm" </w:instrText>
    </w:r>
    <w:r>
      <w:fldChar w:fldCharType="separate"/>
    </w:r>
    <w:r w:rsidR="00407D19">
      <w:rPr>
        <w:rFonts w:hint="eastAsia"/>
        <w:noProof/>
      </w:rPr>
      <w:t>下午</w:t>
    </w:r>
    <w:r w:rsidR="00407D19">
      <w:rPr>
        <w:rFonts w:hint="eastAsia"/>
        <w:noProof/>
      </w:rPr>
      <w:t xml:space="preserve"> 07:43</w:t>
    </w:r>
    <w:r>
      <w:fldChar w:fldCharType="end"/>
    </w:r>
    <w:r>
      <w:rPr>
        <w:rFonts w:hint="eastAsia"/>
      </w:rPr>
      <w:tab/>
    </w:r>
    <w:r w:rsidR="0021073E">
      <w:rPr>
        <w:rFonts w:hint="eastAsia"/>
      </w:rPr>
      <w:t xml:space="preserve">             </w:t>
    </w: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65BB6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765BB6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4D9" w:rsidRDefault="000A04D9" w:rsidP="00C3569E">
      <w:r>
        <w:separator/>
      </w:r>
    </w:p>
  </w:footnote>
  <w:footnote w:type="continuationSeparator" w:id="0">
    <w:p w:rsidR="000A04D9" w:rsidRDefault="000A04D9" w:rsidP="00C356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46" w:rsidRDefault="005B1E8D" w:rsidP="0030282A">
    <w:pPr>
      <w:pStyle w:val="a3"/>
      <w:spacing w:line="240" w:lineRule="auto"/>
      <w:ind w:firstLine="0"/>
      <w:jc w:val="both"/>
    </w:pPr>
    <w:r>
      <w:rPr>
        <w:rFonts w:hint="eastAsia"/>
      </w:rPr>
      <w:t>NRDC</w:t>
    </w:r>
    <w:r w:rsidR="006F6A55">
      <w:rPr>
        <w:rFonts w:hint="eastAsia"/>
      </w:rPr>
      <w:t>0901</w:t>
    </w:r>
    <w:r w:rsidR="00382B46">
      <w:rPr>
        <w:rFonts w:hint="eastAsia"/>
      </w:rPr>
      <w:t>项目：正式文档</w:t>
    </w:r>
    <w:r w:rsidR="00497605">
      <w:rPr>
        <w:rFonts w:hint="eastAsia"/>
      </w:rPr>
      <w:t xml:space="preserve"> </w:t>
    </w:r>
    <w:r w:rsidR="00497605">
      <w:rPr>
        <w:rFonts w:hint="eastAsia"/>
      </w:rPr>
      <w:t>零</w:t>
    </w:r>
    <w:r w:rsidR="00497605">
      <w:rPr>
        <w:rFonts w:hint="eastAsia"/>
      </w:rPr>
      <w:t xml:space="preserve">         </w:t>
    </w:r>
    <w:r w:rsidR="00382B46">
      <w:rPr>
        <w:rFonts w:hint="eastAsia"/>
      </w:rPr>
      <w:t xml:space="preserve">    </w:t>
    </w:r>
    <w:r w:rsidR="00407D19">
      <w:rPr>
        <w:rFonts w:hint="eastAsia"/>
      </w:rPr>
      <w:t xml:space="preserve">                            </w:t>
    </w:r>
    <w:r w:rsidR="00382B46">
      <w:rPr>
        <w:rFonts w:hint="eastAsia"/>
      </w:rPr>
      <w:tab/>
    </w:r>
    <w:r w:rsidR="00407D19">
      <w:rPr>
        <w:rFonts w:hint="eastAsia"/>
      </w:rPr>
      <w:t xml:space="preserve">     </w:t>
    </w:r>
    <w:r w:rsidR="00342235">
      <w:rPr>
        <w:rFonts w:hint="eastAsia"/>
      </w:rPr>
      <w:t xml:space="preserve">             </w:t>
    </w:r>
    <w:r w:rsidR="00342235">
      <w:rPr>
        <w:rFonts w:hint="eastAsia"/>
      </w:rPr>
      <w:t>幻方的分类和解法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7462"/>
    <w:multiLevelType w:val="hybridMultilevel"/>
    <w:tmpl w:val="C1A8F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E27152"/>
    <w:multiLevelType w:val="hybridMultilevel"/>
    <w:tmpl w:val="7654071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A20306"/>
    <w:multiLevelType w:val="hybridMultilevel"/>
    <w:tmpl w:val="7654071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F97E5D"/>
    <w:multiLevelType w:val="multilevel"/>
    <w:tmpl w:val="5E508BC0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eastAsia="宋体" w:hAnsi="Wingdings"/>
        <w:kern w:val="2"/>
        <w:sz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C6B0E41"/>
    <w:multiLevelType w:val="hybridMultilevel"/>
    <w:tmpl w:val="0EEE2BE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DCB56E5"/>
    <w:multiLevelType w:val="hybridMultilevel"/>
    <w:tmpl w:val="136C56FE"/>
    <w:lvl w:ilvl="0" w:tplc="B5561604">
      <w:start w:val="1"/>
      <w:numFmt w:val="decimal"/>
      <w:lvlText w:val="%1，"/>
      <w:lvlJc w:val="left"/>
      <w:pPr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485BE3"/>
    <w:multiLevelType w:val="hybridMultilevel"/>
    <w:tmpl w:val="E744A8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BF224F"/>
    <w:multiLevelType w:val="multilevel"/>
    <w:tmpl w:val="42228544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宋体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黑体" w:eastAsia="黑体" w:hint="eastAsia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黑体" w:eastAsia="黑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19F168BF"/>
    <w:multiLevelType w:val="hybridMultilevel"/>
    <w:tmpl w:val="5E508BC0"/>
    <w:lvl w:ilvl="0" w:tplc="FFFFFFFF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46237FD3"/>
    <w:multiLevelType w:val="hybridMultilevel"/>
    <w:tmpl w:val="7654071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A2F318B"/>
    <w:multiLevelType w:val="hybridMultilevel"/>
    <w:tmpl w:val="860057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45C0661"/>
    <w:multiLevelType w:val="multilevel"/>
    <w:tmpl w:val="E4FC293C"/>
    <w:lvl w:ilvl="0">
      <w:start w:val="2"/>
      <w:numFmt w:val="decimal"/>
      <w:lvlText w:val="%1"/>
      <w:lvlJc w:val="left"/>
      <w:pPr>
        <w:tabs>
          <w:tab w:val="num" w:pos="473"/>
        </w:tabs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73"/>
        </w:tabs>
        <w:ind w:left="473" w:hanging="47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58D2321C"/>
    <w:multiLevelType w:val="hybridMultilevel"/>
    <w:tmpl w:val="80ACDAC0"/>
    <w:lvl w:ilvl="0" w:tplc="09183B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B5335F1"/>
    <w:multiLevelType w:val="multilevel"/>
    <w:tmpl w:val="5E508BC0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Arial" w:eastAsia="宋体" w:hAnsi="Arial"/>
        <w:kern w:val="2"/>
        <w:sz w:val="24"/>
        <w:szCs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701817B6"/>
    <w:multiLevelType w:val="multilevel"/>
    <w:tmpl w:val="A606AF1E"/>
    <w:lvl w:ilvl="0">
      <w:start w:val="1"/>
      <w:numFmt w:val="decimal"/>
      <w:pStyle w:val="1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pStyle w:val="2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7B967745"/>
    <w:multiLevelType w:val="hybridMultilevel"/>
    <w:tmpl w:val="C1A8F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7"/>
  </w:num>
  <w:num w:numId="5">
    <w:abstractNumId w:val="13"/>
  </w:num>
  <w:num w:numId="6">
    <w:abstractNumId w:val="3"/>
  </w:num>
  <w:num w:numId="7">
    <w:abstractNumId w:val="14"/>
  </w:num>
  <w:num w:numId="8">
    <w:abstractNumId w:val="12"/>
  </w:num>
  <w:num w:numId="9">
    <w:abstractNumId w:val="14"/>
  </w:num>
  <w:num w:numId="10">
    <w:abstractNumId w:val="0"/>
  </w:num>
  <w:num w:numId="11">
    <w:abstractNumId w:val="14"/>
  </w:num>
  <w:num w:numId="12">
    <w:abstractNumId w:val="6"/>
  </w:num>
  <w:num w:numId="13">
    <w:abstractNumId w:val="15"/>
  </w:num>
  <w:num w:numId="14">
    <w:abstractNumId w:val="5"/>
  </w:num>
  <w:num w:numId="15">
    <w:abstractNumId w:val="14"/>
  </w:num>
  <w:num w:numId="16">
    <w:abstractNumId w:val="14"/>
  </w:num>
  <w:num w:numId="17">
    <w:abstractNumId w:val="14"/>
  </w:num>
  <w:num w:numId="18">
    <w:abstractNumId w:val="10"/>
  </w:num>
  <w:num w:numId="19">
    <w:abstractNumId w:val="9"/>
  </w:num>
  <w:num w:numId="20">
    <w:abstractNumId w:val="2"/>
  </w:num>
  <w:num w:numId="21">
    <w:abstractNumId w:val="1"/>
  </w:num>
  <w:num w:numId="22">
    <w:abstractNumId w:val="4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737"/>
    <w:rsid w:val="00000004"/>
    <w:rsid w:val="000005AB"/>
    <w:rsid w:val="00012569"/>
    <w:rsid w:val="0001334C"/>
    <w:rsid w:val="000406E7"/>
    <w:rsid w:val="000429C7"/>
    <w:rsid w:val="00047BF0"/>
    <w:rsid w:val="000539DB"/>
    <w:rsid w:val="00056B33"/>
    <w:rsid w:val="00084508"/>
    <w:rsid w:val="000A04D9"/>
    <w:rsid w:val="000A16C1"/>
    <w:rsid w:val="000B4828"/>
    <w:rsid w:val="000F485E"/>
    <w:rsid w:val="000F5125"/>
    <w:rsid w:val="00104918"/>
    <w:rsid w:val="00105ABB"/>
    <w:rsid w:val="0012300F"/>
    <w:rsid w:val="00151D69"/>
    <w:rsid w:val="0017413B"/>
    <w:rsid w:val="00193674"/>
    <w:rsid w:val="001A3298"/>
    <w:rsid w:val="001A5C34"/>
    <w:rsid w:val="001B46C2"/>
    <w:rsid w:val="001C1287"/>
    <w:rsid w:val="001C6985"/>
    <w:rsid w:val="001F02B9"/>
    <w:rsid w:val="0021073E"/>
    <w:rsid w:val="00247D9D"/>
    <w:rsid w:val="0025502D"/>
    <w:rsid w:val="002634FD"/>
    <w:rsid w:val="00274C18"/>
    <w:rsid w:val="0028739D"/>
    <w:rsid w:val="002A53D6"/>
    <w:rsid w:val="002B04B9"/>
    <w:rsid w:val="002B55A6"/>
    <w:rsid w:val="002C2FCF"/>
    <w:rsid w:val="002E36A6"/>
    <w:rsid w:val="002F5D91"/>
    <w:rsid w:val="0030282A"/>
    <w:rsid w:val="00325B83"/>
    <w:rsid w:val="00334728"/>
    <w:rsid w:val="00342235"/>
    <w:rsid w:val="003565CE"/>
    <w:rsid w:val="00364B0F"/>
    <w:rsid w:val="0037310D"/>
    <w:rsid w:val="00382B46"/>
    <w:rsid w:val="003917EC"/>
    <w:rsid w:val="0039768E"/>
    <w:rsid w:val="003A389D"/>
    <w:rsid w:val="003A3BE8"/>
    <w:rsid w:val="003A6D2F"/>
    <w:rsid w:val="003B2D28"/>
    <w:rsid w:val="003C4A55"/>
    <w:rsid w:val="003D2AAE"/>
    <w:rsid w:val="003E0494"/>
    <w:rsid w:val="00402835"/>
    <w:rsid w:val="00404F8A"/>
    <w:rsid w:val="00407D19"/>
    <w:rsid w:val="00411493"/>
    <w:rsid w:val="00431B79"/>
    <w:rsid w:val="0045460B"/>
    <w:rsid w:val="00466E5A"/>
    <w:rsid w:val="004842D5"/>
    <w:rsid w:val="0049275B"/>
    <w:rsid w:val="00494A52"/>
    <w:rsid w:val="004956C3"/>
    <w:rsid w:val="00496E46"/>
    <w:rsid w:val="00497605"/>
    <w:rsid w:val="004C550D"/>
    <w:rsid w:val="004D0C5A"/>
    <w:rsid w:val="004D4E10"/>
    <w:rsid w:val="004D7A23"/>
    <w:rsid w:val="00501129"/>
    <w:rsid w:val="005031F1"/>
    <w:rsid w:val="00512A9F"/>
    <w:rsid w:val="005325B5"/>
    <w:rsid w:val="00537B12"/>
    <w:rsid w:val="00551911"/>
    <w:rsid w:val="0056433B"/>
    <w:rsid w:val="0056630B"/>
    <w:rsid w:val="00586D49"/>
    <w:rsid w:val="0059260B"/>
    <w:rsid w:val="005A2ED9"/>
    <w:rsid w:val="005B1E8D"/>
    <w:rsid w:val="005B673B"/>
    <w:rsid w:val="005C2E25"/>
    <w:rsid w:val="005C50E7"/>
    <w:rsid w:val="005E0A0D"/>
    <w:rsid w:val="005E61A5"/>
    <w:rsid w:val="00613868"/>
    <w:rsid w:val="00624CC1"/>
    <w:rsid w:val="00626C43"/>
    <w:rsid w:val="00665135"/>
    <w:rsid w:val="0068629E"/>
    <w:rsid w:val="006B2D0A"/>
    <w:rsid w:val="006B39B3"/>
    <w:rsid w:val="006C5017"/>
    <w:rsid w:val="006F6A55"/>
    <w:rsid w:val="007060C4"/>
    <w:rsid w:val="00713D04"/>
    <w:rsid w:val="00714078"/>
    <w:rsid w:val="0071727E"/>
    <w:rsid w:val="007526E4"/>
    <w:rsid w:val="007642ED"/>
    <w:rsid w:val="00765BB6"/>
    <w:rsid w:val="00795C7C"/>
    <w:rsid w:val="007D3E21"/>
    <w:rsid w:val="00806DF3"/>
    <w:rsid w:val="0083481B"/>
    <w:rsid w:val="00844F12"/>
    <w:rsid w:val="00852E35"/>
    <w:rsid w:val="00860A18"/>
    <w:rsid w:val="008737B6"/>
    <w:rsid w:val="0087444F"/>
    <w:rsid w:val="008D1990"/>
    <w:rsid w:val="008F5795"/>
    <w:rsid w:val="00924EA0"/>
    <w:rsid w:val="00927DDA"/>
    <w:rsid w:val="009370AF"/>
    <w:rsid w:val="0094470E"/>
    <w:rsid w:val="00974324"/>
    <w:rsid w:val="00987246"/>
    <w:rsid w:val="0099146F"/>
    <w:rsid w:val="009C546D"/>
    <w:rsid w:val="009D3129"/>
    <w:rsid w:val="009E65BA"/>
    <w:rsid w:val="00A136E2"/>
    <w:rsid w:val="00A42CC1"/>
    <w:rsid w:val="00A7730D"/>
    <w:rsid w:val="00AB46F0"/>
    <w:rsid w:val="00AB69C2"/>
    <w:rsid w:val="00AD2DB4"/>
    <w:rsid w:val="00B003D5"/>
    <w:rsid w:val="00B04D49"/>
    <w:rsid w:val="00B22BCA"/>
    <w:rsid w:val="00B2427E"/>
    <w:rsid w:val="00B36291"/>
    <w:rsid w:val="00B61BE1"/>
    <w:rsid w:val="00B67048"/>
    <w:rsid w:val="00B727DA"/>
    <w:rsid w:val="00B91724"/>
    <w:rsid w:val="00BD5B44"/>
    <w:rsid w:val="00BD5D11"/>
    <w:rsid w:val="00BE1096"/>
    <w:rsid w:val="00C03164"/>
    <w:rsid w:val="00C03B7B"/>
    <w:rsid w:val="00C13808"/>
    <w:rsid w:val="00C3569E"/>
    <w:rsid w:val="00C36CAF"/>
    <w:rsid w:val="00C546F4"/>
    <w:rsid w:val="00C706CF"/>
    <w:rsid w:val="00C84737"/>
    <w:rsid w:val="00C96159"/>
    <w:rsid w:val="00CD73FD"/>
    <w:rsid w:val="00CE22E7"/>
    <w:rsid w:val="00CE3938"/>
    <w:rsid w:val="00CF7F5B"/>
    <w:rsid w:val="00D609A0"/>
    <w:rsid w:val="00D63511"/>
    <w:rsid w:val="00D65F23"/>
    <w:rsid w:val="00D673F4"/>
    <w:rsid w:val="00DB0BB5"/>
    <w:rsid w:val="00DB4338"/>
    <w:rsid w:val="00DD1F18"/>
    <w:rsid w:val="00E025CD"/>
    <w:rsid w:val="00E06990"/>
    <w:rsid w:val="00E33D7D"/>
    <w:rsid w:val="00E33F4C"/>
    <w:rsid w:val="00E3590B"/>
    <w:rsid w:val="00E419AF"/>
    <w:rsid w:val="00E507FD"/>
    <w:rsid w:val="00E539AB"/>
    <w:rsid w:val="00E75F3A"/>
    <w:rsid w:val="00E77DC9"/>
    <w:rsid w:val="00E839E7"/>
    <w:rsid w:val="00EA2589"/>
    <w:rsid w:val="00EA74B3"/>
    <w:rsid w:val="00EB3872"/>
    <w:rsid w:val="00EE0017"/>
    <w:rsid w:val="00EE57D4"/>
    <w:rsid w:val="00F02C8D"/>
    <w:rsid w:val="00F173A9"/>
    <w:rsid w:val="00F33429"/>
    <w:rsid w:val="00F575C1"/>
    <w:rsid w:val="00F62564"/>
    <w:rsid w:val="00F65521"/>
    <w:rsid w:val="00F71F7E"/>
    <w:rsid w:val="00F80EBB"/>
    <w:rsid w:val="00F86D69"/>
    <w:rsid w:val="00F916AD"/>
    <w:rsid w:val="00F94CA1"/>
    <w:rsid w:val="00FE3379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569E"/>
    <w:pPr>
      <w:widowControl w:val="0"/>
      <w:spacing w:line="360" w:lineRule="auto"/>
      <w:ind w:firstLine="420"/>
      <w:jc w:val="both"/>
    </w:pPr>
    <w:rPr>
      <w:rFonts w:ascii="Arial" w:hAnsi="Arial"/>
      <w:kern w:val="2"/>
      <w:sz w:val="24"/>
      <w:szCs w:val="21"/>
    </w:rPr>
  </w:style>
  <w:style w:type="paragraph" w:styleId="1">
    <w:name w:val="heading 1"/>
    <w:basedOn w:val="a"/>
    <w:next w:val="a"/>
    <w:autoRedefine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autoRedefine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黑体"/>
      <w:sz w:val="32"/>
      <w:szCs w:val="32"/>
    </w:rPr>
  </w:style>
  <w:style w:type="paragraph" w:styleId="3">
    <w:name w:val="heading 3"/>
    <w:basedOn w:val="a"/>
    <w:next w:val="a"/>
    <w:autoRedefine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黑体"/>
      <w:b/>
      <w:sz w:val="28"/>
      <w:szCs w:val="20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  <w:szCs w:val="20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zCs w:val="2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eastAsia="黑体"/>
      <w:szCs w:val="2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eastAsia="黑体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styleId="a5">
    <w:name w:val="page number"/>
    <w:basedOn w:val="a0"/>
  </w:style>
  <w:style w:type="paragraph" w:customStyle="1" w:styleId="a6">
    <w:name w:val="正式标题 宋体 小一 加粗 居中"/>
    <w:basedOn w:val="a"/>
    <w:pPr>
      <w:spacing w:beforeLines="100" w:before="100" w:line="480" w:lineRule="auto"/>
      <w:jc w:val="center"/>
    </w:pPr>
    <w:rPr>
      <w:rFonts w:cs="宋体"/>
      <w:b/>
      <w:bCs/>
      <w:sz w:val="48"/>
      <w:szCs w:val="20"/>
    </w:rPr>
  </w:style>
  <w:style w:type="paragraph" w:styleId="a7">
    <w:name w:val="Balloon Text"/>
    <w:basedOn w:val="a"/>
    <w:link w:val="Char"/>
    <w:rsid w:val="00C84737"/>
    <w:pPr>
      <w:spacing w:line="240" w:lineRule="auto"/>
    </w:pPr>
    <w:rPr>
      <w:sz w:val="18"/>
      <w:szCs w:val="18"/>
    </w:rPr>
  </w:style>
  <w:style w:type="paragraph" w:customStyle="1" w:styleId="1151">
    <w:name w:val="样式 样式 正式标题 宋体 小一 加粗 居中 + 段前: 1 行 + 段前: 1.5 行 段后: 1 行"/>
    <w:basedOn w:val="a"/>
    <w:pPr>
      <w:spacing w:beforeLines="100" w:before="100" w:afterLines="150" w:after="150"/>
      <w:jc w:val="center"/>
    </w:pPr>
    <w:rPr>
      <w:rFonts w:cs="宋体"/>
      <w:b/>
      <w:bCs/>
      <w:sz w:val="48"/>
      <w:szCs w:val="20"/>
    </w:rPr>
  </w:style>
  <w:style w:type="paragraph" w:customStyle="1" w:styleId="40">
    <w:name w:val="标题 4 + 小四"/>
    <w:basedOn w:val="4"/>
    <w:autoRedefine/>
    <w:pPr>
      <w:tabs>
        <w:tab w:val="clear" w:pos="1440"/>
        <w:tab w:val="num" w:pos="1096"/>
      </w:tabs>
      <w:ind w:left="1110" w:hanging="1110"/>
    </w:pPr>
    <w:rPr>
      <w:b w:val="0"/>
      <w:bCs/>
      <w:sz w:val="24"/>
      <w:szCs w:val="24"/>
    </w:rPr>
  </w:style>
  <w:style w:type="paragraph" w:customStyle="1" w:styleId="11511">
    <w:name w:val="样式 样式 样式 正式标题 宋体 小一 加粗 居中 + 段前: 1 行 + 段前: 1.5 行 段后: 1 行 + 段前: 1 ..."/>
    <w:basedOn w:val="1151"/>
    <w:autoRedefine/>
    <w:pPr>
      <w:spacing w:before="312" w:after="468"/>
    </w:pPr>
    <w:rPr>
      <w:sz w:val="72"/>
      <w:szCs w:val="72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customStyle="1" w:styleId="15">
    <w:name w:val="正文 小四宋体（首行缩进两字+1.5倍行距）"/>
    <w:basedOn w:val="a"/>
    <w:pPr>
      <w:ind w:firstLineChars="200" w:firstLine="480"/>
    </w:pPr>
    <w:rPr>
      <w:rFonts w:cs="宋体"/>
      <w:szCs w:val="20"/>
    </w:rPr>
  </w:style>
  <w:style w:type="character" w:customStyle="1" w:styleId="Char">
    <w:name w:val="批注框文本 Char"/>
    <w:basedOn w:val="a0"/>
    <w:link w:val="a7"/>
    <w:rsid w:val="00C84737"/>
    <w:rPr>
      <w:rFonts w:ascii="Arial" w:hAnsi="Arial"/>
      <w:kern w:val="2"/>
      <w:sz w:val="18"/>
      <w:szCs w:val="18"/>
    </w:rPr>
  </w:style>
  <w:style w:type="paragraph" w:styleId="a9">
    <w:name w:val="caption"/>
    <w:basedOn w:val="a"/>
    <w:next w:val="a"/>
    <w:unhideWhenUsed/>
    <w:qFormat/>
    <w:rsid w:val="00A42CC1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806DF3"/>
    <w:pPr>
      <w:ind w:firstLineChars="200" w:firstLine="200"/>
    </w:pPr>
  </w:style>
  <w:style w:type="table" w:styleId="ab">
    <w:name w:val="Table Grid"/>
    <w:basedOn w:val="a1"/>
    <w:rsid w:val="005011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569E"/>
    <w:pPr>
      <w:widowControl w:val="0"/>
      <w:spacing w:line="360" w:lineRule="auto"/>
      <w:ind w:firstLine="420"/>
      <w:jc w:val="both"/>
    </w:pPr>
    <w:rPr>
      <w:rFonts w:ascii="Arial" w:hAnsi="Arial"/>
      <w:kern w:val="2"/>
      <w:sz w:val="24"/>
      <w:szCs w:val="21"/>
    </w:rPr>
  </w:style>
  <w:style w:type="paragraph" w:styleId="1">
    <w:name w:val="heading 1"/>
    <w:basedOn w:val="a"/>
    <w:next w:val="a"/>
    <w:autoRedefine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autoRedefine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黑体"/>
      <w:sz w:val="32"/>
      <w:szCs w:val="32"/>
    </w:rPr>
  </w:style>
  <w:style w:type="paragraph" w:styleId="3">
    <w:name w:val="heading 3"/>
    <w:basedOn w:val="a"/>
    <w:next w:val="a"/>
    <w:autoRedefine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黑体"/>
      <w:b/>
      <w:sz w:val="28"/>
      <w:szCs w:val="20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  <w:szCs w:val="20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zCs w:val="2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eastAsia="黑体"/>
      <w:szCs w:val="2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eastAsia="黑体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styleId="a5">
    <w:name w:val="page number"/>
    <w:basedOn w:val="a0"/>
  </w:style>
  <w:style w:type="paragraph" w:customStyle="1" w:styleId="a6">
    <w:name w:val="正式标题 宋体 小一 加粗 居中"/>
    <w:basedOn w:val="a"/>
    <w:pPr>
      <w:spacing w:beforeLines="100" w:before="100" w:line="480" w:lineRule="auto"/>
      <w:jc w:val="center"/>
    </w:pPr>
    <w:rPr>
      <w:rFonts w:cs="宋体"/>
      <w:b/>
      <w:bCs/>
      <w:sz w:val="48"/>
      <w:szCs w:val="20"/>
    </w:rPr>
  </w:style>
  <w:style w:type="paragraph" w:styleId="a7">
    <w:name w:val="Balloon Text"/>
    <w:basedOn w:val="a"/>
    <w:link w:val="Char"/>
    <w:rsid w:val="00C84737"/>
    <w:pPr>
      <w:spacing w:line="240" w:lineRule="auto"/>
    </w:pPr>
    <w:rPr>
      <w:sz w:val="18"/>
      <w:szCs w:val="18"/>
    </w:rPr>
  </w:style>
  <w:style w:type="paragraph" w:customStyle="1" w:styleId="1151">
    <w:name w:val="样式 样式 正式标题 宋体 小一 加粗 居中 + 段前: 1 行 + 段前: 1.5 行 段后: 1 行"/>
    <w:basedOn w:val="a"/>
    <w:pPr>
      <w:spacing w:beforeLines="100" w:before="100" w:afterLines="150" w:after="150"/>
      <w:jc w:val="center"/>
    </w:pPr>
    <w:rPr>
      <w:rFonts w:cs="宋体"/>
      <w:b/>
      <w:bCs/>
      <w:sz w:val="48"/>
      <w:szCs w:val="20"/>
    </w:rPr>
  </w:style>
  <w:style w:type="paragraph" w:customStyle="1" w:styleId="40">
    <w:name w:val="标题 4 + 小四"/>
    <w:basedOn w:val="4"/>
    <w:autoRedefine/>
    <w:pPr>
      <w:tabs>
        <w:tab w:val="clear" w:pos="1440"/>
        <w:tab w:val="num" w:pos="1096"/>
      </w:tabs>
      <w:ind w:left="1110" w:hanging="1110"/>
    </w:pPr>
    <w:rPr>
      <w:b w:val="0"/>
      <w:bCs/>
      <w:sz w:val="24"/>
      <w:szCs w:val="24"/>
    </w:rPr>
  </w:style>
  <w:style w:type="paragraph" w:customStyle="1" w:styleId="11511">
    <w:name w:val="样式 样式 样式 正式标题 宋体 小一 加粗 居中 + 段前: 1 行 + 段前: 1.5 行 段后: 1 行 + 段前: 1 ..."/>
    <w:basedOn w:val="1151"/>
    <w:autoRedefine/>
    <w:pPr>
      <w:spacing w:before="312" w:after="468"/>
    </w:pPr>
    <w:rPr>
      <w:sz w:val="72"/>
      <w:szCs w:val="72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customStyle="1" w:styleId="15">
    <w:name w:val="正文 小四宋体（首行缩进两字+1.5倍行距）"/>
    <w:basedOn w:val="a"/>
    <w:pPr>
      <w:ind w:firstLineChars="200" w:firstLine="480"/>
    </w:pPr>
    <w:rPr>
      <w:rFonts w:cs="宋体"/>
      <w:szCs w:val="20"/>
    </w:rPr>
  </w:style>
  <w:style w:type="character" w:customStyle="1" w:styleId="Char">
    <w:name w:val="批注框文本 Char"/>
    <w:basedOn w:val="a0"/>
    <w:link w:val="a7"/>
    <w:rsid w:val="00C84737"/>
    <w:rPr>
      <w:rFonts w:ascii="Arial" w:hAnsi="Arial"/>
      <w:kern w:val="2"/>
      <w:sz w:val="18"/>
      <w:szCs w:val="18"/>
    </w:rPr>
  </w:style>
  <w:style w:type="paragraph" w:styleId="a9">
    <w:name w:val="caption"/>
    <w:basedOn w:val="a"/>
    <w:next w:val="a"/>
    <w:unhideWhenUsed/>
    <w:qFormat/>
    <w:rsid w:val="00A42CC1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806DF3"/>
    <w:pPr>
      <w:ind w:firstLineChars="200" w:firstLine="200"/>
    </w:pPr>
  </w:style>
  <w:style w:type="table" w:styleId="ab">
    <w:name w:val="Table Grid"/>
    <w:basedOn w:val="a1"/>
    <w:rsid w:val="005011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\Template\Document\NRDC0901-TPL0-&#39033;&#30446;&#25991;&#26723;&#26631;&#2093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51046-01D2-4BDB-804B-0EB421B72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NRDC0901-TPL0-项目文档标准模板.dot</Template>
  <TotalTime>40</TotalTime>
  <Pages>2</Pages>
  <Words>84</Words>
  <Characters>484</Characters>
  <Application>Microsoft Office Word</Application>
  <DocSecurity>0</DocSecurity>
  <Lines>4</Lines>
  <Paragraphs>1</Paragraphs>
  <ScaleCrop>false</ScaleCrop>
  <Manager>夏春和</Manager>
  <Company>北京航空航天大学北京市网络技术重点实验室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项目文档标准模板</dc:title>
  <dc:subject>项目规范与标准</dc:subject>
  <dc:creator>User</dc:creator>
  <cp:keywords>模版 文档标准模板</cp:keywords>
  <cp:lastModifiedBy>杨文静</cp:lastModifiedBy>
  <cp:revision>44</cp:revision>
  <cp:lastPrinted>2001-02-11T03:56:00Z</cp:lastPrinted>
  <dcterms:created xsi:type="dcterms:W3CDTF">2013-10-19T11:45:00Z</dcterms:created>
  <dcterms:modified xsi:type="dcterms:W3CDTF">2013-10-19T12:25:00Z</dcterms:modified>
  <cp:category>模版</cp:category>
</cp:coreProperties>
</file>