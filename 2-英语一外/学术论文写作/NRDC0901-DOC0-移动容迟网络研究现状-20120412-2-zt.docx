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ABC" w:rsidRDefault="00ED3D62" w:rsidP="00D26FB8">
      <w:pPr>
        <w:pStyle w:val="ad"/>
      </w:pPr>
      <w:r w:rsidRPr="00ED3D62">
        <w:rPr>
          <w:rFonts w:ascii="Calibri" w:cs="Times New Roman" w:hint="eastAsia"/>
          <w:color w:val="000000"/>
          <w:sz w:val="64"/>
          <w:szCs w:val="64"/>
        </w:rPr>
        <w:t>移动容迟网络研究现状</w:t>
      </w:r>
    </w:p>
    <w:p w:rsidR="00C56B74" w:rsidRDefault="00F74FE6" w:rsidP="00485DF7">
      <w:pPr>
        <w:pStyle w:val="a9"/>
      </w:pPr>
      <w:r>
        <w:rPr>
          <w:rFonts w:hint="eastAsia"/>
        </w:rPr>
        <w:t>朱涛，马伟建</w:t>
      </w:r>
    </w:p>
    <w:p w:rsidR="002D4B43" w:rsidRPr="006C28BE" w:rsidRDefault="00486960" w:rsidP="00E608F3">
      <w:r w:rsidRPr="00486960">
        <w:rPr>
          <w:rFonts w:hint="eastAsia"/>
          <w:b/>
        </w:rPr>
        <w:t>摘</w:t>
      </w:r>
      <w:r w:rsidRPr="00486960">
        <w:rPr>
          <w:rFonts w:hint="eastAsia"/>
          <w:b/>
        </w:rPr>
        <w:t xml:space="preserve">  </w:t>
      </w:r>
      <w:r w:rsidRPr="00486960">
        <w:rPr>
          <w:rFonts w:hint="eastAsia"/>
          <w:b/>
        </w:rPr>
        <w:t>要</w:t>
      </w:r>
      <w:r w:rsidR="006C28BE">
        <w:rPr>
          <w:rFonts w:hint="eastAsia"/>
          <w:b/>
        </w:rPr>
        <w:t>：</w:t>
      </w:r>
      <w:r w:rsidR="00E608F3" w:rsidRPr="00E608F3">
        <w:rPr>
          <w:rFonts w:ascii="楷体_GB2312" w:eastAsia="楷体_GB2312" w:hint="eastAsia"/>
        </w:rPr>
        <w:t>大量具备短距离通信能力的智能设备的出现推动了无线自组网应用的迅速发展</w:t>
      </w:r>
      <w:r w:rsidR="00E608F3">
        <w:rPr>
          <w:rFonts w:ascii="楷体_GB2312" w:eastAsia="楷体_GB2312" w:hint="eastAsia"/>
        </w:rPr>
        <w:t>。</w:t>
      </w:r>
      <w:r w:rsidR="00E608F3" w:rsidRPr="00E608F3">
        <w:rPr>
          <w:rFonts w:ascii="楷体_GB2312" w:eastAsia="楷体_GB2312" w:hint="eastAsia"/>
        </w:rPr>
        <w:t>但在许多实际应用环境中</w:t>
      </w:r>
      <w:r w:rsidR="00E608F3">
        <w:rPr>
          <w:rFonts w:ascii="楷体_GB2312" w:eastAsia="楷体_GB2312" w:hint="eastAsia"/>
        </w:rPr>
        <w:t>，</w:t>
      </w:r>
      <w:r w:rsidR="00E608F3" w:rsidRPr="00E608F3">
        <w:rPr>
          <w:rFonts w:ascii="楷体_GB2312" w:eastAsia="楷体_GB2312" w:hint="eastAsia"/>
        </w:rPr>
        <w:t>节点移动、网络稀疏或信号衰减等各种原因通常导致形成的网络大部分时间不连通</w:t>
      </w:r>
      <w:r w:rsidR="00E608F3">
        <w:rPr>
          <w:rFonts w:ascii="楷体_GB2312" w:eastAsia="楷体_GB2312" w:hint="eastAsia"/>
        </w:rPr>
        <w:t>。</w:t>
      </w:r>
      <w:r w:rsidR="00E608F3" w:rsidRPr="00E608F3">
        <w:rPr>
          <w:rFonts w:ascii="楷体_GB2312" w:eastAsia="楷体_GB2312" w:hint="eastAsia"/>
        </w:rPr>
        <w:t>传统的移动自组织网络传输模式要求通信源和目标节点之间存在至少一条完整的路径</w:t>
      </w:r>
      <w:r w:rsidR="00E608F3">
        <w:rPr>
          <w:rFonts w:ascii="楷体_GB2312" w:eastAsia="楷体_GB2312" w:hint="eastAsia"/>
        </w:rPr>
        <w:t>，</w:t>
      </w:r>
      <w:r w:rsidR="00E608F3" w:rsidRPr="00E608F3">
        <w:rPr>
          <w:rFonts w:ascii="楷体_GB2312" w:eastAsia="楷体_GB2312" w:hint="eastAsia"/>
        </w:rPr>
        <w:t>因而无法在这类环境中运行</w:t>
      </w:r>
      <w:r w:rsidR="00E608F3">
        <w:rPr>
          <w:rFonts w:ascii="楷体_GB2312" w:eastAsia="楷体_GB2312" w:hint="eastAsia"/>
        </w:rPr>
        <w:t>。移动容迟</w:t>
      </w:r>
      <w:r w:rsidR="00E608F3" w:rsidRPr="00E608F3">
        <w:rPr>
          <w:rFonts w:ascii="楷体_GB2312" w:eastAsia="楷体_GB2312" w:hint="eastAsia"/>
        </w:rPr>
        <w:t>网络利用节点移动形成的通信</w:t>
      </w:r>
      <w:proofErr w:type="gramStart"/>
      <w:r w:rsidR="00E608F3" w:rsidRPr="00E608F3">
        <w:rPr>
          <w:rFonts w:ascii="楷体_GB2312" w:eastAsia="楷体_GB2312" w:hint="eastAsia"/>
        </w:rPr>
        <w:t>机会逐跳传输</w:t>
      </w:r>
      <w:proofErr w:type="gramEnd"/>
      <w:r w:rsidR="00E608F3" w:rsidRPr="00E608F3">
        <w:rPr>
          <w:rFonts w:ascii="楷体_GB2312" w:eastAsia="楷体_GB2312" w:hint="eastAsia"/>
        </w:rPr>
        <w:t>消息</w:t>
      </w:r>
      <w:r w:rsidR="00E608F3">
        <w:rPr>
          <w:rFonts w:ascii="楷体_GB2312" w:eastAsia="楷体_GB2312" w:hint="eastAsia"/>
        </w:rPr>
        <w:t>，</w:t>
      </w:r>
      <w:r w:rsidR="00E608F3" w:rsidRPr="00E608F3">
        <w:rPr>
          <w:rFonts w:ascii="楷体_GB2312" w:eastAsia="楷体_GB2312" w:hint="eastAsia"/>
        </w:rPr>
        <w:t>以“存储-携带-转发”的路由模式实现节点间通信</w:t>
      </w:r>
      <w:r w:rsidR="00E608F3">
        <w:rPr>
          <w:rFonts w:ascii="楷体_GB2312" w:eastAsia="楷体_GB2312" w:hint="eastAsia"/>
        </w:rPr>
        <w:t>，</w:t>
      </w:r>
      <w:r w:rsidR="00E608F3" w:rsidRPr="00E608F3">
        <w:rPr>
          <w:rFonts w:ascii="楷体_GB2312" w:eastAsia="楷体_GB2312" w:hint="eastAsia"/>
        </w:rPr>
        <w:t>这种完全不同于传统网络通信模式的新兴组网方式引起了研究界极大的兴趣</w:t>
      </w:r>
      <w:r w:rsidR="00E608F3">
        <w:rPr>
          <w:rFonts w:ascii="楷体_GB2312" w:eastAsia="楷体_GB2312" w:hint="eastAsia"/>
        </w:rPr>
        <w:t>。本文</w:t>
      </w:r>
      <w:r w:rsidR="00E608F3" w:rsidRPr="00E608F3">
        <w:rPr>
          <w:rFonts w:ascii="楷体_GB2312" w:eastAsia="楷体_GB2312" w:hint="eastAsia"/>
        </w:rPr>
        <w:t>首先介绍</w:t>
      </w:r>
      <w:r w:rsidR="00E608F3">
        <w:rPr>
          <w:rFonts w:ascii="楷体_GB2312" w:eastAsia="楷体_GB2312" w:hint="eastAsia"/>
        </w:rPr>
        <w:t>了移动容迟</w:t>
      </w:r>
      <w:r w:rsidR="00E608F3" w:rsidRPr="00E608F3">
        <w:rPr>
          <w:rFonts w:ascii="楷体_GB2312" w:eastAsia="楷体_GB2312" w:hint="eastAsia"/>
        </w:rPr>
        <w:t>网络的概念, 并给出了当前</w:t>
      </w:r>
      <w:r w:rsidR="00E608F3">
        <w:rPr>
          <w:rFonts w:ascii="楷体_GB2312" w:eastAsia="楷体_GB2312" w:hint="eastAsia"/>
        </w:rPr>
        <w:t>移动容迟</w:t>
      </w:r>
      <w:r w:rsidR="00E608F3" w:rsidRPr="00E608F3">
        <w:rPr>
          <w:rFonts w:ascii="楷体_GB2312" w:eastAsia="楷体_GB2312" w:hint="eastAsia"/>
        </w:rPr>
        <w:t>网络的一些典型应用, 然后详细阐述了</w:t>
      </w:r>
      <w:r w:rsidR="00E608F3">
        <w:rPr>
          <w:rFonts w:ascii="楷体_GB2312" w:eastAsia="楷体_GB2312" w:hint="eastAsia"/>
        </w:rPr>
        <w:t>移动容迟</w:t>
      </w:r>
      <w:r w:rsidR="00E608F3" w:rsidRPr="00E608F3">
        <w:rPr>
          <w:rFonts w:ascii="楷体_GB2312" w:eastAsia="楷体_GB2312" w:hint="eastAsia"/>
        </w:rPr>
        <w:t>网络研究的热点问题</w:t>
      </w:r>
      <w:r w:rsidR="00E608F3">
        <w:rPr>
          <w:rFonts w:ascii="楷体_GB2312" w:eastAsia="楷体_GB2312" w:hint="eastAsia"/>
        </w:rPr>
        <w:t>，</w:t>
      </w:r>
      <w:r w:rsidR="00E608F3" w:rsidRPr="00E608F3">
        <w:rPr>
          <w:rFonts w:ascii="楷体_GB2312" w:eastAsia="楷体_GB2312" w:hint="eastAsia"/>
        </w:rPr>
        <w:t>包括</w:t>
      </w:r>
      <w:r w:rsidR="00E608F3">
        <w:rPr>
          <w:rFonts w:ascii="楷体_GB2312" w:eastAsia="楷体_GB2312" w:hint="eastAsia"/>
        </w:rPr>
        <w:t>路由</w:t>
      </w:r>
      <w:r w:rsidR="00E608F3" w:rsidRPr="00E608F3">
        <w:rPr>
          <w:rFonts w:ascii="楷体_GB2312" w:eastAsia="楷体_GB2312" w:hint="eastAsia"/>
        </w:rPr>
        <w:t>转发机制、移动模型和基于内容通信等,并简要叙述了</w:t>
      </w:r>
      <w:r w:rsidR="00E608F3">
        <w:rPr>
          <w:rFonts w:ascii="楷体_GB2312" w:eastAsia="楷体_GB2312" w:hint="eastAsia"/>
        </w:rPr>
        <w:t>移动容迟</w:t>
      </w:r>
      <w:r w:rsidR="00E608F3" w:rsidRPr="00E608F3">
        <w:rPr>
          <w:rFonts w:ascii="楷体_GB2312" w:eastAsia="楷体_GB2312" w:hint="eastAsia"/>
        </w:rPr>
        <w:t>网络的可靠传输的保障机制、网络安全保障机制、节点协作机制等其他研究问题</w:t>
      </w:r>
      <w:r w:rsidR="00E608F3">
        <w:rPr>
          <w:rFonts w:ascii="楷体_GB2312" w:eastAsia="楷体_GB2312" w:hint="eastAsia"/>
        </w:rPr>
        <w:t>，</w:t>
      </w:r>
      <w:r w:rsidR="00E608F3" w:rsidRPr="00E608F3">
        <w:rPr>
          <w:rFonts w:ascii="楷体_GB2312" w:eastAsia="楷体_GB2312" w:hint="eastAsia"/>
        </w:rPr>
        <w:t>最后进行总结并展望了</w:t>
      </w:r>
      <w:r w:rsidR="006A6A1A">
        <w:rPr>
          <w:rFonts w:ascii="楷体_GB2312" w:eastAsia="楷体_GB2312" w:hint="eastAsia"/>
        </w:rPr>
        <w:t>移动容迟</w:t>
      </w:r>
      <w:r w:rsidR="00E608F3" w:rsidRPr="00E608F3">
        <w:rPr>
          <w:rFonts w:ascii="楷体_GB2312" w:eastAsia="楷体_GB2312" w:hint="eastAsia"/>
        </w:rPr>
        <w:t>网络未来一段时间内的研究重点</w:t>
      </w:r>
      <w:r w:rsidR="00E608F3">
        <w:rPr>
          <w:rFonts w:ascii="楷体_GB2312" w:eastAsia="楷体_GB2312" w:hint="eastAsia"/>
        </w:rPr>
        <w:t>。</w:t>
      </w:r>
    </w:p>
    <w:p w:rsidR="00486960" w:rsidRPr="006C28BE" w:rsidRDefault="00486960" w:rsidP="002D4B43">
      <w:r w:rsidRPr="00486960">
        <w:rPr>
          <w:rFonts w:hint="eastAsia"/>
          <w:b/>
        </w:rPr>
        <w:t>关键字</w:t>
      </w:r>
      <w:r w:rsidR="006C28BE">
        <w:rPr>
          <w:rFonts w:hint="eastAsia"/>
          <w:b/>
        </w:rPr>
        <w:t>：</w:t>
      </w:r>
      <w:r w:rsidR="00E608F3" w:rsidRPr="00E608F3">
        <w:rPr>
          <w:rFonts w:ascii="楷体_GB2312" w:eastAsia="楷体_GB2312" w:hint="eastAsia"/>
        </w:rPr>
        <w:t>移动容迟网络 延迟容忍网络 路由协议 移动模型</w:t>
      </w:r>
      <w:r w:rsidR="00E608F3" w:rsidRPr="00E608F3">
        <w:rPr>
          <w:rFonts w:ascii="楷体_GB2312" w:eastAsia="楷体_GB2312" w:hint="eastAsia"/>
          <w:b/>
        </w:rPr>
        <w:t xml:space="preserve"> </w:t>
      </w:r>
    </w:p>
    <w:p w:rsidR="005F2ABC" w:rsidRDefault="00ED3D62" w:rsidP="00813BA0">
      <w:pPr>
        <w:pStyle w:val="1"/>
      </w:pPr>
      <w:r>
        <w:rPr>
          <w:rFonts w:hint="eastAsia"/>
        </w:rPr>
        <w:t>引言</w:t>
      </w:r>
    </w:p>
    <w:p w:rsidR="002D4B43" w:rsidRDefault="00BC1778" w:rsidP="002D4B43">
      <w:pPr>
        <w:pStyle w:val="a1"/>
        <w:rPr>
          <w:rFonts w:ascii="宋体" w:hAnsi="宋体"/>
        </w:rPr>
      </w:pPr>
      <w:r>
        <w:rPr>
          <w:rFonts w:hint="eastAsia"/>
        </w:rPr>
        <w:t>随着无线移动设备的增加以及用户对无线移动设备的钟爱，越来越多的工作于移动设备上的应用被开发出来，</w:t>
      </w:r>
      <w:r w:rsidRPr="00BC1778">
        <w:rPr>
          <w:rFonts w:hint="eastAsia"/>
        </w:rPr>
        <w:t>如</w:t>
      </w:r>
      <w:r w:rsidRPr="00BC1778">
        <w:rPr>
          <w:rFonts w:hint="eastAsia"/>
        </w:rPr>
        <w:t xml:space="preserve">MP3 </w:t>
      </w:r>
      <w:r w:rsidRPr="00BC1778">
        <w:rPr>
          <w:rFonts w:hint="eastAsia"/>
        </w:rPr>
        <w:t>播放器、手机、</w:t>
      </w:r>
      <w:r w:rsidRPr="00BC1778">
        <w:rPr>
          <w:rFonts w:hint="eastAsia"/>
        </w:rPr>
        <w:t>PDA</w:t>
      </w:r>
      <w:r w:rsidRPr="00BC1778">
        <w:rPr>
          <w:rFonts w:hint="eastAsia"/>
        </w:rPr>
        <w:t>等</w:t>
      </w:r>
      <w:r>
        <w:rPr>
          <w:rFonts w:hint="eastAsia"/>
        </w:rPr>
        <w:t>。这些移动设备通过自组织形成的网络较以往存在的网络有着很大的不同。这种网络具有：</w:t>
      </w:r>
      <w:r w:rsidRPr="00AB6535">
        <w:rPr>
          <w:rFonts w:ascii="宋体" w:hAnsi="宋体" w:hint="eastAsia"/>
        </w:rPr>
        <w:t>节点移动速度快、</w:t>
      </w:r>
      <w:r>
        <w:rPr>
          <w:rFonts w:ascii="宋体" w:hAnsi="宋体" w:hint="eastAsia"/>
        </w:rPr>
        <w:t>分布稀疏、</w:t>
      </w:r>
      <w:r w:rsidRPr="00AB6535">
        <w:rPr>
          <w:rFonts w:ascii="宋体" w:hAnsi="宋体" w:hint="eastAsia"/>
        </w:rPr>
        <w:t>拓扑变化频繁、</w:t>
      </w:r>
      <w:r>
        <w:rPr>
          <w:rFonts w:ascii="宋体" w:hAnsi="宋体" w:hint="eastAsia"/>
        </w:rPr>
        <w:t>底层链路</w:t>
      </w:r>
      <w:r w:rsidRPr="00AB6535">
        <w:rPr>
          <w:rFonts w:ascii="宋体" w:hAnsi="宋体" w:hint="eastAsia"/>
        </w:rPr>
        <w:t>间歇出现等特点，严重制约了传统的</w:t>
      </w:r>
      <w:r w:rsidRPr="00BC1778">
        <w:rPr>
          <w:rFonts w:cs="Times New Roman"/>
        </w:rPr>
        <w:t>Internet</w:t>
      </w:r>
      <w:r w:rsidRPr="00AB6535">
        <w:rPr>
          <w:rFonts w:ascii="宋体" w:hAnsi="宋体" w:hint="eastAsia"/>
        </w:rPr>
        <w:t>或</w:t>
      </w:r>
      <w:r w:rsidRPr="00BC1778">
        <w:rPr>
          <w:rFonts w:cs="Times New Roman"/>
        </w:rPr>
        <w:t>Ad-Hoc</w:t>
      </w:r>
      <w:r w:rsidRPr="00AB6535">
        <w:rPr>
          <w:rFonts w:ascii="宋体" w:hAnsi="宋体" w:hint="eastAsia"/>
        </w:rPr>
        <w:t>网络所采用通信技术在</w:t>
      </w:r>
      <w:r>
        <w:rPr>
          <w:rFonts w:ascii="宋体" w:hAnsi="宋体" w:hint="eastAsia"/>
        </w:rPr>
        <w:t>其</w:t>
      </w:r>
      <w:r w:rsidRPr="00AB6535">
        <w:rPr>
          <w:rFonts w:ascii="宋体" w:hAnsi="宋体" w:hint="eastAsia"/>
        </w:rPr>
        <w:t>中的应用。</w:t>
      </w:r>
      <w:r w:rsidR="00E8578D" w:rsidRPr="00AB6535">
        <w:rPr>
          <w:rFonts w:ascii="宋体" w:hAnsi="宋体" w:hint="eastAsia"/>
          <w:bCs/>
        </w:rPr>
        <w:t>根据文献</w:t>
      </w:r>
      <w:r w:rsidR="00EF1DBF" w:rsidRPr="00EF1DBF">
        <w:rPr>
          <w:snapToGrid/>
          <w:color w:val="080000"/>
          <w:kern w:val="0"/>
          <w:szCs w:val="24"/>
          <w:vertAlign w:val="superscript"/>
        </w:rPr>
        <w:fldChar w:fldCharType="begin"/>
      </w:r>
      <w:r w:rsidR="00672080">
        <w:rPr>
          <w:snapToGrid/>
          <w:color w:val="080000"/>
          <w:kern w:val="0"/>
          <w:szCs w:val="24"/>
          <w:vertAlign w:val="superscript"/>
        </w:rPr>
        <w:instrText xml:space="preserve"> ADDIN NE.Ref.{E9F4FFBD-33F4-4569-BB91-D8991BF39A87}</w:instrText>
      </w:r>
      <w:r w:rsidR="00EF1DBF" w:rsidRPr="00EF1DBF">
        <w:rPr>
          <w:snapToGrid/>
          <w:color w:val="080000"/>
          <w:kern w:val="0"/>
          <w:szCs w:val="24"/>
          <w:vertAlign w:val="superscript"/>
        </w:rPr>
        <w:fldChar w:fldCharType="separate"/>
      </w:r>
      <w:r w:rsidR="007F1272">
        <w:rPr>
          <w:snapToGrid/>
          <w:color w:val="080000"/>
          <w:kern w:val="0"/>
          <w:szCs w:val="24"/>
          <w:vertAlign w:val="superscript"/>
        </w:rPr>
        <w:t>[1]</w:t>
      </w:r>
      <w:r w:rsidR="00EF1DBF" w:rsidRPr="00EF1DBF">
        <w:rPr>
          <w:snapToGrid/>
          <w:color w:val="080000"/>
          <w:kern w:val="0"/>
          <w:szCs w:val="24"/>
          <w:vertAlign w:val="superscript"/>
        </w:rPr>
        <w:fldChar w:fldCharType="end"/>
      </w:r>
      <w:r w:rsidR="00E8578D" w:rsidRPr="00AB6535">
        <w:rPr>
          <w:rFonts w:ascii="宋体" w:hAnsi="宋体" w:hint="eastAsia"/>
          <w:bCs/>
        </w:rPr>
        <w:t>的实</w:t>
      </w:r>
      <w:r w:rsidR="00E8578D" w:rsidRPr="00AB6535">
        <w:rPr>
          <w:rFonts w:ascii="宋体" w:hAnsi="宋体" w:hint="eastAsia"/>
        </w:rPr>
        <w:t>验结果可以看出，在美国80号洲际公路上，网络连接的平均恢复时间</w:t>
      </w:r>
      <w:r w:rsidR="00E8578D" w:rsidRPr="00E8578D">
        <w:rPr>
          <w:rFonts w:cs="Times New Roman"/>
        </w:rPr>
        <w:t>(re-healing time)</w:t>
      </w:r>
      <w:r w:rsidR="00E8578D" w:rsidRPr="00AB6535">
        <w:rPr>
          <w:rFonts w:ascii="宋体" w:hAnsi="宋体" w:hint="eastAsia"/>
        </w:rPr>
        <w:t>接近</w:t>
      </w:r>
      <w:r w:rsidR="00277540">
        <w:rPr>
          <w:rFonts w:ascii="宋体" w:hAnsi="宋体" w:hint="eastAsia"/>
        </w:rPr>
        <w:t>30</w:t>
      </w:r>
      <w:r w:rsidR="00E8578D" w:rsidRPr="00AB6535">
        <w:rPr>
          <w:rFonts w:ascii="宋体" w:hAnsi="宋体" w:hint="eastAsia"/>
        </w:rPr>
        <w:t>秒。文献</w:t>
      </w:r>
      <w:r w:rsidR="00EF1DBF" w:rsidRPr="00EF1DBF">
        <w:rPr>
          <w:snapToGrid/>
          <w:color w:val="080000"/>
          <w:kern w:val="0"/>
          <w:szCs w:val="24"/>
          <w:vertAlign w:val="superscript"/>
        </w:rPr>
        <w:fldChar w:fldCharType="begin"/>
      </w:r>
      <w:r w:rsidR="00672080">
        <w:rPr>
          <w:snapToGrid/>
          <w:color w:val="080000"/>
          <w:kern w:val="0"/>
          <w:szCs w:val="24"/>
          <w:vertAlign w:val="superscript"/>
        </w:rPr>
        <w:instrText xml:space="preserve"> ADDIN NE.Ref.{A76F2175-B8C7-45EF-B81E-9FF4DC20E7EA}</w:instrText>
      </w:r>
      <w:r w:rsidR="00EF1DBF" w:rsidRPr="00EF1DBF">
        <w:rPr>
          <w:snapToGrid/>
          <w:color w:val="080000"/>
          <w:kern w:val="0"/>
          <w:szCs w:val="24"/>
          <w:vertAlign w:val="superscript"/>
        </w:rPr>
        <w:fldChar w:fldCharType="separate"/>
      </w:r>
      <w:r w:rsidR="007F1272">
        <w:rPr>
          <w:snapToGrid/>
          <w:color w:val="080000"/>
          <w:kern w:val="0"/>
          <w:szCs w:val="24"/>
          <w:vertAlign w:val="superscript"/>
        </w:rPr>
        <w:t>[2]</w:t>
      </w:r>
      <w:r w:rsidR="00EF1DBF" w:rsidRPr="00EF1DBF">
        <w:rPr>
          <w:snapToGrid/>
          <w:color w:val="080000"/>
          <w:kern w:val="0"/>
          <w:szCs w:val="24"/>
          <w:vertAlign w:val="superscript"/>
        </w:rPr>
        <w:fldChar w:fldCharType="end"/>
      </w:r>
      <w:r w:rsidR="00E8578D" w:rsidRPr="00AB6535">
        <w:rPr>
          <w:rFonts w:ascii="宋体" w:hAnsi="宋体" w:hint="eastAsia"/>
        </w:rPr>
        <w:t>中则指出：在平均速度为</w:t>
      </w:r>
      <w:r w:rsidR="00277540">
        <w:rPr>
          <w:rFonts w:ascii="宋体" w:hAnsi="宋体" w:hint="eastAsia"/>
        </w:rPr>
        <w:t>100</w:t>
      </w:r>
      <w:r w:rsidR="00E8578D" w:rsidRPr="00AB6535">
        <w:rPr>
          <w:rFonts w:ascii="宋体" w:hAnsi="宋体" w:hint="eastAsia"/>
        </w:rPr>
        <w:t>公里/</w:t>
      </w:r>
      <w:r w:rsidR="00277540">
        <w:rPr>
          <w:rFonts w:ascii="宋体" w:hAnsi="宋体" w:hint="eastAsia"/>
        </w:rPr>
        <w:t>每小时的道路上，如果节点的覆盖半径250</w:t>
      </w:r>
      <w:r w:rsidR="00E8578D" w:rsidRPr="00AB6535">
        <w:rPr>
          <w:rFonts w:ascii="宋体" w:hAnsi="宋体" w:hint="eastAsia"/>
        </w:rPr>
        <w:t>米，其链路存在</w:t>
      </w:r>
      <w:r w:rsidR="00277540">
        <w:rPr>
          <w:rFonts w:ascii="宋体" w:hAnsi="宋体" w:hint="eastAsia"/>
        </w:rPr>
        <w:t>15</w:t>
      </w:r>
      <w:r w:rsidR="00E8578D" w:rsidRPr="00AB6535">
        <w:rPr>
          <w:rFonts w:ascii="宋体" w:hAnsi="宋体" w:hint="eastAsia"/>
        </w:rPr>
        <w:t>秒的概率仅为57</w:t>
      </w:r>
      <w:r w:rsidR="00E8578D" w:rsidRPr="00AB6535">
        <w:rPr>
          <w:rFonts w:ascii="宋体" w:hAnsi="宋体" w:hint="eastAsia"/>
          <w:bCs/>
        </w:rPr>
        <w:t>%。</w:t>
      </w:r>
    </w:p>
    <w:p w:rsidR="00E8578D" w:rsidRDefault="00E8578D" w:rsidP="002D4B43">
      <w:pPr>
        <w:pStyle w:val="a1"/>
      </w:pPr>
      <w:r w:rsidRPr="007D101E">
        <w:t>2003</w:t>
      </w:r>
      <w:r w:rsidRPr="007D101E">
        <w:rPr>
          <w:rFonts w:hint="eastAsia"/>
        </w:rPr>
        <w:t>年</w:t>
      </w:r>
      <w:bookmarkStart w:id="0" w:name="OLE_LINK25"/>
      <w:bookmarkStart w:id="1" w:name="OLE_LINK26"/>
      <w:r w:rsidRPr="007D101E">
        <w:t>Kevin Fall</w:t>
      </w:r>
      <w:r w:rsidRPr="007D101E">
        <w:rPr>
          <w:rFonts w:hint="eastAsia"/>
        </w:rPr>
        <w:t>等人</w:t>
      </w:r>
      <w:bookmarkEnd w:id="0"/>
      <w:bookmarkEnd w:id="1"/>
      <w:r w:rsidRPr="007D101E">
        <w:rPr>
          <w:rFonts w:hint="eastAsia"/>
        </w:rPr>
        <w:t>在</w:t>
      </w:r>
      <w:r w:rsidRPr="007D101E">
        <w:t>SIGCOMM</w:t>
      </w:r>
      <w:r w:rsidRPr="007D101E">
        <w:rPr>
          <w:rFonts w:hint="eastAsia"/>
        </w:rPr>
        <w:t>国际会议中，针对在不满足</w:t>
      </w:r>
      <w:r w:rsidRPr="007D101E">
        <w:t>TCP/IP</w:t>
      </w:r>
      <w:r w:rsidRPr="007D101E">
        <w:rPr>
          <w:rFonts w:hint="eastAsia"/>
        </w:rPr>
        <w:t>协议</w:t>
      </w:r>
      <w:proofErr w:type="gramStart"/>
      <w:r w:rsidRPr="007D101E">
        <w:rPr>
          <w:rFonts w:hint="eastAsia"/>
        </w:rPr>
        <w:t>族基本</w:t>
      </w:r>
      <w:proofErr w:type="gramEnd"/>
      <w:r w:rsidRPr="007D101E">
        <w:rPr>
          <w:rFonts w:hint="eastAsia"/>
        </w:rPr>
        <w:t>假设（从源节点到宿节点不存在一条持续的端到端路径）的情况下如何进行网络互联互操作的问题，首次提出了</w:t>
      </w:r>
      <w:r>
        <w:rPr>
          <w:rFonts w:hint="eastAsia"/>
        </w:rPr>
        <w:t>延迟容忍网络（简称容迟网络，</w:t>
      </w:r>
      <w:r w:rsidRPr="00E8578D">
        <w:rPr>
          <w:rFonts w:cs="Times New Roman"/>
        </w:rPr>
        <w:t>DTN</w:t>
      </w:r>
      <w:r w:rsidRPr="00E8578D">
        <w:rPr>
          <w:rFonts w:cs="Times New Roman"/>
        </w:rPr>
        <w:t>）</w:t>
      </w:r>
      <w:r>
        <w:rPr>
          <w:rFonts w:cs="Times New Roman"/>
        </w:rPr>
        <w:fldChar w:fldCharType="begin"/>
      </w:r>
      <w:r w:rsidR="00672080">
        <w:rPr>
          <w:rFonts w:cs="Times New Roman"/>
        </w:rPr>
        <w:instrText xml:space="preserve"> ADDIN NE.Ref.{55262AA7-24E0-4D36-A8BC-A7A1368A21C9}</w:instrText>
      </w:r>
      <w:r>
        <w:rPr>
          <w:rFonts w:cs="Times New Roman"/>
        </w:rPr>
        <w:fldChar w:fldCharType="separate"/>
      </w:r>
      <w:r w:rsidR="007F1272">
        <w:rPr>
          <w:snapToGrid/>
          <w:color w:val="080000"/>
          <w:kern w:val="0"/>
          <w:szCs w:val="24"/>
          <w:vertAlign w:val="superscript"/>
        </w:rPr>
        <w:t>[3]</w:t>
      </w:r>
      <w:r>
        <w:rPr>
          <w:rFonts w:cs="Times New Roman"/>
        </w:rPr>
        <w:fldChar w:fldCharType="end"/>
      </w:r>
      <w:r w:rsidRPr="007D101E">
        <w:rPr>
          <w:rFonts w:hint="eastAsia"/>
        </w:rPr>
        <w:t>这一概念。近年来，包括</w:t>
      </w:r>
      <w:r w:rsidRPr="007D101E">
        <w:lastRenderedPageBreak/>
        <w:t>DARPA</w:t>
      </w:r>
      <w:r w:rsidRPr="007D101E">
        <w:rPr>
          <w:rFonts w:hint="eastAsia"/>
        </w:rPr>
        <w:t>、</w:t>
      </w:r>
      <w:r w:rsidRPr="007D101E">
        <w:t>IRTF</w:t>
      </w:r>
      <w:r w:rsidRPr="007D101E">
        <w:rPr>
          <w:rFonts w:hint="eastAsia"/>
        </w:rPr>
        <w:t>、</w:t>
      </w:r>
      <w:r w:rsidRPr="007D101E">
        <w:t>NASA</w:t>
      </w:r>
      <w:r w:rsidRPr="007D101E">
        <w:rPr>
          <w:rFonts w:hint="eastAsia"/>
        </w:rPr>
        <w:t>等机构都在</w:t>
      </w:r>
      <w:r w:rsidRPr="007D101E">
        <w:rPr>
          <w:rFonts w:hint="eastAsia"/>
        </w:rPr>
        <w:t>DTN</w:t>
      </w:r>
      <w:r w:rsidRPr="007D101E">
        <w:rPr>
          <w:rFonts w:hint="eastAsia"/>
        </w:rPr>
        <w:t>网络体系结构、路由算法等方面开展了大量的研究工作</w:t>
      </w:r>
      <w:r w:rsidR="00841CDB">
        <w:fldChar w:fldCharType="begin"/>
      </w:r>
      <w:r w:rsidR="00672080">
        <w:instrText xml:space="preserve"> ADDIN NE.Ref.{40A34B54-4DDF-4046-ABC9-B755495C3606}</w:instrText>
      </w:r>
      <w:r w:rsidR="00841CDB">
        <w:fldChar w:fldCharType="separate"/>
      </w:r>
      <w:r w:rsidR="007F1272">
        <w:rPr>
          <w:snapToGrid/>
          <w:color w:val="080000"/>
          <w:kern w:val="0"/>
          <w:szCs w:val="24"/>
          <w:vertAlign w:val="superscript"/>
        </w:rPr>
        <w:t>[4]</w:t>
      </w:r>
      <w:r w:rsidR="00841CDB">
        <w:fldChar w:fldCharType="end"/>
      </w:r>
      <w:r w:rsidR="00841CDB">
        <w:rPr>
          <w:rFonts w:hint="eastAsia"/>
        </w:rPr>
        <w:t>，</w:t>
      </w:r>
      <w:r w:rsidRPr="007D101E">
        <w:rPr>
          <w:rFonts w:hint="eastAsia"/>
        </w:rPr>
        <w:t>并在星际网络</w:t>
      </w:r>
      <w:r w:rsidR="00841CDB">
        <w:fldChar w:fldCharType="begin"/>
      </w:r>
      <w:r w:rsidR="00672080">
        <w:instrText xml:space="preserve"> ADDIN NE.Ref.{09236FFA-B3A6-4A26-BD1F-E5E03D8E888A}</w:instrText>
      </w:r>
      <w:r w:rsidR="00841CDB">
        <w:fldChar w:fldCharType="separate"/>
      </w:r>
      <w:r w:rsidR="007F1272">
        <w:rPr>
          <w:snapToGrid/>
          <w:color w:val="080000"/>
          <w:kern w:val="0"/>
          <w:szCs w:val="24"/>
          <w:vertAlign w:val="superscript"/>
        </w:rPr>
        <w:t>[3]</w:t>
      </w:r>
      <w:r w:rsidR="00841CDB">
        <w:fldChar w:fldCharType="end"/>
      </w:r>
      <w:r w:rsidRPr="007D101E">
        <w:rPr>
          <w:rFonts w:hint="eastAsia"/>
        </w:rPr>
        <w:t>、战术通信网</w:t>
      </w:r>
      <w:r w:rsidR="00841CDB">
        <w:fldChar w:fldCharType="begin"/>
      </w:r>
      <w:r w:rsidR="00672080">
        <w:instrText xml:space="preserve"> ADDIN NE.Ref.{4B1DB547-B41C-4523-950B-869BBB3750D7}</w:instrText>
      </w:r>
      <w:r w:rsidR="00841CDB">
        <w:fldChar w:fldCharType="separate"/>
      </w:r>
      <w:r w:rsidR="007F1272">
        <w:rPr>
          <w:snapToGrid/>
          <w:color w:val="080000"/>
          <w:kern w:val="0"/>
          <w:szCs w:val="24"/>
          <w:vertAlign w:val="superscript"/>
        </w:rPr>
        <w:t>[5]</w:t>
      </w:r>
      <w:r w:rsidR="00841CDB">
        <w:fldChar w:fldCharType="end"/>
      </w:r>
      <w:r w:rsidRPr="007D101E">
        <w:rPr>
          <w:rFonts w:hint="eastAsia"/>
        </w:rPr>
        <w:t>、移动车载网</w:t>
      </w:r>
      <w:r w:rsidR="00841CDB">
        <w:fldChar w:fldCharType="begin"/>
      </w:r>
      <w:r w:rsidR="00672080">
        <w:instrText xml:space="preserve"> ADDIN NE.Ref.{4DA022CA-D18C-4AFE-809E-5F70C34ACE5C}</w:instrText>
      </w:r>
      <w:r w:rsidR="00841CDB">
        <w:fldChar w:fldCharType="separate"/>
      </w:r>
      <w:r w:rsidR="007F1272">
        <w:rPr>
          <w:snapToGrid/>
          <w:color w:val="080000"/>
          <w:kern w:val="0"/>
          <w:szCs w:val="24"/>
          <w:vertAlign w:val="superscript"/>
        </w:rPr>
        <w:t>[6]</w:t>
      </w:r>
      <w:r w:rsidR="00841CDB">
        <w:fldChar w:fldCharType="end"/>
      </w:r>
      <w:r w:rsidRPr="007D101E">
        <w:rPr>
          <w:rFonts w:hint="eastAsia"/>
        </w:rPr>
        <w:t>、口袋交换网</w:t>
      </w:r>
      <w:r w:rsidR="00841CDB">
        <w:fldChar w:fldCharType="begin"/>
      </w:r>
      <w:r w:rsidR="00672080">
        <w:instrText xml:space="preserve"> ADDIN NE.Ref.{0E217F99-EB84-4641-9348-61E884FF28A5}</w:instrText>
      </w:r>
      <w:r w:rsidR="00841CDB">
        <w:fldChar w:fldCharType="separate"/>
      </w:r>
      <w:r w:rsidR="007F1272">
        <w:rPr>
          <w:snapToGrid/>
          <w:color w:val="080000"/>
          <w:kern w:val="0"/>
          <w:szCs w:val="24"/>
          <w:vertAlign w:val="superscript"/>
        </w:rPr>
        <w:t>[7]</w:t>
      </w:r>
      <w:r w:rsidR="00841CDB">
        <w:fldChar w:fldCharType="end"/>
      </w:r>
      <w:r w:rsidRPr="007D101E">
        <w:rPr>
          <w:rFonts w:hint="eastAsia"/>
        </w:rPr>
        <w:t>、野生动物监测传感网络</w:t>
      </w:r>
      <w:r w:rsidR="00841CDB">
        <w:fldChar w:fldCharType="begin"/>
      </w:r>
      <w:r w:rsidR="00672080">
        <w:instrText xml:space="preserve"> ADDIN NE.Ref.{580A7F31-15BA-4940-8EA9-4CC61A30792E}</w:instrText>
      </w:r>
      <w:r w:rsidR="00841CDB">
        <w:fldChar w:fldCharType="separate"/>
      </w:r>
      <w:r w:rsidR="007F1272">
        <w:rPr>
          <w:snapToGrid/>
          <w:color w:val="080000"/>
          <w:kern w:val="0"/>
          <w:szCs w:val="24"/>
          <w:vertAlign w:val="superscript"/>
        </w:rPr>
        <w:t>[8]</w:t>
      </w:r>
      <w:r w:rsidR="00841CDB">
        <w:fldChar w:fldCharType="end"/>
      </w:r>
      <w:r w:rsidRPr="007D101E">
        <w:rPr>
          <w:rFonts w:hint="eastAsia"/>
        </w:rPr>
        <w:t>等典型场景中进行了部署和应用。</w:t>
      </w:r>
    </w:p>
    <w:p w:rsidR="007C5295" w:rsidRDefault="007C5295" w:rsidP="002D4B43">
      <w:pPr>
        <w:pStyle w:val="a1"/>
        <w:rPr>
          <w:rFonts w:ascii="宋体" w:hAnsi="宋体"/>
        </w:rPr>
      </w:pPr>
      <w:r>
        <w:rPr>
          <w:rFonts w:hint="eastAsia"/>
        </w:rPr>
        <w:t>在</w:t>
      </w:r>
      <w:r>
        <w:rPr>
          <w:rFonts w:hint="eastAsia"/>
        </w:rPr>
        <w:t>DTN</w:t>
      </w:r>
      <w:r>
        <w:rPr>
          <w:rFonts w:hint="eastAsia"/>
        </w:rPr>
        <w:t>的研究当中，有一类我们称之为</w:t>
      </w:r>
      <w:r w:rsidRPr="009C5C92">
        <w:rPr>
          <w:rFonts w:hint="eastAsia"/>
        </w:rPr>
        <w:t>移动容迟网络</w:t>
      </w:r>
      <w:r w:rsidRPr="00744E69">
        <w:rPr>
          <w:rFonts w:ascii="宋体" w:hAnsi="宋体" w:hint="eastAsia"/>
          <w:bCs/>
        </w:rPr>
        <w:t>（</w:t>
      </w:r>
      <w:r w:rsidRPr="007C5295">
        <w:rPr>
          <w:rFonts w:cs="Times New Roman"/>
          <w:bCs/>
        </w:rPr>
        <w:t>DTMN</w:t>
      </w:r>
      <w:r w:rsidRPr="007C5295">
        <w:rPr>
          <w:rFonts w:cs="Times New Roman"/>
          <w:bCs/>
        </w:rPr>
        <w:t>，</w:t>
      </w:r>
      <w:r w:rsidRPr="007C5295">
        <w:rPr>
          <w:rFonts w:cs="Times New Roman"/>
          <w:bCs/>
        </w:rPr>
        <w:t>Disruption Tolerant Mobile Network</w:t>
      </w:r>
      <w:r w:rsidRPr="00744E69">
        <w:rPr>
          <w:rFonts w:ascii="宋体" w:hAnsi="宋体" w:hint="eastAsia"/>
          <w:bCs/>
        </w:rPr>
        <w:t>），这种网络主要</w:t>
      </w:r>
      <w:r>
        <w:rPr>
          <w:rFonts w:ascii="宋体" w:hAnsi="宋体" w:hint="eastAsia"/>
          <w:bCs/>
        </w:rPr>
        <w:t>指</w:t>
      </w:r>
      <w:r w:rsidRPr="00744E69">
        <w:rPr>
          <w:rFonts w:ascii="宋体" w:hAnsi="宋体" w:hint="eastAsia"/>
          <w:bCs/>
        </w:rPr>
        <w:t>车载网</w:t>
      </w:r>
      <w:r w:rsidRPr="009C5C92">
        <w:rPr>
          <w:rFonts w:hint="eastAsia"/>
        </w:rPr>
        <w:t>络、战术网络等</w:t>
      </w:r>
      <w:r>
        <w:rPr>
          <w:rFonts w:hint="eastAsia"/>
        </w:rPr>
        <w:t>移动</w:t>
      </w:r>
      <w:r w:rsidRPr="009C5C92">
        <w:rPr>
          <w:rFonts w:hint="eastAsia"/>
        </w:rPr>
        <w:t>节点</w:t>
      </w:r>
      <w:r>
        <w:rPr>
          <w:rFonts w:hint="eastAsia"/>
        </w:rPr>
        <w:t>组成的网络，其较普通的</w:t>
      </w:r>
      <w:r>
        <w:rPr>
          <w:rFonts w:hint="eastAsia"/>
        </w:rPr>
        <w:t>DTN</w:t>
      </w:r>
      <w:r>
        <w:rPr>
          <w:rFonts w:hint="eastAsia"/>
        </w:rPr>
        <w:t>具有节点移动性更强的特点</w:t>
      </w:r>
      <w:r w:rsidR="00361F10">
        <w:rPr>
          <w:rFonts w:hint="eastAsia"/>
        </w:rPr>
        <w:t>，也更加符合以上所述的应用场景。</w:t>
      </w:r>
      <w:r w:rsidR="004D1D14">
        <w:rPr>
          <w:rFonts w:hint="eastAsia"/>
        </w:rPr>
        <w:t>由于节点的移动性导致网络频繁割裂，连接频繁中断，消息传输的源节点到目的节点之间并不存在端到端的连接。</w:t>
      </w:r>
      <w:r w:rsidR="004D1D14" w:rsidRPr="00AB6535">
        <w:rPr>
          <w:rFonts w:ascii="宋体" w:hAnsi="宋体" w:hint="eastAsia"/>
        </w:rPr>
        <w:t>目前的研究者在解决上述问题时，通常使用与传统的 “存储</w:t>
      </w:r>
      <w:r w:rsidR="004D1D14" w:rsidRPr="00AB6535">
        <w:rPr>
          <w:rFonts w:ascii="宋体" w:hAnsi="宋体"/>
        </w:rPr>
        <w:t>-</w:t>
      </w:r>
      <w:r w:rsidR="004D1D14" w:rsidRPr="00AB6535">
        <w:rPr>
          <w:rFonts w:ascii="宋体" w:hAnsi="宋体" w:hint="eastAsia"/>
        </w:rPr>
        <w:t>转发”（</w:t>
      </w:r>
      <w:r w:rsidR="004D1D14" w:rsidRPr="004D1D14">
        <w:rPr>
          <w:rFonts w:cs="Times New Roman"/>
        </w:rPr>
        <w:t>store-forward</w:t>
      </w:r>
      <w:r w:rsidR="004D1D14" w:rsidRPr="00AB6535">
        <w:rPr>
          <w:rFonts w:ascii="宋体" w:hAnsi="宋体" w:hint="eastAsia"/>
        </w:rPr>
        <w:t>）机制所不同的“存储</w:t>
      </w:r>
      <w:r w:rsidR="004D1D14" w:rsidRPr="00AB6535">
        <w:rPr>
          <w:rFonts w:ascii="宋体" w:hAnsi="宋体"/>
        </w:rPr>
        <w:t>-</w:t>
      </w:r>
      <w:r w:rsidR="004D1D14" w:rsidRPr="00AB6535">
        <w:rPr>
          <w:rFonts w:ascii="宋体" w:hAnsi="宋体" w:hint="eastAsia"/>
        </w:rPr>
        <w:t>携带</w:t>
      </w:r>
      <w:r w:rsidR="004D1D14" w:rsidRPr="00AB6535">
        <w:rPr>
          <w:rFonts w:ascii="宋体" w:hAnsi="宋体"/>
        </w:rPr>
        <w:t>-</w:t>
      </w:r>
      <w:r w:rsidR="004D1D14" w:rsidRPr="00AB6535">
        <w:rPr>
          <w:rFonts w:ascii="宋体" w:hAnsi="宋体" w:hint="eastAsia"/>
        </w:rPr>
        <w:t>转发”（</w:t>
      </w:r>
      <w:r w:rsidR="004D1D14" w:rsidRPr="004D1D14">
        <w:rPr>
          <w:rFonts w:cs="Times New Roman"/>
        </w:rPr>
        <w:t>store-carry-forward</w:t>
      </w:r>
      <w:r w:rsidR="004D1D14" w:rsidRPr="00AB6535">
        <w:rPr>
          <w:rFonts w:ascii="宋体" w:hAnsi="宋体" w:hint="eastAsia"/>
        </w:rPr>
        <w:t>）</w:t>
      </w:r>
      <w:r w:rsidR="00841CDB" w:rsidRPr="00841CDB">
        <w:rPr>
          <w:snapToGrid/>
          <w:color w:val="080000"/>
          <w:kern w:val="0"/>
          <w:szCs w:val="24"/>
          <w:vertAlign w:val="superscript"/>
        </w:rPr>
        <w:fldChar w:fldCharType="begin"/>
      </w:r>
      <w:r w:rsidR="00672080">
        <w:rPr>
          <w:snapToGrid/>
          <w:color w:val="080000"/>
          <w:kern w:val="0"/>
          <w:szCs w:val="24"/>
          <w:vertAlign w:val="superscript"/>
        </w:rPr>
        <w:instrText xml:space="preserve"> ADDIN NE.Ref.{A281DEC6-E4B9-4E7B-9E42-35C834D1609D}</w:instrText>
      </w:r>
      <w:r w:rsidR="00841CDB" w:rsidRPr="00841CDB">
        <w:rPr>
          <w:snapToGrid/>
          <w:color w:val="080000"/>
          <w:kern w:val="0"/>
          <w:szCs w:val="24"/>
          <w:vertAlign w:val="superscript"/>
        </w:rPr>
        <w:fldChar w:fldCharType="separate"/>
      </w:r>
      <w:r w:rsidR="007F1272">
        <w:rPr>
          <w:snapToGrid/>
          <w:color w:val="080000"/>
          <w:kern w:val="0"/>
          <w:szCs w:val="24"/>
          <w:vertAlign w:val="superscript"/>
        </w:rPr>
        <w:t>[9-11]</w:t>
      </w:r>
      <w:r w:rsidR="00841CDB" w:rsidRPr="00841CDB">
        <w:rPr>
          <w:snapToGrid/>
          <w:color w:val="080000"/>
          <w:kern w:val="0"/>
          <w:szCs w:val="24"/>
          <w:vertAlign w:val="superscript"/>
        </w:rPr>
        <w:fldChar w:fldCharType="end"/>
      </w:r>
      <w:r w:rsidR="004D1D14" w:rsidRPr="00AB6535">
        <w:rPr>
          <w:rFonts w:ascii="宋体" w:hAnsi="宋体" w:hint="eastAsia"/>
        </w:rPr>
        <w:t>机制来完成消息的传递。</w:t>
      </w:r>
    </w:p>
    <w:p w:rsidR="004D1D14" w:rsidRPr="00E8578D" w:rsidRDefault="004D1D14" w:rsidP="004D1D14">
      <w:pPr>
        <w:pStyle w:val="a1"/>
      </w:pPr>
      <w:r>
        <w:rPr>
          <w:rFonts w:hint="eastAsia"/>
        </w:rPr>
        <w:t>本文首先引入移动容迟网络的概念和应用，并对移动容迟网络研究的相关热点问题加以介绍，</w:t>
      </w:r>
      <w:r w:rsidRPr="00C5128C">
        <w:rPr>
          <w:rFonts w:hint="eastAsia"/>
        </w:rPr>
        <w:t>包括</w:t>
      </w:r>
      <w:r w:rsidR="00C5128C" w:rsidRPr="00C5128C">
        <w:rPr>
          <w:rFonts w:hint="eastAsia"/>
        </w:rPr>
        <w:t>路</w:t>
      </w:r>
      <w:r w:rsidR="00C5128C">
        <w:rPr>
          <w:rFonts w:hint="eastAsia"/>
        </w:rPr>
        <w:t>由转发机制、节点移动模型和基于内容通信</w:t>
      </w:r>
      <w:r>
        <w:rPr>
          <w:rFonts w:hint="eastAsia"/>
        </w:rPr>
        <w:t>等，然后对其他研究问题，</w:t>
      </w:r>
      <w:r w:rsidRPr="009B3236">
        <w:rPr>
          <w:rFonts w:hint="eastAsia"/>
        </w:rPr>
        <w:t>如</w:t>
      </w:r>
      <w:bookmarkStart w:id="2" w:name="OLE_LINK31"/>
      <w:bookmarkStart w:id="3" w:name="OLE_LINK32"/>
      <w:r w:rsidR="009B3236">
        <w:rPr>
          <w:rFonts w:hint="eastAsia"/>
        </w:rPr>
        <w:t>可靠传输的保障机制、网络安全保障机制、节点协作机制</w:t>
      </w:r>
      <w:bookmarkEnd w:id="2"/>
      <w:bookmarkEnd w:id="3"/>
      <w:r>
        <w:rPr>
          <w:rFonts w:hint="eastAsia"/>
        </w:rPr>
        <w:t>等进行简单的叙述，再次对国内外致力于该领域的研究机构与研究者加以列举，最后总结全文并展望未来几年内的研究趋势。</w:t>
      </w:r>
    </w:p>
    <w:p w:rsidR="00ED3D62" w:rsidRDefault="00ED3D62" w:rsidP="00ED3D62">
      <w:pPr>
        <w:pStyle w:val="1"/>
        <w:ind w:left="431" w:hanging="431"/>
      </w:pPr>
      <w:r>
        <w:rPr>
          <w:rFonts w:hint="eastAsia"/>
        </w:rPr>
        <w:t>概念与理论基础</w:t>
      </w:r>
    </w:p>
    <w:p w:rsidR="00886481" w:rsidRDefault="00413CA0" w:rsidP="00886481">
      <w:pPr>
        <w:pStyle w:val="a1"/>
      </w:pPr>
      <w:r>
        <w:rPr>
          <w:rFonts w:hint="eastAsia"/>
        </w:rPr>
        <w:t>目前移动容迟网络还没有一个统一的定义，本文通过综合现有的文献分析移动容迟网络的特点，给出一个描述性的定义：</w:t>
      </w:r>
      <w:r w:rsidRPr="00815D8E">
        <w:rPr>
          <w:rFonts w:hint="eastAsia"/>
          <w:b/>
        </w:rPr>
        <w:t>移动容迟网络是一种节点间不存在端到端链路</w:t>
      </w:r>
      <w:r w:rsidR="00F14EF9" w:rsidRPr="00815D8E">
        <w:rPr>
          <w:rFonts w:hint="eastAsia"/>
          <w:b/>
        </w:rPr>
        <w:t>，也不依靠固定的基站转播，</w:t>
      </w:r>
      <w:r w:rsidRPr="00815D8E">
        <w:rPr>
          <w:rFonts w:hint="eastAsia"/>
          <w:b/>
        </w:rPr>
        <w:t>而是通过</w:t>
      </w:r>
      <w:r w:rsidR="00F14EF9" w:rsidRPr="00815D8E">
        <w:rPr>
          <w:rFonts w:hint="eastAsia"/>
          <w:b/>
        </w:rPr>
        <w:t>节点的</w:t>
      </w:r>
      <w:r w:rsidRPr="00815D8E">
        <w:rPr>
          <w:rFonts w:hint="eastAsia"/>
          <w:b/>
        </w:rPr>
        <w:t>不断移动携带并传播消息的特殊容迟网络</w:t>
      </w:r>
      <w:r>
        <w:rPr>
          <w:rFonts w:hint="eastAsia"/>
        </w:rPr>
        <w:t>。</w:t>
      </w:r>
      <w:r w:rsidR="00095DDC">
        <w:rPr>
          <w:rFonts w:hint="eastAsia"/>
        </w:rPr>
        <w:t>图</w:t>
      </w:r>
      <w:r w:rsidR="00095DDC">
        <w:rPr>
          <w:rFonts w:hint="eastAsia"/>
        </w:rPr>
        <w:t>1</w:t>
      </w:r>
      <w:r w:rsidR="00095DDC">
        <w:rPr>
          <w:rFonts w:hint="eastAsia"/>
        </w:rPr>
        <w:t>是移动容迟网络的示意图。</w:t>
      </w:r>
    </w:p>
    <w:p w:rsidR="00095DDC" w:rsidRDefault="001B577C" w:rsidP="00095DDC">
      <w:pPr>
        <w:pStyle w:val="a1"/>
        <w:ind w:firstLineChars="0" w:firstLine="0"/>
        <w:jc w:val="center"/>
      </w:pPr>
      <w:r>
        <w:object w:dxaOrig="7408" w:dyaOrig="4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pt;height:252.3pt" o:ole="">
            <v:imagedata r:id="rId8" o:title="" croptop="5296f" cropbottom="5516f" cropleft="3184f" cropright="3317f"/>
          </v:shape>
          <o:OLEObject Type="Embed" ProgID="Visio.Drawing.11" ShapeID="_x0000_i1025" DrawAspect="Content" ObjectID="_1395792864" r:id="rId9"/>
        </w:object>
      </w:r>
    </w:p>
    <w:p w:rsidR="00095DDC" w:rsidRDefault="00095DDC" w:rsidP="00095DDC">
      <w:pPr>
        <w:pStyle w:val="a1"/>
        <w:ind w:firstLineChars="0" w:firstLine="0"/>
        <w:jc w:val="center"/>
        <w:rPr>
          <w:b/>
          <w:sz w:val="21"/>
          <w:szCs w:val="21"/>
        </w:rPr>
      </w:pPr>
      <w:r w:rsidRPr="00095DDC">
        <w:rPr>
          <w:rFonts w:hint="eastAsia"/>
          <w:b/>
          <w:sz w:val="21"/>
          <w:szCs w:val="21"/>
        </w:rPr>
        <w:t>图</w:t>
      </w:r>
      <w:r w:rsidRPr="00095DDC">
        <w:rPr>
          <w:rFonts w:hint="eastAsia"/>
          <w:b/>
          <w:sz w:val="21"/>
          <w:szCs w:val="21"/>
        </w:rPr>
        <w:t xml:space="preserve">1 </w:t>
      </w:r>
      <w:r w:rsidRPr="00095DDC">
        <w:rPr>
          <w:rFonts w:hint="eastAsia"/>
          <w:b/>
          <w:sz w:val="21"/>
          <w:szCs w:val="21"/>
        </w:rPr>
        <w:t>移动容迟网络示意图</w:t>
      </w:r>
    </w:p>
    <w:p w:rsidR="00886481" w:rsidRDefault="00886481" w:rsidP="00886481">
      <w:pPr>
        <w:ind w:firstLine="420"/>
      </w:pPr>
      <w:r>
        <w:rPr>
          <w:rFonts w:hint="eastAsia"/>
        </w:rPr>
        <w:t>如图</w:t>
      </w:r>
      <w:r>
        <w:rPr>
          <w:rFonts w:hint="eastAsia"/>
        </w:rPr>
        <w:t>1</w:t>
      </w:r>
      <w:r>
        <w:rPr>
          <w:rFonts w:hint="eastAsia"/>
        </w:rPr>
        <w:t>所示，在移动容迟网络中，源节点</w:t>
      </w:r>
      <w:r>
        <w:rPr>
          <w:rFonts w:hint="eastAsia"/>
        </w:rPr>
        <w:t>S</w:t>
      </w:r>
      <w:r>
        <w:rPr>
          <w:rFonts w:hint="eastAsia"/>
        </w:rPr>
        <w:t>期望将消息传递到目的节点</w:t>
      </w:r>
      <w:r>
        <w:rPr>
          <w:rFonts w:hint="eastAsia"/>
        </w:rPr>
        <w:t>D</w:t>
      </w:r>
      <w:r>
        <w:rPr>
          <w:rFonts w:hint="eastAsia"/>
        </w:rPr>
        <w:t>，但是网络中并不存在</w:t>
      </w:r>
      <w:r>
        <w:rPr>
          <w:rFonts w:hint="eastAsia"/>
        </w:rPr>
        <w:t>S</w:t>
      </w:r>
      <w:r>
        <w:rPr>
          <w:rFonts w:hint="eastAsia"/>
        </w:rPr>
        <w:t>到</w:t>
      </w:r>
      <w:r>
        <w:rPr>
          <w:rFonts w:hint="eastAsia"/>
        </w:rPr>
        <w:t>D</w:t>
      </w:r>
      <w:r>
        <w:rPr>
          <w:rFonts w:hint="eastAsia"/>
        </w:rPr>
        <w:t>的链路，消息只能靠节点间的移动而相互传播，最终投递到</w:t>
      </w:r>
      <w:r>
        <w:rPr>
          <w:rFonts w:hint="eastAsia"/>
        </w:rPr>
        <w:t>D</w:t>
      </w:r>
      <w:r>
        <w:rPr>
          <w:rFonts w:hint="eastAsia"/>
        </w:rPr>
        <w:t>，而担任消息携带及转播角色的节点为全网内所有节点</w:t>
      </w:r>
      <w:r>
        <w:rPr>
          <w:rFonts w:hint="eastAsia"/>
        </w:rPr>
        <w:t>F</w:t>
      </w:r>
      <w:r w:rsidR="00E754A8">
        <w:rPr>
          <w:rFonts w:hint="eastAsia"/>
        </w:rPr>
        <w:t>。</w:t>
      </w:r>
    </w:p>
    <w:p w:rsidR="00894DB1" w:rsidRDefault="00894DB1" w:rsidP="00894DB1">
      <w:pPr>
        <w:ind w:firstLine="420"/>
      </w:pPr>
      <w:r>
        <w:rPr>
          <w:rFonts w:hint="eastAsia"/>
        </w:rPr>
        <w:t>DTMN</w:t>
      </w:r>
      <w:r>
        <w:rPr>
          <w:rFonts w:hint="eastAsia"/>
        </w:rPr>
        <w:t>满足</w:t>
      </w:r>
      <w:r w:rsidRPr="007D101E">
        <w:t>Kevin Fall</w:t>
      </w:r>
      <w:r w:rsidRPr="007D101E">
        <w:rPr>
          <w:rFonts w:hint="eastAsia"/>
        </w:rPr>
        <w:t>等人</w:t>
      </w:r>
      <w:r>
        <w:rPr>
          <w:rFonts w:hint="eastAsia"/>
        </w:rPr>
        <w:t>对</w:t>
      </w:r>
      <w:r>
        <w:rPr>
          <w:rFonts w:hint="eastAsia"/>
        </w:rPr>
        <w:t>DTN</w:t>
      </w:r>
      <w:r>
        <w:rPr>
          <w:rFonts w:hint="eastAsia"/>
        </w:rPr>
        <w:t>体系结构的划分，在传输层与应用层之间构建</w:t>
      </w:r>
      <w:r>
        <w:rPr>
          <w:rFonts w:hint="eastAsia"/>
        </w:rPr>
        <w:t>bundle</w:t>
      </w:r>
      <w:r>
        <w:rPr>
          <w:rFonts w:hint="eastAsia"/>
        </w:rPr>
        <w:t>层</w:t>
      </w:r>
      <w:r>
        <w:fldChar w:fldCharType="begin"/>
      </w:r>
      <w:r w:rsidR="00672080">
        <w:instrText xml:space="preserve"> ADDIN NE.Ref.{2E854E0F-CD50-4D83-898B-EB54DABF49E8}</w:instrText>
      </w:r>
      <w:r>
        <w:fldChar w:fldCharType="separate"/>
      </w:r>
      <w:r w:rsidR="007F1272">
        <w:rPr>
          <w:snapToGrid/>
          <w:color w:val="080000"/>
          <w:kern w:val="0"/>
          <w:szCs w:val="24"/>
          <w:vertAlign w:val="superscript"/>
        </w:rPr>
        <w:t>[12]</w:t>
      </w:r>
      <w:r>
        <w:fldChar w:fldCharType="end"/>
      </w:r>
      <w:r>
        <w:rPr>
          <w:rFonts w:hint="eastAsia"/>
        </w:rPr>
        <w:t>。面向异步消息传输的覆盖网，操作在不同网络的传输层上，</w:t>
      </w:r>
      <w:r>
        <w:rPr>
          <w:rFonts w:hint="eastAsia"/>
        </w:rPr>
        <w:t>bundle</w:t>
      </w:r>
      <w:r>
        <w:rPr>
          <w:rFonts w:hint="eastAsia"/>
        </w:rPr>
        <w:t>层提供和</w:t>
      </w:r>
      <w:proofErr w:type="spellStart"/>
      <w:r>
        <w:rPr>
          <w:rFonts w:hint="eastAsia"/>
        </w:rPr>
        <w:t>Intemet</w:t>
      </w:r>
      <w:proofErr w:type="spellEnd"/>
      <w:r>
        <w:rPr>
          <w:rFonts w:hint="eastAsia"/>
        </w:rPr>
        <w:t>网关相似的功能，但有很大区别，因为它聚集在</w:t>
      </w:r>
      <w:proofErr w:type="gramStart"/>
      <w:r>
        <w:rPr>
          <w:rFonts w:hint="eastAsia"/>
        </w:rPr>
        <w:t>虚消息</w:t>
      </w:r>
      <w:proofErr w:type="gramEnd"/>
      <w:r>
        <w:rPr>
          <w:rFonts w:hint="eastAsia"/>
        </w:rPr>
        <w:t>转发而不是分组交换</w:t>
      </w:r>
      <w:r>
        <w:fldChar w:fldCharType="begin"/>
      </w:r>
      <w:r w:rsidR="00672080">
        <w:instrText xml:space="preserve"> ADDIN NE.Ref.{A82E4B8D-7AA0-4C9D-884B-52B137802C5E}</w:instrText>
      </w:r>
      <w:r>
        <w:fldChar w:fldCharType="separate"/>
      </w:r>
      <w:r w:rsidR="007F1272">
        <w:rPr>
          <w:snapToGrid/>
          <w:color w:val="080000"/>
          <w:kern w:val="0"/>
          <w:szCs w:val="24"/>
          <w:vertAlign w:val="superscript"/>
        </w:rPr>
        <w:t>[13]</w:t>
      </w:r>
      <w:r>
        <w:fldChar w:fldCharType="end"/>
      </w:r>
      <w:r>
        <w:rPr>
          <w:rFonts w:hint="eastAsia"/>
        </w:rPr>
        <w:t>。</w:t>
      </w:r>
    </w:p>
    <w:p w:rsidR="00B60B2F" w:rsidRPr="00095DDC" w:rsidRDefault="00B60B2F" w:rsidP="00886481">
      <w:pPr>
        <w:ind w:firstLine="420"/>
      </w:pPr>
      <w:r>
        <w:rPr>
          <w:rFonts w:hint="eastAsia"/>
        </w:rPr>
        <w:t>国内外较早提出移动容迟网络概念的有</w:t>
      </w:r>
      <w:r w:rsidRPr="00B60B2F">
        <w:t xml:space="preserve">Kevin C. </w:t>
      </w:r>
      <w:proofErr w:type="spellStart"/>
      <w:r w:rsidRPr="00B60B2F">
        <w:t>Almeroth</w:t>
      </w:r>
      <w:proofErr w:type="spellEnd"/>
      <w:r>
        <w:rPr>
          <w:rFonts w:hint="eastAsia"/>
        </w:rPr>
        <w:t>等人、</w:t>
      </w:r>
      <w:r w:rsidRPr="00B60B2F">
        <w:t>Elizabeth M. Daly</w:t>
      </w:r>
      <w:r>
        <w:rPr>
          <w:rFonts w:hint="eastAsia"/>
        </w:rPr>
        <w:t>等人及</w:t>
      </w:r>
      <w:r w:rsidRPr="00B60B2F">
        <w:t>Yu Wang</w:t>
      </w:r>
      <w:r>
        <w:rPr>
          <w:rFonts w:hint="eastAsia"/>
        </w:rPr>
        <w:t>等人。</w:t>
      </w:r>
      <w:r w:rsidR="008E1D7F">
        <w:rPr>
          <w:rFonts w:hint="eastAsia"/>
        </w:rPr>
        <w:t>虽然几个研究组均提出移动容迟网络的概念，但是他们的研究仍有侧重，分别从移动网络</w:t>
      </w:r>
      <w:r w:rsidR="002237F1">
        <w:fldChar w:fldCharType="begin"/>
      </w:r>
      <w:r w:rsidR="00672080">
        <w:instrText xml:space="preserve"> ADDIN NE.Ref.{FD92C2F4-485B-43ED-AFCE-B945C07387E4}</w:instrText>
      </w:r>
      <w:r w:rsidR="002237F1">
        <w:fldChar w:fldCharType="separate"/>
      </w:r>
      <w:r w:rsidR="007F1272">
        <w:rPr>
          <w:snapToGrid/>
          <w:color w:val="080000"/>
          <w:kern w:val="0"/>
          <w:szCs w:val="24"/>
          <w:vertAlign w:val="superscript"/>
        </w:rPr>
        <w:t>[14]</w:t>
      </w:r>
      <w:r w:rsidR="002237F1">
        <w:fldChar w:fldCharType="end"/>
      </w:r>
      <w:r w:rsidR="008E1D7F">
        <w:rPr>
          <w:rFonts w:hint="eastAsia"/>
        </w:rPr>
        <w:t>，</w:t>
      </w:r>
      <w:r w:rsidR="008E1D7F">
        <w:rPr>
          <w:rFonts w:hint="eastAsia"/>
        </w:rPr>
        <w:t>MANETs</w:t>
      </w:r>
      <w:r w:rsidR="002237F1">
        <w:fldChar w:fldCharType="begin"/>
      </w:r>
      <w:r w:rsidR="00672080">
        <w:instrText xml:space="preserve"> ADDIN NE.Ref.{3F4C53A4-FADC-4253-BEEF-243AD7727963}</w:instrText>
      </w:r>
      <w:r w:rsidR="002237F1">
        <w:fldChar w:fldCharType="separate"/>
      </w:r>
      <w:r w:rsidR="007F1272">
        <w:rPr>
          <w:snapToGrid/>
          <w:color w:val="080000"/>
          <w:kern w:val="0"/>
          <w:szCs w:val="24"/>
          <w:vertAlign w:val="superscript"/>
        </w:rPr>
        <w:t>[4]</w:t>
      </w:r>
      <w:r w:rsidR="002237F1">
        <w:fldChar w:fldCharType="end"/>
      </w:r>
      <w:r w:rsidR="008E1D7F">
        <w:rPr>
          <w:rFonts w:hint="eastAsia"/>
        </w:rPr>
        <w:t>和传感器网络</w:t>
      </w:r>
      <w:r w:rsidR="002237F1">
        <w:fldChar w:fldCharType="begin"/>
      </w:r>
      <w:r w:rsidR="00672080">
        <w:instrText xml:space="preserve"> ADDIN NE.Ref.{59090379-6138-472C-B6AF-75AE57430ED3}</w:instrText>
      </w:r>
      <w:r w:rsidR="002237F1">
        <w:fldChar w:fldCharType="separate"/>
      </w:r>
      <w:r w:rsidR="007F1272">
        <w:rPr>
          <w:snapToGrid/>
          <w:color w:val="080000"/>
          <w:kern w:val="0"/>
          <w:szCs w:val="24"/>
          <w:vertAlign w:val="superscript"/>
        </w:rPr>
        <w:t>[15]</w:t>
      </w:r>
      <w:r w:rsidR="002237F1">
        <w:fldChar w:fldCharType="end"/>
      </w:r>
      <w:r w:rsidR="008E1D7F">
        <w:rPr>
          <w:rFonts w:hint="eastAsia"/>
        </w:rPr>
        <w:t>为切入点探索移动容迟网络的特性，下面就他们提出的概念加以分析。</w:t>
      </w:r>
    </w:p>
    <w:p w:rsidR="005331FC" w:rsidRDefault="005331FC" w:rsidP="005331FC">
      <w:pPr>
        <w:pStyle w:val="2"/>
      </w:pPr>
      <w:r>
        <w:rPr>
          <w:rFonts w:hint="eastAsia"/>
        </w:rPr>
        <w:t>DTMN</w:t>
      </w:r>
    </w:p>
    <w:p w:rsidR="009739A1" w:rsidRDefault="009739A1" w:rsidP="009739A1">
      <w:pPr>
        <w:pStyle w:val="a1"/>
      </w:pPr>
      <w:r>
        <w:rPr>
          <w:rFonts w:hint="eastAsia"/>
        </w:rPr>
        <w:t>文献</w:t>
      </w:r>
      <w:r>
        <w:fldChar w:fldCharType="begin"/>
      </w:r>
      <w:r w:rsidR="00672080">
        <w:instrText xml:space="preserve"> ADDIN NE.Ref.{75B84965-5DF0-4556-BCF3-A2655DF86D73}</w:instrText>
      </w:r>
      <w:r>
        <w:fldChar w:fldCharType="separate"/>
      </w:r>
      <w:r w:rsidR="007F1272">
        <w:rPr>
          <w:snapToGrid/>
          <w:color w:val="080000"/>
          <w:kern w:val="0"/>
          <w:szCs w:val="24"/>
          <w:vertAlign w:val="superscript"/>
        </w:rPr>
        <w:t>[16, 17]</w:t>
      </w:r>
      <w:r>
        <w:fldChar w:fldCharType="end"/>
      </w:r>
      <w:r>
        <w:rPr>
          <w:rFonts w:hint="eastAsia"/>
        </w:rPr>
        <w:t>是最早提出移动容迟网络（</w:t>
      </w:r>
      <w:r>
        <w:rPr>
          <w:rFonts w:hint="eastAsia"/>
        </w:rPr>
        <w:t>DTMN</w:t>
      </w:r>
      <w:r>
        <w:rPr>
          <w:rFonts w:hint="eastAsia"/>
        </w:rPr>
        <w:t>）概念的，文中指出</w:t>
      </w:r>
      <w:r w:rsidRPr="009739A1">
        <w:rPr>
          <w:rFonts w:hint="eastAsia"/>
        </w:rPr>
        <w:t>DTMN</w:t>
      </w:r>
      <w:r w:rsidRPr="009739A1">
        <w:rPr>
          <w:rFonts w:hint="eastAsia"/>
        </w:rPr>
        <w:t>是一种特殊的</w:t>
      </w:r>
      <w:r w:rsidRPr="009739A1">
        <w:rPr>
          <w:rFonts w:hint="eastAsia"/>
        </w:rPr>
        <w:t>DTN</w:t>
      </w:r>
      <w:r>
        <w:rPr>
          <w:rFonts w:hint="eastAsia"/>
        </w:rPr>
        <w:t>，</w:t>
      </w:r>
      <w:r w:rsidRPr="009739A1">
        <w:rPr>
          <w:rFonts w:hint="eastAsia"/>
        </w:rPr>
        <w:t>它假设网络中所有节点是移动的，并且网络中任意两节点间不存在端到端路径。在这种环境下，由于节点的稀疏和</w:t>
      </w:r>
      <w:r>
        <w:rPr>
          <w:rFonts w:hint="eastAsia"/>
        </w:rPr>
        <w:t>频繁</w:t>
      </w:r>
      <w:r w:rsidRPr="009739A1">
        <w:rPr>
          <w:rFonts w:hint="eastAsia"/>
        </w:rPr>
        <w:t>移动，为了遵守</w:t>
      </w:r>
      <w:r w:rsidRPr="009739A1">
        <w:rPr>
          <w:rFonts w:hint="eastAsia"/>
        </w:rPr>
        <w:t>DTN</w:t>
      </w:r>
      <w:r w:rsidRPr="009739A1">
        <w:rPr>
          <w:rFonts w:hint="eastAsia"/>
        </w:rPr>
        <w:t>体系结构，每个节点被视为一个区域，同样的，每个节点扮演了一个</w:t>
      </w:r>
      <w:r w:rsidRPr="009739A1">
        <w:rPr>
          <w:rFonts w:hint="eastAsia"/>
        </w:rPr>
        <w:t>DTN</w:t>
      </w:r>
      <w:r w:rsidRPr="009739A1">
        <w:rPr>
          <w:rFonts w:hint="eastAsia"/>
        </w:rPr>
        <w:t>网关去执行在</w:t>
      </w:r>
      <w:r w:rsidRPr="009739A1">
        <w:rPr>
          <w:rFonts w:hint="eastAsia"/>
        </w:rPr>
        <w:t>bundle</w:t>
      </w:r>
      <w:r w:rsidRPr="009739A1">
        <w:rPr>
          <w:rFonts w:hint="eastAsia"/>
        </w:rPr>
        <w:t>层的消息传输。</w:t>
      </w:r>
      <w:r>
        <w:rPr>
          <w:rFonts w:hint="eastAsia"/>
        </w:rPr>
        <w:t>作者还就</w:t>
      </w:r>
      <w:r>
        <w:rPr>
          <w:rFonts w:hint="eastAsia"/>
        </w:rPr>
        <w:t>DTMN</w:t>
      </w:r>
      <w:r>
        <w:rPr>
          <w:rFonts w:hint="eastAsia"/>
        </w:rPr>
        <w:t>中节点提出两个关键的假设：</w:t>
      </w:r>
      <w:r>
        <w:rPr>
          <w:rFonts w:hint="eastAsia"/>
        </w:rPr>
        <w:t xml:space="preserve"> </w:t>
      </w:r>
    </w:p>
    <w:p w:rsidR="009739A1" w:rsidRPr="009739A1" w:rsidRDefault="009739A1" w:rsidP="009739A1">
      <w:pPr>
        <w:pStyle w:val="a1"/>
        <w:rPr>
          <w:lang w:val="x-none"/>
        </w:rPr>
      </w:pPr>
      <w:r>
        <w:rPr>
          <w:rFonts w:hint="eastAsia"/>
        </w:rPr>
        <w:t>1</w:t>
      </w:r>
      <w:r>
        <w:rPr>
          <w:rFonts w:hint="eastAsia"/>
        </w:rPr>
        <w:t>、节点是盲目的，即</w:t>
      </w:r>
      <w:r w:rsidRPr="009739A1">
        <w:rPr>
          <w:rFonts w:hint="eastAsia"/>
        </w:rPr>
        <w:t>节点不知道其他节点的任何</w:t>
      </w:r>
      <w:r>
        <w:rPr>
          <w:rFonts w:hint="eastAsia"/>
        </w:rPr>
        <w:t>有关状态、位置和</w:t>
      </w:r>
      <w:r w:rsidRPr="009739A1">
        <w:rPr>
          <w:rFonts w:hint="eastAsia"/>
        </w:rPr>
        <w:t>移动模式</w:t>
      </w:r>
      <w:r>
        <w:rPr>
          <w:rFonts w:hint="eastAsia"/>
        </w:rPr>
        <w:t>的</w:t>
      </w:r>
      <w:r w:rsidRPr="009739A1">
        <w:rPr>
          <w:rFonts w:hint="eastAsia"/>
        </w:rPr>
        <w:t>信息。</w:t>
      </w:r>
    </w:p>
    <w:p w:rsidR="008F52D5" w:rsidRPr="008F52D5" w:rsidRDefault="009739A1" w:rsidP="009739A1">
      <w:pPr>
        <w:pStyle w:val="a1"/>
      </w:pPr>
      <w:r>
        <w:rPr>
          <w:rFonts w:hint="eastAsia"/>
        </w:rPr>
        <w:lastRenderedPageBreak/>
        <w:t>2</w:t>
      </w:r>
      <w:r>
        <w:rPr>
          <w:rFonts w:hint="eastAsia"/>
        </w:rPr>
        <w:t>、节点是自治的，即</w:t>
      </w:r>
      <w:r w:rsidR="0009679A">
        <w:rPr>
          <w:rFonts w:hint="eastAsia"/>
        </w:rPr>
        <w:t>每个节点都是独自控制自己的运动，并不依靠外部控制。</w:t>
      </w:r>
    </w:p>
    <w:p w:rsidR="005331FC" w:rsidRDefault="005331FC" w:rsidP="005331FC">
      <w:pPr>
        <w:pStyle w:val="2"/>
      </w:pPr>
      <w:r>
        <w:rPr>
          <w:rFonts w:hint="eastAsia"/>
        </w:rPr>
        <w:t>DDTM</w:t>
      </w:r>
    </w:p>
    <w:p w:rsidR="008F52D5" w:rsidRPr="008F52D5" w:rsidRDefault="00D2631E" w:rsidP="008F52D5">
      <w:pPr>
        <w:pStyle w:val="a1"/>
      </w:pPr>
      <w:r>
        <w:rPr>
          <w:rFonts w:hint="eastAsia"/>
        </w:rPr>
        <w:t>文献</w:t>
      </w:r>
      <w:r>
        <w:fldChar w:fldCharType="begin"/>
      </w:r>
      <w:r w:rsidR="00672080">
        <w:instrText xml:space="preserve"> ADDIN NE.Ref.{1CFE7AE1-104D-4950-A681-61A06F4EA6D8}</w:instrText>
      </w:r>
      <w:r>
        <w:fldChar w:fldCharType="separate"/>
      </w:r>
      <w:r w:rsidR="007F1272">
        <w:rPr>
          <w:snapToGrid/>
          <w:color w:val="080000"/>
          <w:kern w:val="0"/>
          <w:szCs w:val="24"/>
          <w:vertAlign w:val="superscript"/>
        </w:rPr>
        <w:t>[4, 18]</w:t>
      </w:r>
      <w:r>
        <w:fldChar w:fldCharType="end"/>
      </w:r>
      <w:r>
        <w:rPr>
          <w:rFonts w:hint="eastAsia"/>
        </w:rPr>
        <w:t>正对频繁中断连接的</w:t>
      </w:r>
      <w:r>
        <w:rPr>
          <w:rFonts w:hint="eastAsia"/>
        </w:rPr>
        <w:t>MANETs</w:t>
      </w:r>
      <w:r>
        <w:rPr>
          <w:rFonts w:hint="eastAsia"/>
        </w:rPr>
        <w:t>网络的特性加以分析，总结了这类网络所面临的各种挑战，然后提出了不连通容迟移动自组网络（</w:t>
      </w:r>
      <w:r>
        <w:rPr>
          <w:rFonts w:hint="eastAsia"/>
        </w:rPr>
        <w:t>D</w:t>
      </w:r>
      <w:r>
        <w:t xml:space="preserve">isconnected </w:t>
      </w:r>
      <w:r>
        <w:rPr>
          <w:rFonts w:hint="eastAsia"/>
        </w:rPr>
        <w:t>D</w:t>
      </w:r>
      <w:r w:rsidRPr="00D2631E">
        <w:t>elay-tolerant MANETs</w:t>
      </w:r>
      <w:r>
        <w:rPr>
          <w:rFonts w:hint="eastAsia"/>
        </w:rPr>
        <w:t>，</w:t>
      </w:r>
      <w:r>
        <w:rPr>
          <w:rFonts w:hint="eastAsia"/>
        </w:rPr>
        <w:t>DDTM</w:t>
      </w:r>
      <w:r>
        <w:rPr>
          <w:rFonts w:hint="eastAsia"/>
        </w:rPr>
        <w:t>）的概念。</w:t>
      </w:r>
      <w:r w:rsidR="00DD5EA0" w:rsidRPr="00DD5EA0">
        <w:rPr>
          <w:rFonts w:hint="eastAsia"/>
        </w:rPr>
        <w:t>这类网络自组织并且不依靠建立的基础设施。每个节点担任路由角色向其他节点传递消息。由于网络</w:t>
      </w:r>
      <w:r w:rsidR="00DD5EA0">
        <w:rPr>
          <w:rFonts w:hint="eastAsia"/>
        </w:rPr>
        <w:t>拓扑</w:t>
      </w:r>
      <w:r w:rsidR="00DD5EA0" w:rsidRPr="00DD5EA0">
        <w:rPr>
          <w:rFonts w:hint="eastAsia"/>
        </w:rPr>
        <w:t>的中断，节点间在任意时刻可能不存在端到端通路，但是，端到端的时变连通图是存在的，并担负消息传输任务。</w:t>
      </w:r>
      <w:r w:rsidR="00BE7DAC">
        <w:rPr>
          <w:rFonts w:hint="eastAsia"/>
        </w:rPr>
        <w:t>其与传统的</w:t>
      </w:r>
      <w:r w:rsidR="00BE7DAC">
        <w:rPr>
          <w:rFonts w:hint="eastAsia"/>
        </w:rPr>
        <w:t>MANETs</w:t>
      </w:r>
      <w:r w:rsidR="00BE7DAC">
        <w:rPr>
          <w:rFonts w:hint="eastAsia"/>
        </w:rPr>
        <w:t>相比，没有基础设施的辅助，通信时没有端到端的链路。</w:t>
      </w:r>
    </w:p>
    <w:p w:rsidR="005331FC" w:rsidRDefault="005331FC" w:rsidP="005331FC">
      <w:pPr>
        <w:pStyle w:val="2"/>
      </w:pPr>
      <w:r>
        <w:rPr>
          <w:rFonts w:hint="eastAsia"/>
        </w:rPr>
        <w:t>DFT-MSN</w:t>
      </w:r>
    </w:p>
    <w:p w:rsidR="008F52D5" w:rsidRDefault="00A07575" w:rsidP="008F52D5">
      <w:pPr>
        <w:pStyle w:val="a1"/>
        <w:rPr>
          <w:rFonts w:cs="Times New Roman"/>
          <w:snapToGrid/>
          <w:color w:val="000000"/>
          <w:kern w:val="0"/>
          <w:szCs w:val="24"/>
          <w:lang w:val="zh-CN"/>
        </w:rPr>
      </w:pPr>
      <w:r>
        <w:rPr>
          <w:rFonts w:hint="eastAsia"/>
        </w:rPr>
        <w:t>文献</w:t>
      </w:r>
      <w:r>
        <w:fldChar w:fldCharType="begin"/>
      </w:r>
      <w:r w:rsidR="00672080">
        <w:instrText xml:space="preserve"> ADDIN NE.Ref.{AFC9CB50-A7C6-4849-8E90-7786287D4C0D}</w:instrText>
      </w:r>
      <w:r>
        <w:fldChar w:fldCharType="separate"/>
      </w:r>
      <w:r w:rsidR="007F1272">
        <w:rPr>
          <w:snapToGrid/>
          <w:color w:val="080000"/>
          <w:kern w:val="0"/>
          <w:szCs w:val="24"/>
          <w:vertAlign w:val="superscript"/>
        </w:rPr>
        <w:t>[15, 19-21]</w:t>
      </w:r>
      <w:r>
        <w:fldChar w:fldCharType="end"/>
      </w:r>
      <w:r>
        <w:rPr>
          <w:rFonts w:hint="eastAsia"/>
        </w:rPr>
        <w:t>将</w:t>
      </w:r>
      <w:r>
        <w:rPr>
          <w:rFonts w:hint="eastAsia"/>
        </w:rPr>
        <w:t>DTN</w:t>
      </w:r>
      <w:r>
        <w:rPr>
          <w:rFonts w:hint="eastAsia"/>
        </w:rPr>
        <w:t>的概念运用到传统的无线传感器网络（</w:t>
      </w:r>
      <w:r>
        <w:rPr>
          <w:rFonts w:hint="eastAsia"/>
        </w:rPr>
        <w:t>WSN</w:t>
      </w:r>
      <w:r>
        <w:rPr>
          <w:rFonts w:hint="eastAsia"/>
        </w:rPr>
        <w:t>）中，用以解决因传感器节点频繁移动带来的高延时，高误码率等问题。继而提出了容迟容错移动传感器网络（</w:t>
      </w:r>
      <w:r w:rsidRPr="00A07575">
        <w:rPr>
          <w:rFonts w:cs="Times New Roman"/>
          <w:snapToGrid/>
          <w:color w:val="000000"/>
          <w:kern w:val="0"/>
          <w:szCs w:val="24"/>
          <w:lang w:val="zh-CN"/>
        </w:rPr>
        <w:t>Delay/fault-tolerant mobile sensor network</w:t>
      </w:r>
      <w:r>
        <w:rPr>
          <w:rFonts w:cs="Times New Roman" w:hint="eastAsia"/>
          <w:snapToGrid/>
          <w:color w:val="000000"/>
          <w:kern w:val="0"/>
          <w:szCs w:val="24"/>
          <w:lang w:val="zh-CN"/>
        </w:rPr>
        <w:t>，</w:t>
      </w:r>
      <w:r w:rsidRPr="00A07575">
        <w:rPr>
          <w:rFonts w:cs="Times New Roman"/>
          <w:snapToGrid/>
          <w:color w:val="000000"/>
          <w:kern w:val="0"/>
          <w:szCs w:val="24"/>
          <w:lang w:val="zh-CN"/>
        </w:rPr>
        <w:t>DFT-MSN</w:t>
      </w:r>
      <w:r>
        <w:rPr>
          <w:rFonts w:ascii="Tahoma" w:hAnsi="Tahoma" w:cs="Tahoma" w:hint="eastAsia"/>
          <w:snapToGrid/>
          <w:color w:val="000000"/>
          <w:kern w:val="0"/>
          <w:szCs w:val="24"/>
          <w:lang w:val="zh-CN"/>
        </w:rPr>
        <w:t>）的概念。</w:t>
      </w:r>
      <w:r w:rsidR="00303F50">
        <w:rPr>
          <w:rFonts w:ascii="Tahoma" w:hAnsi="Tahoma" w:cs="Tahoma" w:hint="eastAsia"/>
          <w:snapToGrid/>
          <w:color w:val="000000"/>
          <w:kern w:val="0"/>
          <w:szCs w:val="24"/>
          <w:lang w:val="zh-CN"/>
        </w:rPr>
        <w:t>相较于传统的传感器网络，</w:t>
      </w:r>
      <w:r w:rsidR="00303F50" w:rsidRPr="00303F50">
        <w:rPr>
          <w:rFonts w:cs="Times New Roman"/>
          <w:snapToGrid/>
          <w:color w:val="000000"/>
          <w:kern w:val="0"/>
          <w:szCs w:val="24"/>
          <w:lang w:val="zh-CN"/>
        </w:rPr>
        <w:t>DFT-MSN</w:t>
      </w:r>
      <w:r w:rsidR="00303F50">
        <w:rPr>
          <w:rFonts w:cs="Times New Roman" w:hint="eastAsia"/>
          <w:snapToGrid/>
          <w:color w:val="000000"/>
          <w:kern w:val="0"/>
          <w:szCs w:val="24"/>
          <w:lang w:val="zh-CN"/>
        </w:rPr>
        <w:t>具有以下特点：</w:t>
      </w:r>
    </w:p>
    <w:p w:rsidR="00303F50" w:rsidRDefault="00303F50" w:rsidP="008F52D5">
      <w:pPr>
        <w:pStyle w:val="a1"/>
        <w:rPr>
          <w:rFonts w:cs="Times New Roman"/>
          <w:snapToGrid/>
          <w:color w:val="000000"/>
          <w:kern w:val="0"/>
          <w:szCs w:val="24"/>
          <w:lang w:val="zh-CN"/>
        </w:rPr>
      </w:pPr>
      <w:r>
        <w:rPr>
          <w:rFonts w:cs="Times New Roman" w:hint="eastAsia"/>
          <w:snapToGrid/>
          <w:color w:val="000000"/>
          <w:kern w:val="0"/>
          <w:szCs w:val="24"/>
          <w:lang w:val="zh-CN"/>
        </w:rPr>
        <w:t>1</w:t>
      </w:r>
      <w:r>
        <w:rPr>
          <w:rFonts w:cs="Times New Roman" w:hint="eastAsia"/>
          <w:snapToGrid/>
          <w:color w:val="000000"/>
          <w:kern w:val="0"/>
          <w:szCs w:val="24"/>
          <w:lang w:val="zh-CN"/>
        </w:rPr>
        <w:t>、</w:t>
      </w:r>
      <w:r w:rsidR="00FC6A79">
        <w:rPr>
          <w:rFonts w:cs="Times New Roman" w:hint="eastAsia"/>
          <w:snapToGrid/>
          <w:color w:val="000000"/>
          <w:kern w:val="0"/>
          <w:szCs w:val="24"/>
          <w:lang w:val="zh-CN"/>
        </w:rPr>
        <w:t>节点</w:t>
      </w:r>
      <w:r w:rsidR="00D4321C">
        <w:rPr>
          <w:rFonts w:cs="Times New Roman" w:hint="eastAsia"/>
          <w:snapToGrid/>
          <w:color w:val="000000"/>
          <w:kern w:val="0"/>
          <w:szCs w:val="24"/>
          <w:lang w:val="zh-CN"/>
        </w:rPr>
        <w:t>移动</w:t>
      </w:r>
      <w:r w:rsidR="007465A6">
        <w:rPr>
          <w:rFonts w:cs="Times New Roman" w:hint="eastAsia"/>
          <w:snapToGrid/>
          <w:color w:val="000000"/>
          <w:kern w:val="0"/>
          <w:szCs w:val="24"/>
          <w:lang w:val="zh-CN"/>
        </w:rPr>
        <w:t>，</w:t>
      </w:r>
      <w:r w:rsidR="00D4321C">
        <w:rPr>
          <w:rFonts w:cs="Times New Roman" w:hint="eastAsia"/>
          <w:snapToGrid/>
          <w:color w:val="000000"/>
          <w:kern w:val="0"/>
          <w:szCs w:val="24"/>
          <w:lang w:val="zh-CN"/>
        </w:rPr>
        <w:t>传感器节点和汇聚节点都是移动的，网络拓扑不断变化。</w:t>
      </w:r>
    </w:p>
    <w:p w:rsidR="00303F50" w:rsidRDefault="00303F50" w:rsidP="008F52D5">
      <w:pPr>
        <w:pStyle w:val="a1"/>
        <w:rPr>
          <w:rFonts w:cs="Times New Roman"/>
          <w:snapToGrid/>
          <w:color w:val="000000"/>
          <w:kern w:val="0"/>
          <w:szCs w:val="24"/>
          <w:lang w:val="zh-CN"/>
        </w:rPr>
      </w:pPr>
      <w:r>
        <w:rPr>
          <w:rFonts w:cs="Times New Roman" w:hint="eastAsia"/>
          <w:snapToGrid/>
          <w:color w:val="000000"/>
          <w:kern w:val="0"/>
          <w:szCs w:val="24"/>
          <w:lang w:val="zh-CN"/>
        </w:rPr>
        <w:t>2</w:t>
      </w:r>
      <w:r>
        <w:rPr>
          <w:rFonts w:cs="Times New Roman" w:hint="eastAsia"/>
          <w:snapToGrid/>
          <w:color w:val="000000"/>
          <w:kern w:val="0"/>
          <w:szCs w:val="24"/>
          <w:lang w:val="zh-CN"/>
        </w:rPr>
        <w:t>、</w:t>
      </w:r>
      <w:r w:rsidR="00FC6A79">
        <w:rPr>
          <w:rFonts w:cs="Times New Roman" w:hint="eastAsia"/>
          <w:snapToGrid/>
          <w:color w:val="000000"/>
          <w:kern w:val="0"/>
          <w:szCs w:val="24"/>
          <w:lang w:val="zh-CN"/>
        </w:rPr>
        <w:t>链接稀疏</w:t>
      </w:r>
      <w:r w:rsidR="007465A6">
        <w:rPr>
          <w:rFonts w:cs="Times New Roman" w:hint="eastAsia"/>
          <w:snapToGrid/>
          <w:color w:val="000000"/>
          <w:kern w:val="0"/>
          <w:szCs w:val="24"/>
          <w:lang w:val="zh-CN"/>
        </w:rPr>
        <w:t>，</w:t>
      </w:r>
      <w:r w:rsidR="00D4321C">
        <w:rPr>
          <w:rFonts w:cs="Times New Roman" w:hint="eastAsia"/>
          <w:snapToGrid/>
          <w:color w:val="000000"/>
          <w:kern w:val="0"/>
          <w:szCs w:val="24"/>
          <w:lang w:val="zh-CN"/>
        </w:rPr>
        <w:t>联通度很低，传感器间只有很偶然的机会才能建立连接。</w:t>
      </w:r>
    </w:p>
    <w:p w:rsidR="00303F50" w:rsidRDefault="00303F50" w:rsidP="008F52D5">
      <w:pPr>
        <w:pStyle w:val="a1"/>
        <w:rPr>
          <w:rFonts w:cs="Times New Roman"/>
          <w:snapToGrid/>
          <w:color w:val="000000"/>
          <w:kern w:val="0"/>
          <w:szCs w:val="24"/>
          <w:lang w:val="zh-CN"/>
        </w:rPr>
      </w:pPr>
      <w:r>
        <w:rPr>
          <w:rFonts w:cs="Times New Roman" w:hint="eastAsia"/>
          <w:snapToGrid/>
          <w:color w:val="000000"/>
          <w:kern w:val="0"/>
          <w:szCs w:val="24"/>
          <w:lang w:val="zh-CN"/>
        </w:rPr>
        <w:t>3</w:t>
      </w:r>
      <w:r>
        <w:rPr>
          <w:rFonts w:cs="Times New Roman" w:hint="eastAsia"/>
          <w:snapToGrid/>
          <w:color w:val="000000"/>
          <w:kern w:val="0"/>
          <w:szCs w:val="24"/>
          <w:lang w:val="zh-CN"/>
        </w:rPr>
        <w:t>、</w:t>
      </w:r>
      <w:r w:rsidR="00FC6A79">
        <w:rPr>
          <w:rFonts w:cs="Times New Roman" w:hint="eastAsia"/>
          <w:snapToGrid/>
          <w:color w:val="000000"/>
          <w:kern w:val="0"/>
          <w:szCs w:val="24"/>
          <w:lang w:val="zh-CN"/>
        </w:rPr>
        <w:t>延迟容忍</w:t>
      </w:r>
      <w:r w:rsidR="007465A6">
        <w:rPr>
          <w:rFonts w:cs="Times New Roman" w:hint="eastAsia"/>
          <w:snapToGrid/>
          <w:color w:val="000000"/>
          <w:kern w:val="0"/>
          <w:szCs w:val="24"/>
          <w:lang w:val="zh-CN"/>
        </w:rPr>
        <w:t>，</w:t>
      </w:r>
      <w:r w:rsidR="00D4321C">
        <w:rPr>
          <w:rFonts w:cs="Times New Roman" w:hint="eastAsia"/>
          <w:snapToGrid/>
          <w:color w:val="000000"/>
          <w:kern w:val="0"/>
          <w:szCs w:val="24"/>
          <w:lang w:val="zh-CN"/>
        </w:rPr>
        <w:t>数据传输能够容忍很大的延时。</w:t>
      </w:r>
    </w:p>
    <w:p w:rsidR="00303F50" w:rsidRDefault="00303F50" w:rsidP="008F52D5">
      <w:pPr>
        <w:pStyle w:val="a1"/>
        <w:rPr>
          <w:rFonts w:cs="Times New Roman"/>
          <w:snapToGrid/>
          <w:color w:val="000000"/>
          <w:kern w:val="0"/>
          <w:szCs w:val="24"/>
          <w:lang w:val="zh-CN"/>
        </w:rPr>
      </w:pPr>
      <w:r>
        <w:rPr>
          <w:rFonts w:cs="Times New Roman" w:hint="eastAsia"/>
          <w:snapToGrid/>
          <w:color w:val="000000"/>
          <w:kern w:val="0"/>
          <w:szCs w:val="24"/>
          <w:lang w:val="zh-CN"/>
        </w:rPr>
        <w:t>4</w:t>
      </w:r>
      <w:r>
        <w:rPr>
          <w:rFonts w:cs="Times New Roman" w:hint="eastAsia"/>
          <w:snapToGrid/>
          <w:color w:val="000000"/>
          <w:kern w:val="0"/>
          <w:szCs w:val="24"/>
          <w:lang w:val="zh-CN"/>
        </w:rPr>
        <w:t>、</w:t>
      </w:r>
      <w:r w:rsidR="00FC6A79">
        <w:rPr>
          <w:rFonts w:cs="Times New Roman" w:hint="eastAsia"/>
          <w:snapToGrid/>
          <w:color w:val="000000"/>
          <w:kern w:val="0"/>
          <w:szCs w:val="24"/>
          <w:lang w:val="zh-CN"/>
        </w:rPr>
        <w:t>错误容忍</w:t>
      </w:r>
      <w:r w:rsidR="007465A6">
        <w:rPr>
          <w:rFonts w:cs="Times New Roman" w:hint="eastAsia"/>
          <w:snapToGrid/>
          <w:color w:val="000000"/>
          <w:kern w:val="0"/>
          <w:szCs w:val="24"/>
          <w:lang w:val="zh-CN"/>
        </w:rPr>
        <w:t>，</w:t>
      </w:r>
      <w:r w:rsidR="00D4321C">
        <w:rPr>
          <w:rFonts w:cs="Times New Roman" w:hint="eastAsia"/>
          <w:snapToGrid/>
          <w:color w:val="000000"/>
          <w:kern w:val="0"/>
          <w:szCs w:val="24"/>
          <w:lang w:val="zh-CN"/>
        </w:rPr>
        <w:t>少量的数据丢失不会影响整个网络的性能。</w:t>
      </w:r>
    </w:p>
    <w:p w:rsidR="00FC6A79" w:rsidRDefault="00FC6A79" w:rsidP="008F52D5">
      <w:pPr>
        <w:pStyle w:val="a1"/>
        <w:rPr>
          <w:rFonts w:cs="Times New Roman"/>
          <w:snapToGrid/>
          <w:color w:val="000000"/>
          <w:kern w:val="0"/>
          <w:szCs w:val="24"/>
          <w:lang w:val="zh-CN"/>
        </w:rPr>
      </w:pPr>
      <w:r>
        <w:rPr>
          <w:rFonts w:cs="Times New Roman" w:hint="eastAsia"/>
          <w:snapToGrid/>
          <w:color w:val="000000"/>
          <w:kern w:val="0"/>
          <w:szCs w:val="24"/>
          <w:lang w:val="zh-CN"/>
        </w:rPr>
        <w:t>5</w:t>
      </w:r>
      <w:r>
        <w:rPr>
          <w:rFonts w:cs="Times New Roman" w:hint="eastAsia"/>
          <w:snapToGrid/>
          <w:color w:val="000000"/>
          <w:kern w:val="0"/>
          <w:szCs w:val="24"/>
          <w:lang w:val="zh-CN"/>
        </w:rPr>
        <w:t>、缓存受限</w:t>
      </w:r>
      <w:r w:rsidR="007465A6">
        <w:rPr>
          <w:rFonts w:cs="Times New Roman" w:hint="eastAsia"/>
          <w:snapToGrid/>
          <w:color w:val="000000"/>
          <w:kern w:val="0"/>
          <w:szCs w:val="24"/>
          <w:lang w:val="zh-CN"/>
        </w:rPr>
        <w:t>，</w:t>
      </w:r>
      <w:r w:rsidR="00312039">
        <w:rPr>
          <w:rFonts w:cs="Times New Roman" w:hint="eastAsia"/>
          <w:snapToGrid/>
          <w:color w:val="000000"/>
          <w:kern w:val="0"/>
          <w:szCs w:val="24"/>
          <w:lang w:val="zh-CN"/>
        </w:rPr>
        <w:t>传感器节点的缓存有限，要求有一定的缓存管理机制。</w:t>
      </w:r>
    </w:p>
    <w:p w:rsidR="00ED3D62" w:rsidRDefault="00ED3D62" w:rsidP="00ED3D62">
      <w:pPr>
        <w:pStyle w:val="1"/>
        <w:ind w:left="431" w:hanging="431"/>
      </w:pPr>
      <w:r>
        <w:rPr>
          <w:rFonts w:hint="eastAsia"/>
        </w:rPr>
        <w:t>相关应用</w:t>
      </w:r>
    </w:p>
    <w:p w:rsidR="002D4B43" w:rsidRDefault="00C145D2" w:rsidP="00C145D2">
      <w:pPr>
        <w:pStyle w:val="a1"/>
      </w:pPr>
      <w:r>
        <w:rPr>
          <w:rFonts w:hint="eastAsia"/>
        </w:rPr>
        <w:t>在自然环境下，很多应用领域都无法建立结构化的全连通网络，也很难保障节点间通信时存在端到端路径，这导致传统的多跳自组织网络协议无法运行，而移动容迟网络能够很好地满足这些应用需求。本章就移动容迟网络的一些典型应用加以列举，相信随着该领域研究的不断突破，会有更多的应用被发现。</w:t>
      </w:r>
    </w:p>
    <w:p w:rsidR="001478EC" w:rsidRDefault="001478EC" w:rsidP="00661C94">
      <w:pPr>
        <w:pStyle w:val="2"/>
      </w:pPr>
      <w:r>
        <w:rPr>
          <w:rFonts w:hint="eastAsia"/>
        </w:rPr>
        <w:t>军事自组网</w:t>
      </w:r>
    </w:p>
    <w:p w:rsidR="001478EC" w:rsidRPr="001478EC" w:rsidRDefault="00661C94" w:rsidP="00661C94">
      <w:pPr>
        <w:pStyle w:val="a1"/>
      </w:pPr>
      <w:r>
        <w:rPr>
          <w:rFonts w:hint="eastAsia"/>
        </w:rPr>
        <w:t>这类网络可能部署在敌对环境中。节点的移动性、不可预测的环境因素或者故意的人</w:t>
      </w:r>
      <w:r>
        <w:rPr>
          <w:rFonts w:hint="eastAsia"/>
        </w:rPr>
        <w:lastRenderedPageBreak/>
        <w:t>为干扰都可能引起网络割裂。除此之外，当有高优先级的业务时，低优先级业务需要和高优先级业务去竞争带宽，这将使得消息转发经历更大的排队延迟。同时，出于可靠与安全考虑，这类系统需要有严格保护措施的下层基础结构</w:t>
      </w:r>
      <w:r w:rsidR="00544502" w:rsidRPr="00653069">
        <w:rPr>
          <w:snapToGrid/>
          <w:color w:val="080000"/>
          <w:kern w:val="0"/>
          <w:szCs w:val="24"/>
          <w:vertAlign w:val="superscript"/>
        </w:rPr>
        <w:fldChar w:fldCharType="begin"/>
      </w:r>
      <w:r w:rsidR="00672080">
        <w:rPr>
          <w:snapToGrid/>
          <w:color w:val="080000"/>
          <w:kern w:val="0"/>
          <w:szCs w:val="24"/>
          <w:vertAlign w:val="superscript"/>
        </w:rPr>
        <w:instrText xml:space="preserve"> ADDIN NE.Ref.{666D169E-FE4A-4E9D-ADA7-5BF463A8379E}</w:instrText>
      </w:r>
      <w:r w:rsidR="00544502" w:rsidRPr="00653069">
        <w:rPr>
          <w:snapToGrid/>
          <w:color w:val="080000"/>
          <w:kern w:val="0"/>
          <w:szCs w:val="24"/>
          <w:vertAlign w:val="superscript"/>
        </w:rPr>
        <w:fldChar w:fldCharType="separate"/>
      </w:r>
      <w:r w:rsidR="007F1272">
        <w:rPr>
          <w:snapToGrid/>
          <w:color w:val="080000"/>
          <w:kern w:val="0"/>
          <w:szCs w:val="24"/>
          <w:vertAlign w:val="superscript"/>
        </w:rPr>
        <w:t>[3, 5]</w:t>
      </w:r>
      <w:r w:rsidR="00544502" w:rsidRPr="00653069">
        <w:rPr>
          <w:snapToGrid/>
          <w:color w:val="080000"/>
          <w:kern w:val="0"/>
          <w:szCs w:val="24"/>
          <w:vertAlign w:val="superscript"/>
        </w:rPr>
        <w:fldChar w:fldCharType="end"/>
      </w:r>
      <w:r>
        <w:rPr>
          <w:rFonts w:hint="eastAsia"/>
        </w:rPr>
        <w:t>。</w:t>
      </w:r>
    </w:p>
    <w:p w:rsidR="001478EC" w:rsidRDefault="001478EC" w:rsidP="001478EC">
      <w:pPr>
        <w:pStyle w:val="2"/>
      </w:pPr>
      <w:r>
        <w:rPr>
          <w:rFonts w:hint="eastAsia"/>
        </w:rPr>
        <w:t>偏远地区民用网络</w:t>
      </w:r>
    </w:p>
    <w:p w:rsidR="001478EC" w:rsidRPr="001478EC" w:rsidRDefault="00661C94" w:rsidP="00661C94">
      <w:pPr>
        <w:pStyle w:val="a1"/>
      </w:pPr>
      <w:r>
        <w:rPr>
          <w:rFonts w:hint="eastAsia"/>
        </w:rPr>
        <w:t>发展中国家或偏远地区的网络基础设施通常不够完善而不能接入互联网</w:t>
      </w:r>
      <w:r>
        <w:rPr>
          <w:rFonts w:hint="eastAsia"/>
        </w:rPr>
        <w:t xml:space="preserve">, </w:t>
      </w:r>
      <w:r>
        <w:rPr>
          <w:rFonts w:hint="eastAsia"/>
        </w:rPr>
        <w:t>使用移动容迟网络技术能够提供非即时，但价格低廉、相对可用的网络服务。</w:t>
      </w:r>
      <w:proofErr w:type="spellStart"/>
      <w:r>
        <w:rPr>
          <w:rFonts w:hint="eastAsia"/>
        </w:rPr>
        <w:t>DakNet</w:t>
      </w:r>
      <w:proofErr w:type="spellEnd"/>
      <w:r>
        <w:fldChar w:fldCharType="begin"/>
      </w:r>
      <w:r w:rsidR="00672080">
        <w:instrText xml:space="preserve"> ADDIN NE.Ref.{D4385D86-D178-4DD1-B798-2E0D91419BF8}</w:instrText>
      </w:r>
      <w:r>
        <w:fldChar w:fldCharType="separate"/>
      </w:r>
      <w:r w:rsidR="007F1272">
        <w:rPr>
          <w:snapToGrid/>
          <w:color w:val="080000"/>
          <w:kern w:val="0"/>
          <w:szCs w:val="24"/>
          <w:vertAlign w:val="superscript"/>
        </w:rPr>
        <w:t>[22]</w:t>
      </w:r>
      <w:r>
        <w:fldChar w:fldCharType="end"/>
      </w:r>
      <w:r>
        <w:rPr>
          <w:rFonts w:hint="eastAsia"/>
        </w:rPr>
        <w:t>是由</w:t>
      </w:r>
      <w:r>
        <w:rPr>
          <w:rFonts w:hint="eastAsia"/>
        </w:rPr>
        <w:t>MIT</w:t>
      </w:r>
      <w:r>
        <w:rPr>
          <w:rFonts w:hint="eastAsia"/>
        </w:rPr>
        <w:t>开发、部署在印度</w:t>
      </w:r>
      <w:r w:rsidRPr="00661C94">
        <w:rPr>
          <w:rFonts w:hint="eastAsia"/>
        </w:rPr>
        <w:t>以及柬埔寨的</w:t>
      </w:r>
      <w:r>
        <w:rPr>
          <w:rFonts w:hint="eastAsia"/>
        </w:rPr>
        <w:t>偏远地区提供互联网服务的</w:t>
      </w:r>
      <w:r w:rsidR="00761F5C">
        <w:rPr>
          <w:rFonts w:hint="eastAsia"/>
        </w:rPr>
        <w:t>移动容迟</w:t>
      </w:r>
      <w:r>
        <w:rPr>
          <w:rFonts w:hint="eastAsia"/>
        </w:rPr>
        <w:t>网络。</w:t>
      </w:r>
      <w:proofErr w:type="spellStart"/>
      <w:r>
        <w:rPr>
          <w:rFonts w:hint="eastAsia"/>
        </w:rPr>
        <w:t>DakNet</w:t>
      </w:r>
      <w:proofErr w:type="spellEnd"/>
      <w:r>
        <w:rPr>
          <w:rFonts w:hint="eastAsia"/>
        </w:rPr>
        <w:t xml:space="preserve"> </w:t>
      </w:r>
      <w:r>
        <w:rPr>
          <w:rFonts w:hint="eastAsia"/>
        </w:rPr>
        <w:t>包括</w:t>
      </w:r>
      <w:r>
        <w:rPr>
          <w:rFonts w:hint="eastAsia"/>
        </w:rPr>
        <w:t xml:space="preserve"> : </w:t>
      </w:r>
      <w:r>
        <w:rPr>
          <w:rFonts w:hint="eastAsia"/>
        </w:rPr>
        <w:t>部署在村庄的</w:t>
      </w:r>
      <w:r>
        <w:rPr>
          <w:rFonts w:hint="eastAsia"/>
        </w:rPr>
        <w:t>Kiosk</w:t>
      </w:r>
      <w:r>
        <w:rPr>
          <w:rFonts w:hint="eastAsia"/>
        </w:rPr>
        <w:t>设备、公交车辆上的</w:t>
      </w:r>
      <w:r>
        <w:rPr>
          <w:rFonts w:hint="eastAsia"/>
        </w:rPr>
        <w:t>MAP(mobile access points)</w:t>
      </w:r>
      <w:r>
        <w:rPr>
          <w:rFonts w:hint="eastAsia"/>
        </w:rPr>
        <w:t>设备以及部署在城镇的互联网</w:t>
      </w:r>
      <w:r>
        <w:rPr>
          <w:rFonts w:hint="eastAsia"/>
        </w:rPr>
        <w:t>AP</w:t>
      </w:r>
      <w:r>
        <w:rPr>
          <w:rFonts w:hint="eastAsia"/>
        </w:rPr>
        <w:t>设备，这些设备之间使用</w:t>
      </w:r>
      <w:r>
        <w:rPr>
          <w:rFonts w:hint="eastAsia"/>
        </w:rPr>
        <w:t>Wi-Fi</w:t>
      </w:r>
      <w:r>
        <w:rPr>
          <w:rFonts w:hint="eastAsia"/>
        </w:rPr>
        <w:t>接口通信。村民通过</w:t>
      </w:r>
      <w:r>
        <w:rPr>
          <w:rFonts w:hint="eastAsia"/>
        </w:rPr>
        <w:t>PDA</w:t>
      </w:r>
      <w:r>
        <w:rPr>
          <w:rFonts w:hint="eastAsia"/>
        </w:rPr>
        <w:t>与</w:t>
      </w:r>
      <w:r>
        <w:rPr>
          <w:rFonts w:hint="eastAsia"/>
        </w:rPr>
        <w:t>Kiosk</w:t>
      </w:r>
      <w:r>
        <w:rPr>
          <w:rFonts w:hint="eastAsia"/>
        </w:rPr>
        <w:t>设备交换数据；往返农村和城镇的公交车经过</w:t>
      </w:r>
      <w:r>
        <w:rPr>
          <w:rFonts w:hint="eastAsia"/>
        </w:rPr>
        <w:t>Kiosk</w:t>
      </w:r>
      <w:r>
        <w:rPr>
          <w:rFonts w:hint="eastAsia"/>
        </w:rPr>
        <w:t>设备附近时，</w:t>
      </w:r>
      <w:r>
        <w:rPr>
          <w:rFonts w:hint="eastAsia"/>
        </w:rPr>
        <w:t xml:space="preserve">MAP </w:t>
      </w:r>
      <w:r>
        <w:rPr>
          <w:rFonts w:hint="eastAsia"/>
        </w:rPr>
        <w:t>和</w:t>
      </w:r>
      <w:r>
        <w:rPr>
          <w:rFonts w:hint="eastAsia"/>
        </w:rPr>
        <w:t>Kiosk</w:t>
      </w:r>
      <w:r>
        <w:rPr>
          <w:rFonts w:hint="eastAsia"/>
        </w:rPr>
        <w:t>设备交换数据，当公交车到达城镇时，</w:t>
      </w:r>
      <w:r>
        <w:rPr>
          <w:rFonts w:hint="eastAsia"/>
        </w:rPr>
        <w:t xml:space="preserve">MAP </w:t>
      </w:r>
      <w:r>
        <w:rPr>
          <w:rFonts w:hint="eastAsia"/>
        </w:rPr>
        <w:t>通过</w:t>
      </w:r>
      <w:r>
        <w:rPr>
          <w:rFonts w:hint="eastAsia"/>
        </w:rPr>
        <w:t>AP</w:t>
      </w:r>
      <w:r>
        <w:rPr>
          <w:rFonts w:hint="eastAsia"/>
        </w:rPr>
        <w:t>连接到互联网上传或下载数据。类似的系统还包括为芬兰北部的游牧民族提供信息</w:t>
      </w:r>
      <w:r w:rsidRPr="00EF1DBF">
        <w:rPr>
          <w:rFonts w:hint="eastAsia"/>
        </w:rPr>
        <w:t>服务的</w:t>
      </w:r>
      <w:proofErr w:type="spellStart"/>
      <w:r w:rsidRPr="00EF1DBF">
        <w:rPr>
          <w:rFonts w:hint="eastAsia"/>
        </w:rPr>
        <w:t>Saami</w:t>
      </w:r>
      <w:proofErr w:type="spellEnd"/>
      <w:r w:rsidRPr="00EF1DBF">
        <w:rPr>
          <w:rFonts w:hint="eastAsia"/>
        </w:rPr>
        <w:t xml:space="preserve"> Network Connectivity</w:t>
      </w:r>
      <w:r w:rsidR="00EF1DBF" w:rsidRPr="00EF1DBF">
        <w:fldChar w:fldCharType="begin"/>
      </w:r>
      <w:r w:rsidR="00672080">
        <w:instrText xml:space="preserve"> ADDIN NE.Ref.{9258E1B9-1DD1-441E-A1AE-55DC540B7C89}</w:instrText>
      </w:r>
      <w:r w:rsidR="00EF1DBF" w:rsidRPr="00EF1DBF">
        <w:fldChar w:fldCharType="separate"/>
      </w:r>
      <w:r w:rsidR="007F1272">
        <w:rPr>
          <w:snapToGrid/>
          <w:color w:val="080000"/>
          <w:kern w:val="0"/>
          <w:szCs w:val="24"/>
          <w:vertAlign w:val="superscript"/>
        </w:rPr>
        <w:t>[23]</w:t>
      </w:r>
      <w:r w:rsidR="00EF1DBF" w:rsidRPr="00EF1DBF">
        <w:fldChar w:fldCharType="end"/>
      </w:r>
      <w:r w:rsidRPr="00EF1DBF">
        <w:rPr>
          <w:rFonts w:hint="eastAsia"/>
        </w:rPr>
        <w:t>等。</w:t>
      </w:r>
    </w:p>
    <w:p w:rsidR="001478EC" w:rsidRDefault="001478EC" w:rsidP="001478EC">
      <w:pPr>
        <w:pStyle w:val="2"/>
      </w:pPr>
      <w:r>
        <w:rPr>
          <w:rFonts w:hint="eastAsia"/>
        </w:rPr>
        <w:t>野生动物跟踪</w:t>
      </w:r>
    </w:p>
    <w:p w:rsidR="001478EC" w:rsidRDefault="008A765A" w:rsidP="008A765A">
      <w:pPr>
        <w:pStyle w:val="a1"/>
      </w:pPr>
      <w:r>
        <w:rPr>
          <w:rFonts w:hint="eastAsia"/>
        </w:rPr>
        <w:t>在大范围的野生动物追踪应用中</w:t>
      </w:r>
      <w:r w:rsidR="00AA6F81">
        <w:rPr>
          <w:rFonts w:hint="eastAsia"/>
        </w:rPr>
        <w:t>，</w:t>
      </w:r>
      <w:r w:rsidR="00761F5C">
        <w:rPr>
          <w:rFonts w:hint="eastAsia"/>
        </w:rPr>
        <w:t>移动容迟</w:t>
      </w:r>
      <w:r>
        <w:rPr>
          <w:rFonts w:hint="eastAsia"/>
        </w:rPr>
        <w:t>网络比传统</w:t>
      </w:r>
      <w:r>
        <w:rPr>
          <w:rFonts w:hint="eastAsia"/>
        </w:rPr>
        <w:t>mesh</w:t>
      </w:r>
      <w:r>
        <w:rPr>
          <w:rFonts w:hint="eastAsia"/>
        </w:rPr>
        <w:t>结构的静态传感器网络更具优势</w:t>
      </w:r>
      <w:r w:rsidR="00AA6F81" w:rsidRPr="00081CEB">
        <w:rPr>
          <w:rFonts w:hint="eastAsia"/>
        </w:rPr>
        <w:t>。</w:t>
      </w:r>
      <w:proofErr w:type="spellStart"/>
      <w:r w:rsidRPr="00081CEB">
        <w:rPr>
          <w:rFonts w:hint="eastAsia"/>
        </w:rPr>
        <w:t>ZebraNet</w:t>
      </w:r>
      <w:proofErr w:type="spellEnd"/>
      <w:r w:rsidR="00081CEB" w:rsidRPr="00081CEB">
        <w:fldChar w:fldCharType="begin"/>
      </w:r>
      <w:r w:rsidR="00672080">
        <w:instrText xml:space="preserve"> ADDIN NE.Ref.{1DEA8855-FBE7-4306-AD0B-93E6660B105B}</w:instrText>
      </w:r>
      <w:r w:rsidR="00081CEB" w:rsidRPr="00081CEB">
        <w:fldChar w:fldCharType="separate"/>
      </w:r>
      <w:r w:rsidR="007F1272">
        <w:rPr>
          <w:snapToGrid/>
          <w:color w:val="080000"/>
          <w:kern w:val="0"/>
          <w:szCs w:val="24"/>
          <w:vertAlign w:val="superscript"/>
        </w:rPr>
        <w:t>[8]</w:t>
      </w:r>
      <w:r w:rsidR="00081CEB" w:rsidRPr="00081CEB">
        <w:fldChar w:fldCharType="end"/>
      </w:r>
      <w:r w:rsidRPr="00081CEB">
        <w:rPr>
          <w:rFonts w:hint="eastAsia"/>
        </w:rPr>
        <w:t>是一个由普林斯顿大学设计</w:t>
      </w:r>
      <w:r w:rsidR="00AA6F81" w:rsidRPr="00081CEB">
        <w:rPr>
          <w:rFonts w:hint="eastAsia"/>
        </w:rPr>
        <w:t>，</w:t>
      </w:r>
      <w:r w:rsidRPr="00081CEB">
        <w:rPr>
          <w:rFonts w:hint="eastAsia"/>
        </w:rPr>
        <w:t>用来追踪非洲草原斑马的</w:t>
      </w:r>
      <w:r w:rsidR="00761F5C">
        <w:rPr>
          <w:rFonts w:hint="eastAsia"/>
        </w:rPr>
        <w:t>移动容迟</w:t>
      </w:r>
      <w:r w:rsidRPr="00081CEB">
        <w:rPr>
          <w:rFonts w:hint="eastAsia"/>
        </w:rPr>
        <w:t>网络系统</w:t>
      </w:r>
      <w:r w:rsidR="00AA6F81" w:rsidRPr="00081CEB">
        <w:rPr>
          <w:rFonts w:hint="eastAsia"/>
        </w:rPr>
        <w:t>。</w:t>
      </w:r>
      <w:r w:rsidRPr="00081CEB">
        <w:rPr>
          <w:rFonts w:hint="eastAsia"/>
        </w:rPr>
        <w:t>该系统由安装在斑马脖子上的低功耗传感器和移动基站组成</w:t>
      </w:r>
      <w:r w:rsidR="00AA6F81" w:rsidRPr="00081CEB">
        <w:rPr>
          <w:rFonts w:hint="eastAsia"/>
        </w:rPr>
        <w:t>。</w:t>
      </w:r>
      <w:r w:rsidRPr="00081CEB">
        <w:rPr>
          <w:rFonts w:hint="eastAsia"/>
        </w:rPr>
        <w:t>传感器收集斑马的迁徙数据</w:t>
      </w:r>
      <w:r w:rsidR="00AA6F81" w:rsidRPr="00081CEB">
        <w:rPr>
          <w:rFonts w:hint="eastAsia"/>
        </w:rPr>
        <w:t>，</w:t>
      </w:r>
      <w:r w:rsidRPr="00081CEB">
        <w:rPr>
          <w:rFonts w:hint="eastAsia"/>
        </w:rPr>
        <w:t xml:space="preserve"> </w:t>
      </w:r>
      <w:r w:rsidRPr="00081CEB">
        <w:rPr>
          <w:rFonts w:hint="eastAsia"/>
        </w:rPr>
        <w:t>并与相遇的斑马传感器交换数据</w:t>
      </w:r>
      <w:r w:rsidR="00AA6F81" w:rsidRPr="00081CEB">
        <w:rPr>
          <w:rFonts w:hint="eastAsia"/>
        </w:rPr>
        <w:t>，</w:t>
      </w:r>
      <w:r w:rsidRPr="00081CEB">
        <w:rPr>
          <w:rFonts w:hint="eastAsia"/>
        </w:rPr>
        <w:t>研究人员定期开车携带移动基站穿越追踪区域收集数据</w:t>
      </w:r>
      <w:r w:rsidR="00AA6F81" w:rsidRPr="00081CEB">
        <w:rPr>
          <w:rFonts w:hint="eastAsia"/>
        </w:rPr>
        <w:t>。</w:t>
      </w:r>
      <w:r w:rsidRPr="00081CEB">
        <w:rPr>
          <w:rFonts w:hint="eastAsia"/>
        </w:rPr>
        <w:t xml:space="preserve">SWIM(shared wireless </w:t>
      </w:r>
      <w:proofErr w:type="spellStart"/>
      <w:r w:rsidRPr="00081CEB">
        <w:rPr>
          <w:rFonts w:hint="eastAsia"/>
        </w:rPr>
        <w:t>infostation</w:t>
      </w:r>
      <w:proofErr w:type="spellEnd"/>
      <w:r w:rsidRPr="00081CEB">
        <w:rPr>
          <w:rFonts w:hint="eastAsia"/>
        </w:rPr>
        <w:t xml:space="preserve"> model)</w:t>
      </w:r>
      <w:r w:rsidR="00081CEB" w:rsidRPr="00081CEB">
        <w:fldChar w:fldCharType="begin"/>
      </w:r>
      <w:r w:rsidR="00672080">
        <w:instrText xml:space="preserve"> ADDIN NE.Ref.{B7A7A76D-F3B0-49A2-A7E7-782E50042071}</w:instrText>
      </w:r>
      <w:r w:rsidR="00081CEB" w:rsidRPr="00081CEB">
        <w:fldChar w:fldCharType="separate"/>
      </w:r>
      <w:r w:rsidR="007F1272">
        <w:rPr>
          <w:snapToGrid/>
          <w:color w:val="080000"/>
          <w:kern w:val="0"/>
          <w:szCs w:val="24"/>
          <w:vertAlign w:val="superscript"/>
        </w:rPr>
        <w:t>[24]</w:t>
      </w:r>
      <w:r w:rsidR="00081CEB" w:rsidRPr="00081CEB">
        <w:fldChar w:fldCharType="end"/>
      </w:r>
      <w:r w:rsidRPr="00081CEB">
        <w:rPr>
          <w:rFonts w:hint="eastAsia"/>
        </w:rPr>
        <w:t>是一</w:t>
      </w:r>
      <w:r>
        <w:rPr>
          <w:rFonts w:hint="eastAsia"/>
        </w:rPr>
        <w:t>个监视海洋鲸鱼的水下</w:t>
      </w:r>
      <w:r w:rsidR="00761F5C">
        <w:rPr>
          <w:rFonts w:hint="eastAsia"/>
        </w:rPr>
        <w:t>移动容迟</w:t>
      </w:r>
      <w:r>
        <w:rPr>
          <w:rFonts w:hint="eastAsia"/>
        </w:rPr>
        <w:t>网络</w:t>
      </w:r>
      <w:r w:rsidR="00AA6F81">
        <w:rPr>
          <w:rFonts w:hint="eastAsia"/>
        </w:rPr>
        <w:t>。</w:t>
      </w:r>
      <w:r>
        <w:rPr>
          <w:rFonts w:hint="eastAsia"/>
        </w:rPr>
        <w:t>嵌入在鲸鱼身上的特殊</w:t>
      </w:r>
      <w:r>
        <w:rPr>
          <w:rFonts w:hint="eastAsia"/>
        </w:rPr>
        <w:t xml:space="preserve">Tag </w:t>
      </w:r>
      <w:r>
        <w:rPr>
          <w:rFonts w:hint="eastAsia"/>
        </w:rPr>
        <w:t>周期性地收集监控数据</w:t>
      </w:r>
      <w:r w:rsidR="00AA6F81">
        <w:rPr>
          <w:rFonts w:hint="eastAsia"/>
        </w:rPr>
        <w:t>，</w:t>
      </w:r>
      <w:r>
        <w:rPr>
          <w:rFonts w:hint="eastAsia"/>
        </w:rPr>
        <w:t>当两头鲸鱼相遇时</w:t>
      </w:r>
      <w:r w:rsidR="00AA6F81">
        <w:rPr>
          <w:rFonts w:hint="eastAsia"/>
        </w:rPr>
        <w:t>，</w:t>
      </w:r>
      <w:r>
        <w:rPr>
          <w:rFonts w:hint="eastAsia"/>
        </w:rPr>
        <w:t>它们的</w:t>
      </w:r>
      <w:r w:rsidR="00AA6F81">
        <w:rPr>
          <w:rFonts w:hint="eastAsia"/>
        </w:rPr>
        <w:t>Ta</w:t>
      </w:r>
      <w:r>
        <w:rPr>
          <w:rFonts w:hint="eastAsia"/>
        </w:rPr>
        <w:t xml:space="preserve">g </w:t>
      </w:r>
      <w:r>
        <w:rPr>
          <w:rFonts w:hint="eastAsia"/>
        </w:rPr>
        <w:t>相互通信并交换数据</w:t>
      </w:r>
      <w:r w:rsidR="00AA6F81">
        <w:rPr>
          <w:rFonts w:hint="eastAsia"/>
        </w:rPr>
        <w:t>，</w:t>
      </w:r>
      <w:r>
        <w:rPr>
          <w:rFonts w:hint="eastAsia"/>
        </w:rPr>
        <w:t>每头鲸鱼不仅存储自身数据</w:t>
      </w:r>
      <w:r w:rsidR="00AA6F81">
        <w:rPr>
          <w:rFonts w:hint="eastAsia"/>
        </w:rPr>
        <w:t>，</w:t>
      </w:r>
      <w:r>
        <w:rPr>
          <w:rFonts w:hint="eastAsia"/>
        </w:rPr>
        <w:t>也携带了相遇的其他鲸鱼的数据</w:t>
      </w:r>
      <w:r w:rsidR="00AA6F81">
        <w:rPr>
          <w:rFonts w:hint="eastAsia"/>
        </w:rPr>
        <w:t>，</w:t>
      </w:r>
      <w:r>
        <w:rPr>
          <w:rFonts w:hint="eastAsia"/>
        </w:rPr>
        <w:t>通过鲸鱼的移动</w:t>
      </w:r>
      <w:r w:rsidR="00AA6F81">
        <w:rPr>
          <w:rFonts w:hint="eastAsia"/>
        </w:rPr>
        <w:t>，</w:t>
      </w:r>
      <w:r>
        <w:rPr>
          <w:rFonts w:hint="eastAsia"/>
        </w:rPr>
        <w:t>数据被复制并扩散在不同的鲸鱼上</w:t>
      </w:r>
      <w:r w:rsidR="00AA6F81">
        <w:rPr>
          <w:rFonts w:hint="eastAsia"/>
        </w:rPr>
        <w:t>，</w:t>
      </w:r>
      <w:r>
        <w:rPr>
          <w:rFonts w:hint="eastAsia"/>
        </w:rPr>
        <w:t>直至到达部署在水面浮标或飞过的海鸟身上携带的基站</w:t>
      </w:r>
      <w:r w:rsidR="00AA6F81">
        <w:rPr>
          <w:rFonts w:hint="eastAsia"/>
        </w:rPr>
        <w:t>。</w:t>
      </w:r>
    </w:p>
    <w:p w:rsidR="008A765A" w:rsidRDefault="008A765A" w:rsidP="008A765A">
      <w:pPr>
        <w:pStyle w:val="2"/>
      </w:pPr>
      <w:r>
        <w:rPr>
          <w:rFonts w:hint="eastAsia"/>
        </w:rPr>
        <w:t>手持设备自组网及</w:t>
      </w:r>
      <w:r w:rsidRPr="001235E0">
        <w:rPr>
          <w:rFonts w:hint="eastAsia"/>
        </w:rPr>
        <w:t>移动社交网络</w:t>
      </w:r>
    </w:p>
    <w:p w:rsidR="008A765A" w:rsidRDefault="00AA6F81" w:rsidP="00AA6F81">
      <w:pPr>
        <w:pStyle w:val="a1"/>
      </w:pPr>
      <w:r>
        <w:rPr>
          <w:rFonts w:hint="eastAsia"/>
        </w:rPr>
        <w:t>随着手机、</w:t>
      </w:r>
      <w:r>
        <w:rPr>
          <w:rFonts w:hint="eastAsia"/>
        </w:rPr>
        <w:t>PDA</w:t>
      </w:r>
      <w:r>
        <w:rPr>
          <w:rFonts w:hint="eastAsia"/>
        </w:rPr>
        <w:t>等手持设备的大量普及，利用手持设备组网实现数据交换和提供网络服务具有广阔的应用前景。剑桥大学和</w:t>
      </w:r>
      <w:r>
        <w:rPr>
          <w:rFonts w:hint="eastAsia"/>
        </w:rPr>
        <w:t xml:space="preserve">Intel </w:t>
      </w:r>
      <w:r>
        <w:rPr>
          <w:rFonts w:hint="eastAsia"/>
        </w:rPr>
        <w:t>研究院提出</w:t>
      </w:r>
      <w:r w:rsidRPr="00081CEB">
        <w:rPr>
          <w:rFonts w:hint="eastAsia"/>
        </w:rPr>
        <w:t>的</w:t>
      </w:r>
      <w:r w:rsidRPr="00081CEB">
        <w:rPr>
          <w:rFonts w:hint="eastAsia"/>
        </w:rPr>
        <w:t>PSN(pocket switched network)</w:t>
      </w:r>
      <w:r w:rsidR="00081CEB" w:rsidRPr="00081CEB">
        <w:fldChar w:fldCharType="begin"/>
      </w:r>
      <w:r w:rsidR="00672080">
        <w:instrText xml:space="preserve"> ADDIN NE.Ref.{20FF3E94-79E1-48FC-8D87-E95FABBACECD}</w:instrText>
      </w:r>
      <w:r w:rsidR="00081CEB" w:rsidRPr="00081CEB">
        <w:fldChar w:fldCharType="separate"/>
      </w:r>
      <w:r w:rsidR="007F1272">
        <w:rPr>
          <w:snapToGrid/>
          <w:color w:val="080000"/>
          <w:kern w:val="0"/>
          <w:szCs w:val="24"/>
          <w:vertAlign w:val="superscript"/>
        </w:rPr>
        <w:t>[7]</w:t>
      </w:r>
      <w:r w:rsidR="00081CEB" w:rsidRPr="00081CEB">
        <w:fldChar w:fldCharType="end"/>
      </w:r>
      <w:r>
        <w:rPr>
          <w:rFonts w:hint="eastAsia"/>
        </w:rPr>
        <w:t>是由人随身携带的手持设备形成的移动容迟网络，每个设备节点既可以通过人们相遇带来的局部通信机会，也可以通过</w:t>
      </w:r>
      <w:r>
        <w:rPr>
          <w:rFonts w:hint="eastAsia"/>
        </w:rPr>
        <w:t>Wi-Fi</w:t>
      </w:r>
      <w:r>
        <w:rPr>
          <w:rFonts w:hint="eastAsia"/>
        </w:rPr>
        <w:t>或</w:t>
      </w:r>
      <w:r>
        <w:rPr>
          <w:rFonts w:hint="eastAsia"/>
        </w:rPr>
        <w:t>GPRS(general packet radio service)</w:t>
      </w:r>
      <w:r>
        <w:rPr>
          <w:rFonts w:hint="eastAsia"/>
        </w:rPr>
        <w:t>等接入</w:t>
      </w:r>
      <w:r>
        <w:rPr>
          <w:rFonts w:hint="eastAsia"/>
        </w:rPr>
        <w:t xml:space="preserve">Internet </w:t>
      </w:r>
      <w:r>
        <w:rPr>
          <w:rFonts w:hint="eastAsia"/>
        </w:rPr>
        <w:t>的</w:t>
      </w:r>
      <w:r>
        <w:rPr>
          <w:rFonts w:hint="eastAsia"/>
        </w:rPr>
        <w:lastRenderedPageBreak/>
        <w:t>全局连接转发数据。当目标节点位于当前节点附近区域或不能接入</w:t>
      </w:r>
      <w:r>
        <w:rPr>
          <w:rFonts w:hint="eastAsia"/>
        </w:rPr>
        <w:t>Internet</w:t>
      </w:r>
      <w:r>
        <w:rPr>
          <w:rFonts w:hint="eastAsia"/>
        </w:rPr>
        <w:t>，或者用户</w:t>
      </w:r>
      <w:r w:rsidRPr="00AA6F81">
        <w:rPr>
          <w:rFonts w:hint="eastAsia"/>
        </w:rPr>
        <w:t>应用需要很高的带宽和很小的延迟时</w:t>
      </w:r>
      <w:r>
        <w:rPr>
          <w:rFonts w:hint="eastAsia"/>
        </w:rPr>
        <w:t>，</w:t>
      </w:r>
      <w:r w:rsidRPr="00AA6F81">
        <w:rPr>
          <w:rFonts w:hint="eastAsia"/>
        </w:rPr>
        <w:t>局部连接能比全局连接提供更好的服务</w:t>
      </w:r>
      <w:r>
        <w:rPr>
          <w:rFonts w:hint="eastAsia"/>
        </w:rPr>
        <w:t>。</w:t>
      </w:r>
    </w:p>
    <w:p w:rsidR="00EA0D36" w:rsidRPr="008A765A" w:rsidRDefault="00EA0D36" w:rsidP="00EA0D36">
      <w:pPr>
        <w:pStyle w:val="a1"/>
      </w:pPr>
      <w:r>
        <w:rPr>
          <w:rFonts w:hint="eastAsia"/>
        </w:rPr>
        <w:t>另外，</w:t>
      </w:r>
      <w:r w:rsidRPr="00EA0D36">
        <w:rPr>
          <w:rFonts w:hint="eastAsia"/>
        </w:rPr>
        <w:t>人们期望社交网站，例如</w:t>
      </w:r>
      <w:r w:rsidRPr="00EA0D36">
        <w:rPr>
          <w:rFonts w:hint="eastAsia"/>
        </w:rPr>
        <w:t>Facebook</w:t>
      </w:r>
      <w:r w:rsidRPr="00EA0D36">
        <w:rPr>
          <w:rFonts w:hint="eastAsia"/>
        </w:rPr>
        <w:t>，</w:t>
      </w:r>
      <w:r w:rsidRPr="00EA0D36">
        <w:rPr>
          <w:rFonts w:hint="eastAsia"/>
        </w:rPr>
        <w:t>LinkedIn</w:t>
      </w:r>
      <w:r w:rsidRPr="00EA0D36">
        <w:rPr>
          <w:rFonts w:hint="eastAsia"/>
        </w:rPr>
        <w:t>，</w:t>
      </w:r>
      <w:r w:rsidRPr="00EA0D36">
        <w:rPr>
          <w:rFonts w:hint="eastAsia"/>
        </w:rPr>
        <w:t>Twitter</w:t>
      </w:r>
      <w:r w:rsidRPr="00EA0D36">
        <w:rPr>
          <w:rFonts w:hint="eastAsia"/>
        </w:rPr>
        <w:t>以及其他一些网站可以移动应用。也就是说，用户可以即时（即一跳式传输）交换共同爱好的信息</w:t>
      </w:r>
      <w:r>
        <w:rPr>
          <w:rFonts w:hint="eastAsia"/>
        </w:rPr>
        <w:t>，</w:t>
      </w:r>
      <w:r w:rsidRPr="00EA0D36">
        <w:rPr>
          <w:rFonts w:hint="eastAsia"/>
        </w:rPr>
        <w:t>而不需要互联网联通。在</w:t>
      </w:r>
      <w:proofErr w:type="spellStart"/>
      <w:r w:rsidRPr="00EA0D36">
        <w:rPr>
          <w:rFonts w:hint="eastAsia"/>
        </w:rPr>
        <w:t>Haggie</w:t>
      </w:r>
      <w:proofErr w:type="spellEnd"/>
      <w:r w:rsidRPr="00EA0D36">
        <w:rPr>
          <w:rFonts w:hint="eastAsia"/>
        </w:rPr>
        <w:t xml:space="preserve"> Project</w:t>
      </w:r>
      <w:r w:rsidR="00081CEB">
        <w:rPr>
          <w:highlight w:val="yellow"/>
        </w:rPr>
        <w:fldChar w:fldCharType="begin"/>
      </w:r>
      <w:r w:rsidR="00672080">
        <w:rPr>
          <w:highlight w:val="yellow"/>
        </w:rPr>
        <w:instrText xml:space="preserve"> ADDIN NE.Ref.{16948C93-BEBB-4E50-925F-FEF154AE2867}</w:instrText>
      </w:r>
      <w:r w:rsidR="00081CEB">
        <w:rPr>
          <w:highlight w:val="yellow"/>
        </w:rPr>
        <w:fldChar w:fldCharType="separate"/>
      </w:r>
      <w:r w:rsidR="007F1272">
        <w:rPr>
          <w:snapToGrid/>
          <w:color w:val="080000"/>
          <w:kern w:val="0"/>
          <w:szCs w:val="24"/>
          <w:vertAlign w:val="superscript"/>
        </w:rPr>
        <w:t>[25, 26]</w:t>
      </w:r>
      <w:r w:rsidR="00081CEB">
        <w:rPr>
          <w:highlight w:val="yellow"/>
        </w:rPr>
        <w:fldChar w:fldCharType="end"/>
      </w:r>
      <w:r w:rsidRPr="00EA0D36">
        <w:rPr>
          <w:rFonts w:hint="eastAsia"/>
        </w:rPr>
        <w:t>中，研究人员试图在</w:t>
      </w:r>
      <w:r w:rsidRPr="00EA0D36">
        <w:rPr>
          <w:rFonts w:hint="eastAsia"/>
        </w:rPr>
        <w:t>DTN</w:t>
      </w:r>
      <w:r w:rsidRPr="00EA0D36">
        <w:rPr>
          <w:rFonts w:hint="eastAsia"/>
        </w:rPr>
        <w:t>环境中建立一个以人为中心的方法。他们调查了分组交换网</w:t>
      </w:r>
      <w:proofErr w:type="gramStart"/>
      <w:r w:rsidRPr="00EA0D36">
        <w:rPr>
          <w:rFonts w:hint="eastAsia"/>
        </w:rPr>
        <w:t>络以及</w:t>
      </w:r>
      <w:proofErr w:type="gramEnd"/>
      <w:r w:rsidRPr="00EA0D36">
        <w:rPr>
          <w:rFonts w:hint="eastAsia"/>
        </w:rPr>
        <w:t>Haggle</w:t>
      </w:r>
      <w:r w:rsidRPr="00EA0D36">
        <w:rPr>
          <w:rFonts w:hint="eastAsia"/>
        </w:rPr>
        <w:t>应用中可靠性、数据传输延迟的权衡。他们收集潜在</w:t>
      </w:r>
      <w:r w:rsidRPr="00EA0D36">
        <w:rPr>
          <w:rFonts w:hint="eastAsia"/>
        </w:rPr>
        <w:t>Haggle</w:t>
      </w:r>
      <w:r w:rsidRPr="00EA0D36">
        <w:rPr>
          <w:rFonts w:hint="eastAsia"/>
        </w:rPr>
        <w:t>用户的倾向性，从而得出延迟和可靠性限制，并建立</w:t>
      </w:r>
      <w:r w:rsidRPr="00EA0D36">
        <w:rPr>
          <w:rFonts w:hint="eastAsia"/>
        </w:rPr>
        <w:t>Haggle</w:t>
      </w:r>
      <w:r w:rsidRPr="00EA0D36">
        <w:rPr>
          <w:rFonts w:hint="eastAsia"/>
        </w:rPr>
        <w:t>协议。</w:t>
      </w:r>
      <w:r>
        <w:rPr>
          <w:rFonts w:hint="eastAsia"/>
        </w:rPr>
        <w:t>此外，类似的项目还有</w:t>
      </w:r>
      <w:r w:rsidR="0027416F">
        <w:rPr>
          <w:rFonts w:hint="eastAsia"/>
        </w:rPr>
        <w:t>T</w:t>
      </w:r>
      <w:r w:rsidRPr="00EA0D36">
        <w:rPr>
          <w:rFonts w:hint="eastAsia"/>
        </w:rPr>
        <w:t>he Million People Project</w:t>
      </w:r>
      <w:r w:rsidR="00081CEB">
        <w:rPr>
          <w:highlight w:val="yellow"/>
        </w:rPr>
        <w:fldChar w:fldCharType="begin"/>
      </w:r>
      <w:r w:rsidR="00672080">
        <w:rPr>
          <w:highlight w:val="yellow"/>
        </w:rPr>
        <w:instrText xml:space="preserve"> ADDIN NE.Ref.{D2EEFB5D-1C37-4F12-9573-41F7A199E82A}</w:instrText>
      </w:r>
      <w:r w:rsidR="00081CEB">
        <w:rPr>
          <w:highlight w:val="yellow"/>
        </w:rPr>
        <w:fldChar w:fldCharType="separate"/>
      </w:r>
      <w:r w:rsidR="007F1272">
        <w:rPr>
          <w:snapToGrid/>
          <w:color w:val="080000"/>
          <w:kern w:val="0"/>
          <w:szCs w:val="24"/>
          <w:vertAlign w:val="superscript"/>
        </w:rPr>
        <w:t>[27]</w:t>
      </w:r>
      <w:r w:rsidR="00081CEB">
        <w:rPr>
          <w:highlight w:val="yellow"/>
        </w:rPr>
        <w:fldChar w:fldCharType="end"/>
      </w:r>
      <w:r w:rsidR="0027416F">
        <w:rPr>
          <w:rFonts w:hint="eastAsia"/>
        </w:rPr>
        <w:t>和</w:t>
      </w:r>
      <w:r w:rsidR="0027416F">
        <w:rPr>
          <w:rFonts w:hint="eastAsia"/>
        </w:rPr>
        <w:t>T</w:t>
      </w:r>
      <w:r w:rsidRPr="00EA0D36">
        <w:rPr>
          <w:rFonts w:hint="eastAsia"/>
        </w:rPr>
        <w:t xml:space="preserve">he </w:t>
      </w:r>
      <w:proofErr w:type="spellStart"/>
      <w:r w:rsidRPr="00EA0D36">
        <w:rPr>
          <w:rFonts w:hint="eastAsia"/>
        </w:rPr>
        <w:t>SocialNets</w:t>
      </w:r>
      <w:proofErr w:type="spellEnd"/>
      <w:r w:rsidR="00081CEB">
        <w:fldChar w:fldCharType="begin"/>
      </w:r>
      <w:r w:rsidR="00672080">
        <w:instrText xml:space="preserve"> ADDIN NE.Ref.{B2CF70FA-26D7-4A68-BF86-1C13DFEA8874}</w:instrText>
      </w:r>
      <w:r w:rsidR="00081CEB">
        <w:fldChar w:fldCharType="separate"/>
      </w:r>
      <w:r w:rsidR="007F1272">
        <w:rPr>
          <w:snapToGrid/>
          <w:color w:val="080000"/>
          <w:kern w:val="0"/>
          <w:szCs w:val="24"/>
          <w:vertAlign w:val="superscript"/>
        </w:rPr>
        <w:t>[28]</w:t>
      </w:r>
      <w:r w:rsidR="00081CEB">
        <w:fldChar w:fldCharType="end"/>
      </w:r>
      <w:r>
        <w:rPr>
          <w:rFonts w:hint="eastAsia"/>
        </w:rPr>
        <w:t>等。</w:t>
      </w:r>
    </w:p>
    <w:p w:rsidR="001478EC" w:rsidRDefault="001478EC" w:rsidP="001478EC">
      <w:pPr>
        <w:pStyle w:val="2"/>
      </w:pPr>
      <w:r>
        <w:rPr>
          <w:rFonts w:hint="eastAsia"/>
        </w:rPr>
        <w:t>智能高速公路</w:t>
      </w:r>
    </w:p>
    <w:p w:rsidR="001478EC" w:rsidRPr="001478EC" w:rsidRDefault="008A765A" w:rsidP="008A765A">
      <w:pPr>
        <w:pStyle w:val="a1"/>
      </w:pPr>
      <w:r>
        <w:rPr>
          <w:rFonts w:hint="eastAsia"/>
        </w:rPr>
        <w:t>随着配备短距离无线接口车辆的增多</w:t>
      </w:r>
      <w:r w:rsidR="001F40E4">
        <w:rPr>
          <w:rFonts w:hint="eastAsia"/>
        </w:rPr>
        <w:t>，</w:t>
      </w:r>
      <w:r>
        <w:rPr>
          <w:rFonts w:hint="eastAsia"/>
        </w:rPr>
        <w:t>行驶在道路上的车辆由于速度快</w:t>
      </w:r>
      <w:r w:rsidR="001F40E4">
        <w:rPr>
          <w:rFonts w:hint="eastAsia"/>
        </w:rPr>
        <w:t>，</w:t>
      </w:r>
      <w:r>
        <w:rPr>
          <w:rFonts w:hint="eastAsia"/>
        </w:rPr>
        <w:t>密度不均匀形成了一个</w:t>
      </w:r>
      <w:r w:rsidR="001F40E4">
        <w:rPr>
          <w:rFonts w:hint="eastAsia"/>
        </w:rPr>
        <w:t>移动容迟</w:t>
      </w:r>
      <w:r>
        <w:rPr>
          <w:rFonts w:hint="eastAsia"/>
        </w:rPr>
        <w:t>车载网络</w:t>
      </w:r>
      <w:r>
        <w:rPr>
          <w:rFonts w:hint="eastAsia"/>
        </w:rPr>
        <w:t xml:space="preserve">. </w:t>
      </w:r>
      <w:r>
        <w:rPr>
          <w:rFonts w:hint="eastAsia"/>
        </w:rPr>
        <w:t>这种网络在交通事故预警、路况检测、拥塞预报等交通安全应用中具有巨大的潜力</w:t>
      </w:r>
      <w:r w:rsidR="001F40E4">
        <w:rPr>
          <w:rFonts w:hint="eastAsia"/>
        </w:rPr>
        <w:t>。</w:t>
      </w:r>
      <w:r>
        <w:rPr>
          <w:rFonts w:hint="eastAsia"/>
        </w:rPr>
        <w:t>此外</w:t>
      </w:r>
      <w:r w:rsidR="001F40E4">
        <w:rPr>
          <w:rFonts w:hint="eastAsia"/>
        </w:rPr>
        <w:t>，</w:t>
      </w:r>
      <w:r>
        <w:rPr>
          <w:rFonts w:hint="eastAsia"/>
        </w:rPr>
        <w:t>利用车辆与路边接入点的</w:t>
      </w:r>
      <w:r w:rsidR="001F40E4">
        <w:rPr>
          <w:rFonts w:hint="eastAsia"/>
        </w:rPr>
        <w:t>容迟</w:t>
      </w:r>
      <w:r>
        <w:rPr>
          <w:rFonts w:hint="eastAsia"/>
        </w:rPr>
        <w:t>通信可以提供</w:t>
      </w:r>
      <w:r>
        <w:rPr>
          <w:rFonts w:hint="eastAsia"/>
        </w:rPr>
        <w:t xml:space="preserve">Internet </w:t>
      </w:r>
      <w:r>
        <w:rPr>
          <w:rFonts w:hint="eastAsia"/>
        </w:rPr>
        <w:t>访问和商业应用等</w:t>
      </w:r>
      <w:r w:rsidR="001F40E4" w:rsidRPr="008E6053">
        <w:rPr>
          <w:rFonts w:hint="eastAsia"/>
        </w:rPr>
        <w:t>。</w:t>
      </w:r>
      <w:proofErr w:type="spellStart"/>
      <w:r w:rsidRPr="008E6053">
        <w:t>CarTel</w:t>
      </w:r>
      <w:proofErr w:type="spellEnd"/>
      <w:r w:rsidR="008E6053" w:rsidRPr="008E6053">
        <w:fldChar w:fldCharType="begin"/>
      </w:r>
      <w:r w:rsidR="00672080">
        <w:instrText xml:space="preserve"> ADDIN NE.Ref.{7658EB7E-79D0-4F2B-A804-0244B4C65912}</w:instrText>
      </w:r>
      <w:r w:rsidR="008E6053" w:rsidRPr="008E6053">
        <w:fldChar w:fldCharType="separate"/>
      </w:r>
      <w:r w:rsidR="007F1272">
        <w:rPr>
          <w:snapToGrid/>
          <w:color w:val="080000"/>
          <w:kern w:val="0"/>
          <w:szCs w:val="24"/>
          <w:vertAlign w:val="superscript"/>
        </w:rPr>
        <w:t>[29]</w:t>
      </w:r>
      <w:r w:rsidR="008E6053" w:rsidRPr="008E6053">
        <w:fldChar w:fldCharType="end"/>
      </w:r>
      <w:r w:rsidRPr="008E6053">
        <w:rPr>
          <w:rFonts w:hint="eastAsia"/>
        </w:rPr>
        <w:t>是</w:t>
      </w:r>
      <w:r w:rsidRPr="008E6053">
        <w:rPr>
          <w:rFonts w:hint="eastAsia"/>
        </w:rPr>
        <w:t xml:space="preserve">MIT </w:t>
      </w:r>
      <w:r w:rsidRPr="008E6053">
        <w:rPr>
          <w:rFonts w:hint="eastAsia"/>
        </w:rPr>
        <w:t>开发的基于车辆传感器的信息收集和发布系统</w:t>
      </w:r>
      <w:r w:rsidR="001F40E4" w:rsidRPr="008E6053">
        <w:rPr>
          <w:rFonts w:hint="eastAsia"/>
        </w:rPr>
        <w:t>，</w:t>
      </w:r>
      <w:r w:rsidRPr="008E6053">
        <w:rPr>
          <w:rFonts w:hint="eastAsia"/>
        </w:rPr>
        <w:t>能够用于环境监测、路况收集、车辆诊断和路线导航等</w:t>
      </w:r>
      <w:r w:rsidR="001F40E4" w:rsidRPr="008E6053">
        <w:rPr>
          <w:rFonts w:hint="eastAsia"/>
        </w:rPr>
        <w:t>。</w:t>
      </w:r>
      <w:r w:rsidRPr="008E6053">
        <w:rPr>
          <w:rFonts w:hint="eastAsia"/>
        </w:rPr>
        <w:t>安装在车辆上的嵌入式</w:t>
      </w:r>
      <w:proofErr w:type="spellStart"/>
      <w:r w:rsidRPr="008E6053">
        <w:rPr>
          <w:rFonts w:hint="eastAsia"/>
        </w:rPr>
        <w:t>CarTel</w:t>
      </w:r>
      <w:proofErr w:type="spellEnd"/>
      <w:r w:rsidRPr="008E6053">
        <w:rPr>
          <w:rFonts w:hint="eastAsia"/>
        </w:rPr>
        <w:t xml:space="preserve"> </w:t>
      </w:r>
      <w:r w:rsidRPr="008E6053">
        <w:rPr>
          <w:rFonts w:hint="eastAsia"/>
        </w:rPr>
        <w:t>节点</w:t>
      </w:r>
      <w:r w:rsidR="001F40E4" w:rsidRPr="008E6053">
        <w:rPr>
          <w:rFonts w:hint="eastAsia"/>
        </w:rPr>
        <w:t>，</w:t>
      </w:r>
      <w:r w:rsidRPr="008E6053">
        <w:rPr>
          <w:rFonts w:hint="eastAsia"/>
        </w:rPr>
        <w:t>负责收集和处理车辆上多种传感器采集的数据</w:t>
      </w:r>
      <w:r w:rsidR="001F40E4" w:rsidRPr="008E6053">
        <w:rPr>
          <w:rFonts w:hint="eastAsia"/>
        </w:rPr>
        <w:t>，</w:t>
      </w:r>
      <w:r w:rsidRPr="008E6053">
        <w:rPr>
          <w:rFonts w:hint="eastAsia"/>
        </w:rPr>
        <w:t>包括车辆运行信息和道路信息等</w:t>
      </w:r>
      <w:r w:rsidR="001F40E4" w:rsidRPr="008E6053">
        <w:rPr>
          <w:rFonts w:hint="eastAsia"/>
        </w:rPr>
        <w:t>。</w:t>
      </w:r>
      <w:r w:rsidRPr="008E6053">
        <w:rPr>
          <w:rFonts w:hint="eastAsia"/>
        </w:rPr>
        <w:t>使用</w:t>
      </w:r>
      <w:r w:rsidRPr="008E6053">
        <w:rPr>
          <w:rFonts w:hint="eastAsia"/>
        </w:rPr>
        <w:t xml:space="preserve">Wi -Fi </w:t>
      </w:r>
      <w:r w:rsidRPr="008E6053">
        <w:rPr>
          <w:rFonts w:hint="eastAsia"/>
        </w:rPr>
        <w:t>或</w:t>
      </w:r>
      <w:proofErr w:type="spellStart"/>
      <w:r w:rsidRPr="008E6053">
        <w:rPr>
          <w:rFonts w:hint="eastAsia"/>
        </w:rPr>
        <w:t>BlueTooth</w:t>
      </w:r>
      <w:proofErr w:type="spellEnd"/>
      <w:r w:rsidRPr="008E6053">
        <w:rPr>
          <w:rFonts w:hint="eastAsia"/>
        </w:rPr>
        <w:t xml:space="preserve"> </w:t>
      </w:r>
      <w:r w:rsidRPr="008E6053">
        <w:rPr>
          <w:rFonts w:hint="eastAsia"/>
        </w:rPr>
        <w:t>等通信技术</w:t>
      </w:r>
      <w:r w:rsidR="001F40E4" w:rsidRPr="008E6053">
        <w:rPr>
          <w:rFonts w:hint="eastAsia"/>
        </w:rPr>
        <w:t>，</w:t>
      </w:r>
      <w:proofErr w:type="spellStart"/>
      <w:r w:rsidRPr="008E6053">
        <w:rPr>
          <w:rFonts w:hint="eastAsia"/>
        </w:rPr>
        <w:t>CarTel</w:t>
      </w:r>
      <w:proofErr w:type="spellEnd"/>
      <w:r w:rsidRPr="008E6053">
        <w:rPr>
          <w:rFonts w:hint="eastAsia"/>
        </w:rPr>
        <w:t xml:space="preserve"> </w:t>
      </w:r>
      <w:r w:rsidRPr="008E6053">
        <w:rPr>
          <w:rFonts w:hint="eastAsia"/>
        </w:rPr>
        <w:t>节点在车辆相遇时可以直接交换数据</w:t>
      </w:r>
      <w:r w:rsidR="001F40E4" w:rsidRPr="008E6053">
        <w:rPr>
          <w:rFonts w:hint="eastAsia"/>
        </w:rPr>
        <w:t>，</w:t>
      </w:r>
      <w:r w:rsidRPr="008E6053">
        <w:rPr>
          <w:rFonts w:hint="eastAsia"/>
        </w:rPr>
        <w:t>同时</w:t>
      </w:r>
      <w:r w:rsidR="001F40E4" w:rsidRPr="008E6053">
        <w:rPr>
          <w:rFonts w:hint="eastAsia"/>
        </w:rPr>
        <w:t>，</w:t>
      </w:r>
      <w:proofErr w:type="spellStart"/>
      <w:r w:rsidRPr="008E6053">
        <w:rPr>
          <w:rFonts w:hint="eastAsia"/>
        </w:rPr>
        <w:t>CarTel</w:t>
      </w:r>
      <w:proofErr w:type="spellEnd"/>
      <w:r w:rsidRPr="008E6053">
        <w:rPr>
          <w:rFonts w:hint="eastAsia"/>
        </w:rPr>
        <w:t xml:space="preserve"> </w:t>
      </w:r>
      <w:r w:rsidRPr="008E6053">
        <w:rPr>
          <w:rFonts w:hint="eastAsia"/>
        </w:rPr>
        <w:t>节点也可以通过路边的无线接入点将数据发送到</w:t>
      </w:r>
      <w:r w:rsidRPr="008E6053">
        <w:rPr>
          <w:rFonts w:hint="eastAsia"/>
        </w:rPr>
        <w:t>Internet</w:t>
      </w:r>
      <w:r w:rsidRPr="008E6053">
        <w:rPr>
          <w:rFonts w:hint="eastAsia"/>
        </w:rPr>
        <w:t>上的服务器</w:t>
      </w:r>
      <w:r w:rsidR="001F40E4" w:rsidRPr="008E6053">
        <w:rPr>
          <w:rFonts w:hint="eastAsia"/>
        </w:rPr>
        <w:t>。此外，在公交车</w:t>
      </w:r>
      <w:r w:rsidR="008E6053" w:rsidRPr="008E6053">
        <w:fldChar w:fldCharType="begin"/>
      </w:r>
      <w:r w:rsidR="00672080">
        <w:instrText xml:space="preserve"> ADDIN NE.Ref.{3ECACED5-529B-4125-8EA8-23CACCA2844E}</w:instrText>
      </w:r>
      <w:r w:rsidR="008E6053" w:rsidRPr="008E6053">
        <w:fldChar w:fldCharType="separate"/>
      </w:r>
      <w:r w:rsidR="007F1272">
        <w:rPr>
          <w:snapToGrid/>
          <w:color w:val="080000"/>
          <w:kern w:val="0"/>
          <w:szCs w:val="24"/>
          <w:vertAlign w:val="superscript"/>
        </w:rPr>
        <w:t>[30]</w:t>
      </w:r>
      <w:r w:rsidR="008E6053" w:rsidRPr="008E6053">
        <w:fldChar w:fldCharType="end"/>
      </w:r>
      <w:r w:rsidR="001F40E4" w:rsidRPr="008E6053">
        <w:rPr>
          <w:rFonts w:hint="eastAsia"/>
        </w:rPr>
        <w:t>、私家车</w:t>
      </w:r>
      <w:r w:rsidR="008E6053" w:rsidRPr="008E6053">
        <w:fldChar w:fldCharType="begin"/>
      </w:r>
      <w:r w:rsidR="00672080">
        <w:instrText xml:space="preserve"> ADDIN NE.Ref.{E2334B8E-22AE-4294-B441-3B4BBBD21536}</w:instrText>
      </w:r>
      <w:r w:rsidR="008E6053" w:rsidRPr="008E6053">
        <w:fldChar w:fldCharType="separate"/>
      </w:r>
      <w:r w:rsidR="007F1272">
        <w:rPr>
          <w:snapToGrid/>
          <w:color w:val="080000"/>
          <w:kern w:val="0"/>
          <w:szCs w:val="24"/>
          <w:vertAlign w:val="superscript"/>
        </w:rPr>
        <w:t>[31]</w:t>
      </w:r>
      <w:r w:rsidR="008E6053" w:rsidRPr="008E6053">
        <w:fldChar w:fldCharType="end"/>
      </w:r>
      <w:r w:rsidR="001F40E4" w:rsidRPr="008E6053">
        <w:rPr>
          <w:rFonts w:hint="eastAsia"/>
        </w:rPr>
        <w:t>以及自行车</w:t>
      </w:r>
      <w:r w:rsidR="008E6053" w:rsidRPr="008E6053">
        <w:fldChar w:fldCharType="begin"/>
      </w:r>
      <w:r w:rsidR="00672080">
        <w:instrText xml:space="preserve"> ADDIN NE.Ref.{AB4618A3-2BEF-4E6A-8EF0-C023BE00676B}</w:instrText>
      </w:r>
      <w:r w:rsidR="008E6053" w:rsidRPr="008E6053">
        <w:fldChar w:fldCharType="separate"/>
      </w:r>
      <w:r w:rsidR="007F1272">
        <w:rPr>
          <w:snapToGrid/>
          <w:color w:val="080000"/>
          <w:kern w:val="0"/>
          <w:szCs w:val="24"/>
          <w:vertAlign w:val="superscript"/>
        </w:rPr>
        <w:t>[32]</w:t>
      </w:r>
      <w:r w:rsidR="008E6053" w:rsidRPr="008E6053">
        <w:fldChar w:fldCharType="end"/>
      </w:r>
      <w:r w:rsidR="001F40E4" w:rsidRPr="008E6053">
        <w:rPr>
          <w:rFonts w:hint="eastAsia"/>
        </w:rPr>
        <w:t>上具有较为广泛的应用。</w:t>
      </w:r>
    </w:p>
    <w:p w:rsidR="00ED3D62" w:rsidRDefault="00ED3D62" w:rsidP="00ED3D62">
      <w:pPr>
        <w:pStyle w:val="1"/>
        <w:ind w:left="431" w:hanging="431"/>
      </w:pPr>
      <w:r>
        <w:rPr>
          <w:rFonts w:hint="eastAsia"/>
        </w:rPr>
        <w:t>研究热点与技术手段</w:t>
      </w:r>
    </w:p>
    <w:p w:rsidR="00C5128C" w:rsidRDefault="00C5128C" w:rsidP="00C5128C">
      <w:pPr>
        <w:pStyle w:val="a1"/>
      </w:pPr>
      <w:r>
        <w:rPr>
          <w:rFonts w:hint="eastAsia"/>
        </w:rPr>
        <w:t>目前，移动容迟网络的研究热点包括</w:t>
      </w:r>
      <w:r>
        <w:rPr>
          <w:rFonts w:hint="eastAsia"/>
        </w:rPr>
        <w:t>3</w:t>
      </w:r>
      <w:r>
        <w:rPr>
          <w:rFonts w:hint="eastAsia"/>
        </w:rPr>
        <w:t>个方面：路由转发机制、节点移动模型和基于内容通信。</w:t>
      </w:r>
    </w:p>
    <w:p w:rsidR="00C5128C" w:rsidRDefault="00C5128C" w:rsidP="00C5128C">
      <w:pPr>
        <w:pStyle w:val="2"/>
      </w:pPr>
      <w:r>
        <w:rPr>
          <w:rFonts w:hint="eastAsia"/>
        </w:rPr>
        <w:t>路由转发机制</w:t>
      </w:r>
    </w:p>
    <w:p w:rsidR="00442539" w:rsidRDefault="008645E4" w:rsidP="008F515C">
      <w:pPr>
        <w:pStyle w:val="a1"/>
      </w:pPr>
      <w:r>
        <w:rPr>
          <w:rFonts w:hint="eastAsia"/>
        </w:rPr>
        <w:t>路由转发机制是任何组网技术的核心问题。在移动容迟网络中，</w:t>
      </w:r>
      <w:proofErr w:type="gramStart"/>
      <w:r>
        <w:rPr>
          <w:rFonts w:hint="eastAsia"/>
        </w:rPr>
        <w:t>由于源</w:t>
      </w:r>
      <w:proofErr w:type="gramEnd"/>
      <w:r>
        <w:rPr>
          <w:rFonts w:hint="eastAsia"/>
        </w:rPr>
        <w:t>节点与目标节点之间不存在完整的端到端链路，从而无法利用已有的路由协议。</w:t>
      </w:r>
      <w:r w:rsidR="00164D2E">
        <w:rPr>
          <w:rFonts w:hint="eastAsia"/>
        </w:rPr>
        <w:t>移动容迟网络中路由机制以“存储</w:t>
      </w:r>
      <w:r w:rsidR="00164D2E">
        <w:rPr>
          <w:rFonts w:hint="eastAsia"/>
        </w:rPr>
        <w:t>-</w:t>
      </w:r>
      <w:r w:rsidR="00164D2E">
        <w:rPr>
          <w:rFonts w:hint="eastAsia"/>
        </w:rPr>
        <w:t>携带</w:t>
      </w:r>
      <w:r w:rsidR="00164D2E">
        <w:rPr>
          <w:rFonts w:hint="eastAsia"/>
        </w:rPr>
        <w:t>-</w:t>
      </w:r>
      <w:r w:rsidR="00164D2E">
        <w:rPr>
          <w:rFonts w:hint="eastAsia"/>
        </w:rPr>
        <w:t>转发”的模式取代了传统</w:t>
      </w:r>
      <w:r w:rsidR="008F515C">
        <w:rPr>
          <w:rFonts w:hint="eastAsia"/>
        </w:rPr>
        <w:t>的</w:t>
      </w:r>
      <w:r w:rsidR="00164D2E">
        <w:rPr>
          <w:rFonts w:hint="eastAsia"/>
        </w:rPr>
        <w:t>“存储</w:t>
      </w:r>
      <w:r w:rsidR="00164D2E">
        <w:rPr>
          <w:rFonts w:hint="eastAsia"/>
        </w:rPr>
        <w:t>-</w:t>
      </w:r>
      <w:r w:rsidR="00164D2E">
        <w:rPr>
          <w:rFonts w:hint="eastAsia"/>
        </w:rPr>
        <w:t>转发”模式。</w:t>
      </w:r>
      <w:r w:rsidR="008F515C">
        <w:rPr>
          <w:rFonts w:hint="eastAsia"/>
        </w:rPr>
        <w:t>在这种模式下当路由表中不存在去往目标节点的下一跳节点时，将消息在当前节点上缓存，并随着当前节点的移</w:t>
      </w:r>
      <w:r w:rsidR="008F515C">
        <w:rPr>
          <w:rFonts w:hint="eastAsia"/>
        </w:rPr>
        <w:lastRenderedPageBreak/>
        <w:t>动以等待合适的转发机会。针对每个消息确定最好的下一跳转发节点和选择合适的转发时机就成为设计高效</w:t>
      </w:r>
      <w:r w:rsidR="00335848">
        <w:rPr>
          <w:rFonts w:hint="eastAsia"/>
        </w:rPr>
        <w:t>移动容迟</w:t>
      </w:r>
      <w:r w:rsidR="008F515C">
        <w:rPr>
          <w:rFonts w:hint="eastAsia"/>
        </w:rPr>
        <w:t>网络路由协议的关键问题。</w:t>
      </w:r>
    </w:p>
    <w:p w:rsidR="00302B69" w:rsidRDefault="00302B69" w:rsidP="00302B69">
      <w:pPr>
        <w:pStyle w:val="a1"/>
      </w:pPr>
      <w:r>
        <w:rPr>
          <w:rFonts w:hint="eastAsia"/>
        </w:rPr>
        <w:t>本文根据路由转发机制的不同，将移动容迟网络中的路由技术分为</w:t>
      </w:r>
      <w:r>
        <w:rPr>
          <w:rFonts w:hint="eastAsia"/>
        </w:rPr>
        <w:t>7</w:t>
      </w:r>
      <w:r>
        <w:rPr>
          <w:rFonts w:hint="eastAsia"/>
        </w:rPr>
        <w:t>类：基于复制、基于编码、基于上下文信息、基于预测、基于分簇、基于先验知识和基于小世界模型。有关移动容迟网络路由技术的分类如图</w:t>
      </w:r>
      <w:r w:rsidR="00597199">
        <w:rPr>
          <w:rFonts w:hint="eastAsia"/>
        </w:rPr>
        <w:t>2</w:t>
      </w:r>
      <w:r>
        <w:rPr>
          <w:rFonts w:hint="eastAsia"/>
        </w:rPr>
        <w:t>所示。</w:t>
      </w:r>
    </w:p>
    <w:p w:rsidR="00302B69" w:rsidRDefault="007546E6" w:rsidP="00302B69">
      <w:pPr>
        <w:pStyle w:val="a1"/>
        <w:ind w:firstLineChars="0" w:firstLine="0"/>
        <w:jc w:val="center"/>
      </w:pPr>
      <w:r>
        <w:object w:dxaOrig="5026" w:dyaOrig="3490">
          <v:shape id="_x0000_i1034" type="#_x0000_t75" style="width:350.8pt;height:243.65pt" o:ole="">
            <v:imagedata r:id="rId10" o:title=""/>
          </v:shape>
          <o:OLEObject Type="Embed" ProgID="Visio.Drawing.11" ShapeID="_x0000_i1034" DrawAspect="Content" ObjectID="_1395792865" r:id="rId11"/>
        </w:object>
      </w:r>
    </w:p>
    <w:p w:rsidR="00302B69" w:rsidRDefault="00302B69" w:rsidP="00302B69">
      <w:pPr>
        <w:pStyle w:val="a1"/>
        <w:ind w:firstLineChars="0" w:firstLine="0"/>
        <w:jc w:val="center"/>
        <w:rPr>
          <w:b/>
          <w:sz w:val="21"/>
          <w:szCs w:val="21"/>
        </w:rPr>
      </w:pPr>
      <w:r w:rsidRPr="00302B69">
        <w:rPr>
          <w:rFonts w:hint="eastAsia"/>
          <w:b/>
          <w:sz w:val="21"/>
          <w:szCs w:val="21"/>
        </w:rPr>
        <w:t>图</w:t>
      </w:r>
      <w:r w:rsidR="00597199">
        <w:rPr>
          <w:rFonts w:hint="eastAsia"/>
          <w:b/>
          <w:sz w:val="21"/>
          <w:szCs w:val="21"/>
        </w:rPr>
        <w:t>2</w:t>
      </w:r>
      <w:r w:rsidRPr="00302B69">
        <w:rPr>
          <w:rFonts w:hint="eastAsia"/>
          <w:b/>
          <w:sz w:val="21"/>
          <w:szCs w:val="21"/>
        </w:rPr>
        <w:t xml:space="preserve"> </w:t>
      </w:r>
      <w:r w:rsidRPr="00302B69">
        <w:rPr>
          <w:rFonts w:hint="eastAsia"/>
          <w:b/>
          <w:sz w:val="21"/>
          <w:szCs w:val="21"/>
        </w:rPr>
        <w:t>移动容迟网络路由技术分类</w:t>
      </w:r>
    </w:p>
    <w:p w:rsidR="00302B69" w:rsidRDefault="000D2F1A" w:rsidP="000D2F1A">
      <w:pPr>
        <w:pStyle w:val="3"/>
      </w:pPr>
      <w:r>
        <w:rPr>
          <w:rFonts w:hint="eastAsia"/>
        </w:rPr>
        <w:t>基于复制</w:t>
      </w:r>
    </w:p>
    <w:p w:rsidR="000D2F1A" w:rsidRDefault="0041050B" w:rsidP="00D96E9F">
      <w:pPr>
        <w:pStyle w:val="a1"/>
      </w:pPr>
      <w:r>
        <w:rPr>
          <w:rFonts w:hint="eastAsia"/>
        </w:rPr>
        <w:t>该机制中，同一消息会存在一个或多个副本，当其中之一到达目标节点时，消息传输成功。其中最简单的是直接传输（</w:t>
      </w:r>
      <w:r w:rsidRPr="0041050B">
        <w:rPr>
          <w:rFonts w:hint="eastAsia"/>
        </w:rPr>
        <w:t xml:space="preserve">direct transmission, </w:t>
      </w:r>
      <w:r w:rsidRPr="0041050B">
        <w:rPr>
          <w:rFonts w:hint="eastAsia"/>
        </w:rPr>
        <w:t>简称</w:t>
      </w:r>
      <w:r w:rsidRPr="0041050B">
        <w:rPr>
          <w:rFonts w:hint="eastAsia"/>
        </w:rPr>
        <w:t>DT</w:t>
      </w:r>
      <w:r>
        <w:rPr>
          <w:rFonts w:hint="eastAsia"/>
        </w:rPr>
        <w:t>）</w:t>
      </w:r>
      <w:r w:rsidR="00D96E9F">
        <w:fldChar w:fldCharType="begin"/>
      </w:r>
      <w:r w:rsidR="00D96E9F">
        <w:instrText xml:space="preserve"> ADDIN NE.Ref.{82F8470E-3DBE-4AA2-B107-55C6441F43AF}</w:instrText>
      </w:r>
      <w:r w:rsidR="00D96E9F">
        <w:fldChar w:fldCharType="separate"/>
      </w:r>
      <w:r w:rsidR="007F1272">
        <w:rPr>
          <w:snapToGrid/>
          <w:color w:val="080000"/>
          <w:kern w:val="0"/>
          <w:szCs w:val="24"/>
          <w:vertAlign w:val="superscript"/>
        </w:rPr>
        <w:t>[33]</w:t>
      </w:r>
      <w:r w:rsidR="00D96E9F">
        <w:fldChar w:fldCharType="end"/>
      </w:r>
      <w:r>
        <w:rPr>
          <w:rFonts w:hint="eastAsia"/>
        </w:rPr>
        <w:t>，直接传输是指源节点或者移动某个中继节点携带消息</w:t>
      </w:r>
      <w:r w:rsidR="00D96E9F">
        <w:rPr>
          <w:rFonts w:hint="eastAsia"/>
        </w:rPr>
        <w:t>，</w:t>
      </w:r>
      <w:r>
        <w:rPr>
          <w:rFonts w:hint="eastAsia"/>
        </w:rPr>
        <w:t>直到进入目的节点的通信范围并将消息投递给目标节点。这种路由降低了类似泛洪的路由算法带来的大量的资源需求</w:t>
      </w:r>
      <w:r w:rsidR="00D96E9F">
        <w:rPr>
          <w:rFonts w:hint="eastAsia"/>
        </w:rPr>
        <w:t>，</w:t>
      </w:r>
      <w:r>
        <w:rPr>
          <w:rFonts w:hint="eastAsia"/>
        </w:rPr>
        <w:t>然而由于没有充分利用网络的连接机会</w:t>
      </w:r>
      <w:r w:rsidR="00D96E9F">
        <w:rPr>
          <w:rFonts w:hint="eastAsia"/>
        </w:rPr>
        <w:t>，</w:t>
      </w:r>
      <w:r>
        <w:rPr>
          <w:rFonts w:hint="eastAsia"/>
        </w:rPr>
        <w:t>从而带</w:t>
      </w:r>
      <w:r w:rsidR="00D96E9F">
        <w:rPr>
          <w:rFonts w:hint="eastAsia"/>
        </w:rPr>
        <w:t>来了非常大的端到端延时。与之相对应的是传染病路由（</w:t>
      </w:r>
      <w:r w:rsidR="00D96E9F" w:rsidRPr="00D96E9F">
        <w:t>epidemic routing</w:t>
      </w:r>
      <w:r w:rsidR="00D96E9F">
        <w:rPr>
          <w:rFonts w:hint="eastAsia"/>
        </w:rPr>
        <w:t>）</w:t>
      </w:r>
      <w:r w:rsidR="00D96E9F">
        <w:fldChar w:fldCharType="begin"/>
      </w:r>
      <w:r w:rsidR="00D96E9F">
        <w:instrText xml:space="preserve"> ADDIN NE.Ref.{8C791D8A-CFDF-4FE9-BF67-8DAB2A221136}</w:instrText>
      </w:r>
      <w:r w:rsidR="00D96E9F">
        <w:fldChar w:fldCharType="separate"/>
      </w:r>
      <w:r w:rsidR="007F1272">
        <w:rPr>
          <w:snapToGrid/>
          <w:color w:val="080000"/>
          <w:kern w:val="0"/>
          <w:szCs w:val="24"/>
          <w:vertAlign w:val="superscript"/>
        </w:rPr>
        <w:t>[34]</w:t>
      </w:r>
      <w:r w:rsidR="00D96E9F">
        <w:fldChar w:fldCharType="end"/>
      </w:r>
      <w:r w:rsidR="00D96E9F">
        <w:rPr>
          <w:rFonts w:hint="eastAsia"/>
        </w:rPr>
        <w:t>，每个节点维护一个消息队列，当两个节点相遇时，交换对方没有存储的消息。它本质上是一种洪泛算法，每个携带消息的节点都将消息转发给所有遇到的邻居节点。如果网络的带宽和缓存等资源足够，该机制可以保证找到到达目标节点的最短路径，而由于实际网络节点带宽和缓存等资源有限，随着网络节点数的增大，其性能由于广播导致的拥塞会急剧下降。</w:t>
      </w:r>
    </w:p>
    <w:p w:rsidR="00F750F7" w:rsidRPr="000D2F1A" w:rsidRDefault="00F750F7" w:rsidP="00517821">
      <w:pPr>
        <w:pStyle w:val="a1"/>
      </w:pPr>
      <w:r>
        <w:rPr>
          <w:rFonts w:hint="eastAsia"/>
        </w:rPr>
        <w:t>移动容迟网络中单纯运用以上路由策略的较少，大多是基于以上策略的改进，并与改</w:t>
      </w:r>
      <w:r>
        <w:rPr>
          <w:rFonts w:hint="eastAsia"/>
        </w:rPr>
        <w:lastRenderedPageBreak/>
        <w:t>进前的算法进行比较</w:t>
      </w:r>
      <w:r w:rsidR="00532BCB">
        <w:rPr>
          <w:rFonts w:hint="eastAsia"/>
        </w:rPr>
        <w:t>，得到较好的性能提高。</w:t>
      </w:r>
      <w:r w:rsidR="00C34490">
        <w:rPr>
          <w:rFonts w:hint="eastAsia"/>
        </w:rPr>
        <w:t>文献</w:t>
      </w:r>
      <w:r w:rsidR="00C34490">
        <w:fldChar w:fldCharType="begin"/>
      </w:r>
      <w:r w:rsidR="00C34490">
        <w:instrText xml:space="preserve"> ADDIN NE.Ref.{E8C919E7-6324-4CE3-B27A-6E55C9228F64}</w:instrText>
      </w:r>
      <w:r w:rsidR="00C34490">
        <w:fldChar w:fldCharType="separate"/>
      </w:r>
      <w:r w:rsidR="007F1272">
        <w:rPr>
          <w:snapToGrid/>
          <w:color w:val="080000"/>
          <w:kern w:val="0"/>
          <w:szCs w:val="24"/>
          <w:vertAlign w:val="superscript"/>
        </w:rPr>
        <w:t>[14]</w:t>
      </w:r>
      <w:r w:rsidR="00C34490">
        <w:fldChar w:fldCharType="end"/>
      </w:r>
      <w:r w:rsidR="00C34490">
        <w:rPr>
          <w:rFonts w:hint="eastAsia"/>
        </w:rPr>
        <w:t>给出了适用于移动容迟网络的受控洪泛算法，</w:t>
      </w:r>
      <w:r w:rsidR="00517821">
        <w:rPr>
          <w:rFonts w:hint="eastAsia"/>
        </w:rPr>
        <w:t>算法基于</w:t>
      </w:r>
      <w:r w:rsidR="00517821">
        <w:rPr>
          <w:rFonts w:hint="eastAsia"/>
        </w:rPr>
        <w:t>4</w:t>
      </w:r>
      <w:r w:rsidR="00517821">
        <w:rPr>
          <w:rFonts w:hint="eastAsia"/>
        </w:rPr>
        <w:t>个方面的考虑：</w:t>
      </w:r>
      <w:r w:rsidR="00517821">
        <w:rPr>
          <w:rFonts w:hint="eastAsia"/>
        </w:rPr>
        <w:t>1</w:t>
      </w:r>
      <w:r w:rsidR="00517821">
        <w:rPr>
          <w:rFonts w:hint="eastAsia"/>
        </w:rPr>
        <w:t>、基于概率（</w:t>
      </w:r>
      <w:r w:rsidR="00517821">
        <w:rPr>
          <w:rFonts w:hint="eastAsia"/>
        </w:rPr>
        <w:t>BP</w:t>
      </w:r>
      <w:r w:rsidR="00517821">
        <w:rPr>
          <w:rFonts w:hint="eastAsia"/>
        </w:rPr>
        <w:t>）：根据节点的主动性不同，节点选取下一跳有一定概率；</w:t>
      </w:r>
      <w:r w:rsidR="00517821">
        <w:rPr>
          <w:rFonts w:hint="eastAsia"/>
        </w:rPr>
        <w:t>2</w:t>
      </w:r>
      <w:r w:rsidR="00517821">
        <w:rPr>
          <w:rFonts w:hint="eastAsia"/>
        </w:rPr>
        <w:t>、生存时间（</w:t>
      </w:r>
      <w:r w:rsidR="00517821">
        <w:rPr>
          <w:rFonts w:hint="eastAsia"/>
        </w:rPr>
        <w:t>TTL</w:t>
      </w:r>
      <w:r w:rsidR="00517821">
        <w:rPr>
          <w:rFonts w:hint="eastAsia"/>
        </w:rPr>
        <w:t>）：转发剩余跳数为</w:t>
      </w:r>
      <w:r w:rsidR="00517821">
        <w:rPr>
          <w:rFonts w:hint="eastAsia"/>
        </w:rPr>
        <w:t>0</w:t>
      </w:r>
      <w:r w:rsidR="00517821">
        <w:rPr>
          <w:rFonts w:hint="eastAsia"/>
        </w:rPr>
        <w:t>时则丢弃；</w:t>
      </w:r>
      <w:r w:rsidR="00517821">
        <w:rPr>
          <w:rFonts w:hint="eastAsia"/>
        </w:rPr>
        <w:t>3</w:t>
      </w:r>
      <w:r w:rsidR="00517821">
        <w:rPr>
          <w:rFonts w:hint="eastAsia"/>
        </w:rPr>
        <w:t>、终止时间（</w:t>
      </w:r>
      <w:r w:rsidR="00517821">
        <w:rPr>
          <w:rFonts w:hint="eastAsia"/>
        </w:rPr>
        <w:t>KT</w:t>
      </w:r>
      <w:r w:rsidR="00517821">
        <w:rPr>
          <w:rFonts w:hint="eastAsia"/>
        </w:rPr>
        <w:t>）：消息时间戳，时间一到，清除消息；</w:t>
      </w:r>
      <w:r w:rsidR="00517821">
        <w:rPr>
          <w:rFonts w:hint="eastAsia"/>
        </w:rPr>
        <w:t>4</w:t>
      </w:r>
      <w:r w:rsidR="00517821">
        <w:rPr>
          <w:rFonts w:hint="eastAsia"/>
        </w:rPr>
        <w:t>、被动治愈（</w:t>
      </w:r>
      <w:r w:rsidR="00517821">
        <w:rPr>
          <w:rFonts w:hint="eastAsia"/>
        </w:rPr>
        <w:t>PC</w:t>
      </w:r>
      <w:r w:rsidR="00517821">
        <w:rPr>
          <w:rFonts w:hint="eastAsia"/>
        </w:rPr>
        <w:t>）：最终节点收到信息后发出“治愈”数据包，治愈被感染的节点。</w:t>
      </w:r>
    </w:p>
    <w:p w:rsidR="000D2F1A" w:rsidRDefault="000D2F1A" w:rsidP="000D2F1A">
      <w:pPr>
        <w:pStyle w:val="3"/>
      </w:pPr>
      <w:r>
        <w:rPr>
          <w:rFonts w:hint="eastAsia"/>
        </w:rPr>
        <w:t>基于编码</w:t>
      </w:r>
    </w:p>
    <w:p w:rsidR="000D2F1A" w:rsidRPr="000D2F1A" w:rsidRDefault="00662084" w:rsidP="00662084">
      <w:pPr>
        <w:pStyle w:val="a1"/>
      </w:pPr>
      <w:r>
        <w:rPr>
          <w:rFonts w:hint="eastAsia"/>
        </w:rPr>
        <w:t>基于编码的路由机制将待传输数据编码成相互冗余的消息，目标节点仅需要接收到部分编码后的消息，即可通过消息之间的运算重建原数据。</w:t>
      </w:r>
      <w:r>
        <w:rPr>
          <w:rFonts w:hint="eastAsia"/>
        </w:rPr>
        <w:t xml:space="preserve">Wang </w:t>
      </w:r>
      <w:r>
        <w:rPr>
          <w:rFonts w:hint="eastAsia"/>
        </w:rPr>
        <w:t>等人提出了一种基于擦除编码（</w:t>
      </w:r>
      <w:r>
        <w:rPr>
          <w:rFonts w:hint="eastAsia"/>
        </w:rPr>
        <w:t>erasure-coding</w:t>
      </w:r>
      <w:r>
        <w:rPr>
          <w:rFonts w:hint="eastAsia"/>
        </w:rPr>
        <w:t>，简称</w:t>
      </w:r>
      <w:r>
        <w:rPr>
          <w:rFonts w:hint="eastAsia"/>
        </w:rPr>
        <w:t xml:space="preserve"> EC</w:t>
      </w:r>
      <w:r>
        <w:rPr>
          <w:rFonts w:hint="eastAsia"/>
        </w:rPr>
        <w:t>）</w:t>
      </w:r>
      <w:r>
        <w:fldChar w:fldCharType="begin"/>
      </w:r>
      <w:r>
        <w:instrText xml:space="preserve"> ADDIN NE.Ref.{F445E625-1652-4F38-848F-57D5E8FE3F87}</w:instrText>
      </w:r>
      <w:r>
        <w:fldChar w:fldCharType="separate"/>
      </w:r>
      <w:r w:rsidR="007F1272">
        <w:rPr>
          <w:snapToGrid/>
          <w:color w:val="080000"/>
          <w:kern w:val="0"/>
          <w:szCs w:val="24"/>
          <w:vertAlign w:val="superscript"/>
        </w:rPr>
        <w:t>[15, 20, 21]</w:t>
      </w:r>
      <w:r>
        <w:fldChar w:fldCharType="end"/>
      </w:r>
      <w:r>
        <w:rPr>
          <w:rFonts w:hint="eastAsia"/>
        </w:rPr>
        <w:t>的路由机制。源节点先将原始数据分成</w:t>
      </w:r>
      <w:r>
        <w:rPr>
          <w:rFonts w:hint="eastAsia"/>
        </w:rPr>
        <w:t>m</w:t>
      </w:r>
      <w:r>
        <w:rPr>
          <w:rFonts w:hint="eastAsia"/>
        </w:rPr>
        <w:t>个块，然后将这些数据块编码成</w:t>
      </w:r>
      <w:r>
        <w:rPr>
          <w:rFonts w:hint="eastAsia"/>
        </w:rPr>
        <w:t>k</w:t>
      </w:r>
      <w:r>
        <w:rPr>
          <w:rFonts w:hint="eastAsia"/>
        </w:rPr>
        <w:t>个小消息，目标节点只需要接收到</w:t>
      </w:r>
      <w:r>
        <w:rPr>
          <w:rFonts w:hint="eastAsia"/>
        </w:rPr>
        <w:t>k</w:t>
      </w:r>
      <w:r>
        <w:rPr>
          <w:rFonts w:hint="eastAsia"/>
        </w:rPr>
        <w:t>个消息中的任意</w:t>
      </w:r>
      <w:r w:rsidRPr="004A1FCC">
        <w:rPr>
          <w:position w:val="-10"/>
        </w:rPr>
        <w:object w:dxaOrig="1020" w:dyaOrig="320">
          <v:shape id="_x0000_i1027" type="#_x0000_t75" style="width:50.7pt;height:16.15pt" o:ole="">
            <v:imagedata r:id="rId12" o:title=""/>
          </v:shape>
          <o:OLEObject Type="Embed" ProgID="Equation.DSMT4" ShapeID="_x0000_i1027" DrawAspect="Content" ObjectID="_1395792866" r:id="rId13"/>
        </w:object>
      </w:r>
      <w:r>
        <w:rPr>
          <w:rFonts w:hint="eastAsia"/>
        </w:rPr>
        <w:t>个小消息就可重建原始数据，</w:t>
      </w:r>
      <w:r w:rsidRPr="004A1FCC">
        <w:rPr>
          <w:position w:val="-6"/>
        </w:rPr>
        <w:object w:dxaOrig="200" w:dyaOrig="220">
          <v:shape id="_x0000_i1028" type="#_x0000_t75" style="width:9.8pt;height:11.5pt" o:ole="">
            <v:imagedata r:id="rId14" o:title=""/>
          </v:shape>
          <o:OLEObject Type="Embed" ProgID="Equation.DSMT4" ShapeID="_x0000_i1028" DrawAspect="Content" ObjectID="_1395792867" r:id="rId15"/>
        </w:object>
      </w:r>
      <w:r>
        <w:rPr>
          <w:rFonts w:hint="eastAsia"/>
        </w:rPr>
        <w:t>是由具体编码算法确定的小常数。该机制中源节点将编码后的小消息平均分配给</w:t>
      </w:r>
      <w:r>
        <w:rPr>
          <w:rFonts w:hint="eastAsia"/>
        </w:rPr>
        <w:t>k</w:t>
      </w:r>
      <w:r>
        <w:rPr>
          <w:rFonts w:hint="eastAsia"/>
        </w:rPr>
        <w:t>个相遇的中继节点，每个中继节点携带部分小消息直到遇到目标节点。该算法保证了网络连接最差情况下的性能，但在网络连接足够好的时候却不能充分利用连接机会，因为每次相遇没有考虑相遇持续时间，只传输固定数目的小消息。</w:t>
      </w:r>
      <w:r w:rsidR="00290BAE">
        <w:rPr>
          <w:rFonts w:hint="eastAsia"/>
        </w:rPr>
        <w:t>其中</w:t>
      </w:r>
      <w:r w:rsidR="00AC2864">
        <w:rPr>
          <w:rFonts w:hint="eastAsia"/>
        </w:rPr>
        <w:t>文献</w:t>
      </w:r>
      <w:r w:rsidR="00AC2864">
        <w:fldChar w:fldCharType="begin"/>
      </w:r>
      <w:r w:rsidR="00AC2864">
        <w:instrText xml:space="preserve"> ADDIN NE.Ref.{36808BFC-1AB0-4D8B-835D-ABD3C7684D6C}</w:instrText>
      </w:r>
      <w:r w:rsidR="00AC2864">
        <w:fldChar w:fldCharType="separate"/>
      </w:r>
      <w:r w:rsidR="007F1272">
        <w:rPr>
          <w:snapToGrid/>
          <w:color w:val="080000"/>
          <w:kern w:val="0"/>
          <w:szCs w:val="24"/>
          <w:vertAlign w:val="superscript"/>
        </w:rPr>
        <w:t>[15]</w:t>
      </w:r>
      <w:r w:rsidR="00AC2864">
        <w:fldChar w:fldCharType="end"/>
      </w:r>
      <w:r w:rsidR="00AC2864" w:rsidRPr="00AC2864">
        <w:rPr>
          <w:rFonts w:hint="eastAsia"/>
        </w:rPr>
        <w:t xml:space="preserve"> </w:t>
      </w:r>
      <w:r w:rsidR="00AC2864" w:rsidRPr="00AC2864">
        <w:rPr>
          <w:rFonts w:hint="eastAsia"/>
        </w:rPr>
        <w:t>提出两种简单并且高效的</w:t>
      </w:r>
      <w:r w:rsidR="00AC2864" w:rsidRPr="00AC2864">
        <w:rPr>
          <w:rFonts w:hint="eastAsia"/>
        </w:rPr>
        <w:t>DFT-MSN</w:t>
      </w:r>
      <w:r w:rsidR="00AC2864" w:rsidRPr="00AC2864">
        <w:rPr>
          <w:rFonts w:hint="eastAsia"/>
        </w:rPr>
        <w:t>数据传输模式</w:t>
      </w:r>
      <w:r w:rsidR="00AC2864">
        <w:rPr>
          <w:rFonts w:hint="eastAsia"/>
        </w:rPr>
        <w:t>：</w:t>
      </w:r>
      <w:r w:rsidR="00AC2864" w:rsidRPr="00AC2864">
        <w:rPr>
          <w:rFonts w:hint="eastAsia"/>
        </w:rPr>
        <w:t>基于响应的高效数据传输策略（</w:t>
      </w:r>
      <w:r w:rsidR="00AC2864" w:rsidRPr="00AC2864">
        <w:rPr>
          <w:rFonts w:hint="eastAsia"/>
        </w:rPr>
        <w:t>RED</w:t>
      </w:r>
      <w:r w:rsidR="00AC2864" w:rsidRPr="00AC2864">
        <w:rPr>
          <w:rFonts w:hint="eastAsia"/>
        </w:rPr>
        <w:t>）和基于消息失败容忍的自适应数据传输策略（</w:t>
      </w:r>
      <w:r w:rsidR="00AC2864" w:rsidRPr="00AC2864">
        <w:rPr>
          <w:rFonts w:hint="eastAsia"/>
        </w:rPr>
        <w:t>FAD</w:t>
      </w:r>
      <w:r w:rsidR="00AC2864" w:rsidRPr="00AC2864">
        <w:rPr>
          <w:rFonts w:hint="eastAsia"/>
        </w:rPr>
        <w:t>）。</w:t>
      </w:r>
      <w:r w:rsidR="00AC2864" w:rsidRPr="00AC2864">
        <w:rPr>
          <w:rFonts w:hint="eastAsia"/>
        </w:rPr>
        <w:t>RED</w:t>
      </w:r>
      <w:r w:rsidR="00AC2864" w:rsidRPr="00AC2864">
        <w:rPr>
          <w:rFonts w:hint="eastAsia"/>
        </w:rPr>
        <w:t>策略利用擦除编码技术来完成在最小化开销的情况下达到要求的数据传输率。它由数据传输和消息管理两个关键部分组成。前者通过投递概率（传感器能将消息传达到汇聚节点的概率）决定何时何地进行消息传输</w:t>
      </w:r>
      <w:r w:rsidR="00AC2864">
        <w:rPr>
          <w:rFonts w:hint="eastAsia"/>
        </w:rPr>
        <w:t>，</w:t>
      </w:r>
      <w:r w:rsidR="00AC2864" w:rsidRPr="00AC2864">
        <w:rPr>
          <w:rFonts w:hint="eastAsia"/>
        </w:rPr>
        <w:t>后者则基于当前传输率决定最优的擦除编程参数（包括数据块的数量和需要的冗余）。</w:t>
      </w:r>
      <w:bookmarkStart w:id="4" w:name="OLE_LINK1"/>
      <w:bookmarkStart w:id="5" w:name="OLE_LINK2"/>
      <w:r w:rsidR="00AC2864" w:rsidRPr="00AC2864">
        <w:rPr>
          <w:rFonts w:hint="eastAsia"/>
        </w:rPr>
        <w:t>FAD</w:t>
      </w:r>
      <w:r w:rsidR="00AC2864" w:rsidRPr="00AC2864">
        <w:rPr>
          <w:rFonts w:hint="eastAsia"/>
        </w:rPr>
        <w:t>策略</w:t>
      </w:r>
      <w:bookmarkEnd w:id="4"/>
      <w:bookmarkEnd w:id="5"/>
      <w:r w:rsidR="00AC2864">
        <w:rPr>
          <w:rFonts w:hint="eastAsia"/>
        </w:rPr>
        <w:t>则</w:t>
      </w:r>
      <w:r w:rsidR="00AC2864" w:rsidRPr="00AC2864">
        <w:rPr>
          <w:rFonts w:hint="eastAsia"/>
        </w:rPr>
        <w:t>利用消息的容错性这一消息的重要特性</w:t>
      </w:r>
      <w:r w:rsidR="00AC2864">
        <w:rPr>
          <w:rFonts w:hint="eastAsia"/>
        </w:rPr>
        <w:t>，为</w:t>
      </w:r>
      <w:r w:rsidR="00AC2864" w:rsidRPr="00AC2864">
        <w:rPr>
          <w:rFonts w:hint="eastAsia"/>
        </w:rPr>
        <w:t>达到最小化开销</w:t>
      </w:r>
      <w:r w:rsidR="00AC2864">
        <w:rPr>
          <w:rFonts w:hint="eastAsia"/>
        </w:rPr>
        <w:t>，</w:t>
      </w:r>
      <w:r w:rsidR="00AC2864" w:rsidRPr="00AC2864">
        <w:rPr>
          <w:rFonts w:hint="eastAsia"/>
        </w:rPr>
        <w:t>FAD</w:t>
      </w:r>
      <w:r w:rsidR="00AC2864" w:rsidRPr="00AC2864">
        <w:rPr>
          <w:rFonts w:hint="eastAsia"/>
        </w:rPr>
        <w:t>策略</w:t>
      </w:r>
      <w:r w:rsidR="00AC2864">
        <w:rPr>
          <w:rFonts w:hint="eastAsia"/>
        </w:rPr>
        <w:t>将</w:t>
      </w:r>
      <w:r w:rsidR="00AC2864" w:rsidRPr="00AC2864">
        <w:rPr>
          <w:rFonts w:hint="eastAsia"/>
        </w:rPr>
        <w:t>决定消息是否传输或者丢弃。</w:t>
      </w:r>
    </w:p>
    <w:p w:rsidR="000D2F1A" w:rsidRDefault="000D2F1A" w:rsidP="000D2F1A">
      <w:pPr>
        <w:pStyle w:val="3"/>
        <w:rPr>
          <w:rFonts w:hint="eastAsia"/>
        </w:rPr>
      </w:pPr>
      <w:r>
        <w:rPr>
          <w:rFonts w:hint="eastAsia"/>
        </w:rPr>
        <w:t>基于预测</w:t>
      </w:r>
    </w:p>
    <w:p w:rsidR="00D91A43" w:rsidRDefault="00773164" w:rsidP="00D91A43">
      <w:pPr>
        <w:pStyle w:val="a1"/>
        <w:rPr>
          <w:rFonts w:hint="eastAsia"/>
        </w:rPr>
      </w:pPr>
      <w:r>
        <w:rPr>
          <w:rFonts w:hint="eastAsia"/>
        </w:rPr>
        <w:t>在移动容迟网络中，节点间的相遇总是有一点机会相遇的，所以正确的预测下一次节点间相遇的概率将会给消息的传输带来性能上的极大提升。</w:t>
      </w:r>
    </w:p>
    <w:p w:rsidR="00D34D4E" w:rsidRDefault="00D91A43" w:rsidP="00D91A43">
      <w:pPr>
        <w:pStyle w:val="a1"/>
        <w:rPr>
          <w:rFonts w:hint="eastAsia"/>
        </w:rPr>
      </w:pPr>
      <w:r>
        <w:rPr>
          <w:rFonts w:hint="eastAsia"/>
        </w:rPr>
        <w:t>在基于相遇预测的机会转发机制中</w:t>
      </w:r>
      <w:r>
        <w:rPr>
          <w:rFonts w:hint="eastAsia"/>
        </w:rPr>
        <w:t>，</w:t>
      </w:r>
      <w:r>
        <w:rPr>
          <w:rFonts w:hint="eastAsia"/>
        </w:rPr>
        <w:t>每个节点都维持一个与目标节点相遇的预测概率</w:t>
      </w:r>
      <w:r>
        <w:rPr>
          <w:rFonts w:hint="eastAsia"/>
        </w:rPr>
        <w:t xml:space="preserve">. </w:t>
      </w:r>
      <w:r>
        <w:rPr>
          <w:rFonts w:hint="eastAsia"/>
        </w:rPr>
        <w:t>可以通过节点的历史移动轨迹来预测该概率</w:t>
      </w:r>
      <w:r>
        <w:rPr>
          <w:rFonts w:hint="eastAsia"/>
        </w:rPr>
        <w:t xml:space="preserve">. </w:t>
      </w:r>
      <w:r>
        <w:rPr>
          <w:rFonts w:hint="eastAsia"/>
        </w:rPr>
        <w:t>在</w:t>
      </w:r>
      <w:r>
        <w:rPr>
          <w:rFonts w:hint="eastAsia"/>
        </w:rPr>
        <w:t>ZebraNet</w:t>
      </w:r>
      <w:r>
        <w:fldChar w:fldCharType="begin"/>
      </w:r>
      <w:r>
        <w:instrText xml:space="preserve"> ADDIN NE.Ref.{58B0CE7B-ED84-4392-9BEA-439BB13EE663}</w:instrText>
      </w:r>
      <w:r>
        <w:fldChar w:fldCharType="separate"/>
      </w:r>
      <w:r w:rsidR="007F1272">
        <w:rPr>
          <w:snapToGrid/>
          <w:color w:val="080000"/>
          <w:kern w:val="0"/>
          <w:szCs w:val="24"/>
          <w:vertAlign w:val="superscript"/>
        </w:rPr>
        <w:t>[8]</w:t>
      </w:r>
      <w:r>
        <w:fldChar w:fldCharType="end"/>
      </w:r>
      <w:r>
        <w:rPr>
          <w:rFonts w:hint="eastAsia"/>
        </w:rPr>
        <w:t>提出的基于移动历史的转发机制中</w:t>
      </w:r>
      <w:r>
        <w:rPr>
          <w:rFonts w:hint="eastAsia"/>
        </w:rPr>
        <w:t>，</w:t>
      </w:r>
      <w:r>
        <w:rPr>
          <w:rFonts w:hint="eastAsia"/>
        </w:rPr>
        <w:t>每个动物身上的传感器节点维持了一个到达基站的概率</w:t>
      </w:r>
      <w:r>
        <w:rPr>
          <w:rFonts w:hint="eastAsia"/>
        </w:rPr>
        <w:t>，</w:t>
      </w:r>
      <w:r>
        <w:rPr>
          <w:rFonts w:hint="eastAsia"/>
        </w:rPr>
        <w:t>当传感器随动物移动到基站通信范围内时</w:t>
      </w:r>
      <w:r>
        <w:rPr>
          <w:rFonts w:hint="eastAsia"/>
        </w:rPr>
        <w:t>，</w:t>
      </w:r>
      <w:r>
        <w:rPr>
          <w:rFonts w:hint="eastAsia"/>
        </w:rPr>
        <w:t>该概率值增加</w:t>
      </w:r>
      <w:r>
        <w:rPr>
          <w:rFonts w:hint="eastAsia"/>
        </w:rPr>
        <w:t>，</w:t>
      </w:r>
      <w:r>
        <w:rPr>
          <w:rFonts w:hint="eastAsia"/>
        </w:rPr>
        <w:t>否则</w:t>
      </w:r>
      <w:r>
        <w:rPr>
          <w:rFonts w:hint="eastAsia"/>
        </w:rPr>
        <w:t>，</w:t>
      </w:r>
      <w:r>
        <w:rPr>
          <w:rFonts w:hint="eastAsia"/>
        </w:rPr>
        <w:t>该概率值随时间的推移而逐渐降低</w:t>
      </w:r>
      <w:r>
        <w:rPr>
          <w:rFonts w:hint="eastAsia"/>
        </w:rPr>
        <w:t>。</w:t>
      </w:r>
      <w:r>
        <w:rPr>
          <w:rFonts w:hint="eastAsia"/>
        </w:rPr>
        <w:t>当两个传感</w:t>
      </w:r>
      <w:r>
        <w:rPr>
          <w:rFonts w:hint="eastAsia"/>
        </w:rPr>
        <w:lastRenderedPageBreak/>
        <w:t>器节点相遇时</w:t>
      </w:r>
      <w:r>
        <w:rPr>
          <w:rFonts w:hint="eastAsia"/>
        </w:rPr>
        <w:t>，</w:t>
      </w:r>
      <w:r>
        <w:rPr>
          <w:rFonts w:hint="eastAsia"/>
        </w:rPr>
        <w:t>概率低的节点将自身消息转发给概率高的传感器节点</w:t>
      </w:r>
      <w:r>
        <w:rPr>
          <w:rFonts w:hint="eastAsia"/>
        </w:rPr>
        <w:t>。</w:t>
      </w:r>
    </w:p>
    <w:p w:rsidR="00F469DA" w:rsidRPr="00F469DA" w:rsidRDefault="00F469DA" w:rsidP="00F469DA">
      <w:pPr>
        <w:pStyle w:val="a1"/>
      </w:pPr>
      <w:r>
        <w:rPr>
          <w:rFonts w:hint="eastAsia"/>
        </w:rPr>
        <w:t>基于链路的</w:t>
      </w:r>
      <w:r>
        <w:rPr>
          <w:rFonts w:hint="eastAsia"/>
        </w:rPr>
        <w:t>概率</w:t>
      </w:r>
      <w:r>
        <w:rPr>
          <w:rFonts w:hint="eastAsia"/>
        </w:rPr>
        <w:t>转发机制考虑节点之间的“端到端”的链路状态来选择转发节点</w:t>
      </w:r>
      <w:r>
        <w:rPr>
          <w:rFonts w:hint="eastAsia"/>
        </w:rPr>
        <w:t>。</w:t>
      </w:r>
      <w:r>
        <w:rPr>
          <w:rFonts w:hint="eastAsia"/>
        </w:rPr>
        <w:t>尽管</w:t>
      </w:r>
      <w:r>
        <w:rPr>
          <w:rFonts w:hint="eastAsia"/>
        </w:rPr>
        <w:t>移动容迟</w:t>
      </w:r>
      <w:r>
        <w:rPr>
          <w:rFonts w:hint="eastAsia"/>
        </w:rPr>
        <w:t>网络中不一定存在端到端的完整路径</w:t>
      </w:r>
      <w:r>
        <w:rPr>
          <w:rFonts w:hint="eastAsia"/>
        </w:rPr>
        <w:t>，</w:t>
      </w:r>
      <w:r>
        <w:rPr>
          <w:rFonts w:hint="eastAsia"/>
        </w:rPr>
        <w:t>但通过收集单跳链路状态估算出的端到端路径的有用性仍可作为转发决策依据</w:t>
      </w:r>
      <w:r>
        <w:rPr>
          <w:rFonts w:hint="eastAsia"/>
        </w:rPr>
        <w:t>。</w:t>
      </w:r>
      <w:r>
        <w:rPr>
          <w:rFonts w:hint="eastAsia"/>
        </w:rPr>
        <w:t>一些机制利用链路的平均可用性来估算单跳链路状态</w:t>
      </w:r>
      <w:r>
        <w:rPr>
          <w:rFonts w:hint="eastAsia"/>
        </w:rPr>
        <w:t>。文献</w:t>
      </w:r>
      <w:r>
        <w:fldChar w:fldCharType="begin"/>
      </w:r>
      <w:r>
        <w:instrText xml:space="preserve"> ADDIN NE.Ref.{375AD343-8A7A-416A-BC10-EEE003B49A5C}</w:instrText>
      </w:r>
      <w:r>
        <w:fldChar w:fldCharType="separate"/>
      </w:r>
      <w:r w:rsidR="007F1272">
        <w:rPr>
          <w:snapToGrid/>
          <w:color w:val="080000"/>
          <w:kern w:val="0"/>
          <w:szCs w:val="24"/>
          <w:vertAlign w:val="superscript"/>
        </w:rPr>
        <w:t>[35]</w:t>
      </w:r>
      <w:r>
        <w:fldChar w:fldCharType="end"/>
      </w:r>
      <w:r>
        <w:rPr>
          <w:rFonts w:hint="eastAsia"/>
        </w:rPr>
        <w:t>就利用网络拓扑信息进行链路预测，从而设计并实现了</w:t>
      </w:r>
      <w:r>
        <w:rPr>
          <w:rFonts w:hint="eastAsia"/>
        </w:rPr>
        <w:t>GLP</w:t>
      </w:r>
      <w:r>
        <w:rPr>
          <w:rFonts w:hint="eastAsia"/>
        </w:rPr>
        <w:t>算法。文献</w:t>
      </w:r>
      <w:r>
        <w:fldChar w:fldCharType="begin"/>
      </w:r>
      <w:r>
        <w:instrText xml:space="preserve"> ADDIN NE.Ref.{587CB946-9640-49C1-BCD0-57ADDFC648C4}</w:instrText>
      </w:r>
      <w:r>
        <w:fldChar w:fldCharType="separate"/>
      </w:r>
      <w:r w:rsidR="007F1272">
        <w:rPr>
          <w:snapToGrid/>
          <w:color w:val="080000"/>
          <w:kern w:val="0"/>
          <w:szCs w:val="24"/>
          <w:vertAlign w:val="superscript"/>
        </w:rPr>
        <w:t>[36]</w:t>
      </w:r>
      <w:r>
        <w:fldChar w:fldCharType="end"/>
      </w:r>
      <w:r>
        <w:rPr>
          <w:rFonts w:hint="eastAsia"/>
        </w:rPr>
        <w:t>所提出的全连接路由算法</w:t>
      </w:r>
      <w:r w:rsidRPr="00F469DA">
        <w:rPr>
          <w:rFonts w:hint="eastAsia"/>
        </w:rPr>
        <w:t>更注重节点间新建立的连接而不是旧的连接</w:t>
      </w:r>
      <w:r>
        <w:rPr>
          <w:rFonts w:hint="eastAsia"/>
        </w:rPr>
        <w:t>，并</w:t>
      </w:r>
      <w:r w:rsidRPr="00F469DA">
        <w:rPr>
          <w:rFonts w:hint="eastAsia"/>
        </w:rPr>
        <w:t>进而引入计时器和更快的缓存释放机制</w:t>
      </w:r>
      <w:r>
        <w:rPr>
          <w:rFonts w:hint="eastAsia"/>
        </w:rPr>
        <w:t>。</w:t>
      </w:r>
    </w:p>
    <w:p w:rsidR="00D34D4E" w:rsidRDefault="00D34D4E" w:rsidP="00D34D4E">
      <w:pPr>
        <w:pStyle w:val="3"/>
      </w:pPr>
      <w:r>
        <w:rPr>
          <w:rFonts w:hint="eastAsia"/>
        </w:rPr>
        <w:t>基于上下文信息</w:t>
      </w:r>
    </w:p>
    <w:p w:rsidR="000D2F1A" w:rsidRPr="000D2F1A" w:rsidRDefault="00D34D4E" w:rsidP="00D34D4E">
      <w:pPr>
        <w:pStyle w:val="a1"/>
      </w:pPr>
      <w:r>
        <w:rPr>
          <w:rFonts w:hint="eastAsia"/>
        </w:rPr>
        <w:t>此外，还可以使用节点能量、移动速度、节点密度以及位置信息等更为广泛的上下文参数来计算节点效用值。</w:t>
      </w:r>
      <w:r>
        <w:rPr>
          <w:rFonts w:hint="eastAsia"/>
        </w:rPr>
        <w:t>Context-Aware Routing(CAR)</w:t>
      </w:r>
      <w:r>
        <w:rPr>
          <w:rFonts w:hint="eastAsia"/>
        </w:rPr>
        <w:t>协议</w:t>
      </w:r>
      <w:r>
        <w:fldChar w:fldCharType="begin"/>
      </w:r>
      <w:r>
        <w:instrText xml:space="preserve"> ADDIN NE.Ref.{FC6D97E2-2D45-4D68-9339-59BDCE3CA1E5}</w:instrText>
      </w:r>
      <w:r>
        <w:fldChar w:fldCharType="separate"/>
      </w:r>
      <w:r w:rsidR="007F1272">
        <w:rPr>
          <w:snapToGrid/>
          <w:color w:val="080000"/>
          <w:kern w:val="0"/>
          <w:szCs w:val="24"/>
          <w:vertAlign w:val="superscript"/>
        </w:rPr>
        <w:t>[37]</w:t>
      </w:r>
      <w:r>
        <w:fldChar w:fldCharType="end"/>
      </w:r>
      <w:r>
        <w:rPr>
          <w:rFonts w:hint="eastAsia"/>
        </w:rPr>
        <w:t>使用的上下文属性包括</w:t>
      </w:r>
      <w:r>
        <w:rPr>
          <w:rFonts w:hint="eastAsia"/>
        </w:rPr>
        <w:t xml:space="preserve">: </w:t>
      </w:r>
      <w:r>
        <w:rPr>
          <w:rFonts w:hint="eastAsia"/>
        </w:rPr>
        <w:t>剩余能量、拓扑变化速率、到达目标连通域的概率和移动速度等。当不存在端到端路径时，节点通过综合上下文信息，联合得到其效用值，其效用函数采用卡尔曼滤波方法加以预测</w:t>
      </w:r>
      <w:r>
        <w:rPr>
          <w:rFonts w:hint="eastAsia"/>
        </w:rPr>
        <w:t xml:space="preserve">, </w:t>
      </w:r>
      <w:r>
        <w:rPr>
          <w:rFonts w:hint="eastAsia"/>
        </w:rPr>
        <w:t>并选取具有最大效用值的节点作为候选节点，以增加消息成功分发概率。同时，利用时间序列分析理论根据节点属性历史数据预测属性值，以此综合计算节点效用值。文献</w:t>
      </w:r>
      <w:r>
        <w:fldChar w:fldCharType="begin"/>
      </w:r>
      <w:r>
        <w:instrText xml:space="preserve"> ADDIN NE.Ref.{7780DF30-3B5C-4824-8FBD-8B268F014E0A}</w:instrText>
      </w:r>
      <w:r>
        <w:fldChar w:fldCharType="separate"/>
      </w:r>
      <w:r w:rsidR="007F1272">
        <w:rPr>
          <w:snapToGrid/>
          <w:color w:val="080000"/>
          <w:kern w:val="0"/>
          <w:szCs w:val="24"/>
          <w:vertAlign w:val="superscript"/>
        </w:rPr>
        <w:t>[38]</w:t>
      </w:r>
      <w:r>
        <w:fldChar w:fldCharType="end"/>
      </w:r>
      <w:r>
        <w:rPr>
          <w:rFonts w:hint="eastAsia"/>
        </w:rPr>
        <w:t>在传感器网络中引入</w:t>
      </w:r>
      <w:r>
        <w:rPr>
          <w:rFonts w:hint="eastAsia"/>
        </w:rPr>
        <w:t>CAR</w:t>
      </w:r>
      <w:r>
        <w:rPr>
          <w:rFonts w:hint="eastAsia"/>
        </w:rPr>
        <w:t>协议，设计实现</w:t>
      </w:r>
      <w:r>
        <w:rPr>
          <w:rFonts w:hint="eastAsia"/>
        </w:rPr>
        <w:t>SCAR</w:t>
      </w:r>
      <w:r>
        <w:rPr>
          <w:rFonts w:hint="eastAsia"/>
        </w:rPr>
        <w:t>协议，该协议能够利用传感器节点的移动与资源预测技术的融合，从而达到随时随地敏锐感知到数据正确方向的效果。</w:t>
      </w:r>
    </w:p>
    <w:p w:rsidR="000D2F1A" w:rsidRDefault="000D2F1A" w:rsidP="000D2F1A">
      <w:pPr>
        <w:pStyle w:val="3"/>
      </w:pPr>
      <w:r>
        <w:rPr>
          <w:rFonts w:hint="eastAsia"/>
        </w:rPr>
        <w:t>基于分簇</w:t>
      </w:r>
    </w:p>
    <w:p w:rsidR="000D2F1A" w:rsidRPr="000D2F1A" w:rsidRDefault="00AB4260" w:rsidP="000D2F1A">
      <w:pPr>
        <w:pStyle w:val="a1"/>
      </w:pPr>
      <w:r>
        <w:rPr>
          <w:rFonts w:hint="eastAsia"/>
        </w:rPr>
        <w:t>由于移动容迟网络存在网络分割现象，但是会出现区域化现象</w:t>
      </w:r>
      <w:r w:rsidR="00BB2BBC">
        <w:rPr>
          <w:rFonts w:hint="eastAsia"/>
        </w:rPr>
        <w:t>。类比传统网络自治域的概念，</w:t>
      </w:r>
      <w:r>
        <w:rPr>
          <w:rFonts w:hint="eastAsia"/>
        </w:rPr>
        <w:t>文献</w:t>
      </w:r>
      <w:r>
        <w:fldChar w:fldCharType="begin"/>
      </w:r>
      <w:r>
        <w:instrText xml:space="preserve"> ADDIN NE.Ref.{02880D0E-6852-49D4-89A3-C8C074F0BA17}</w:instrText>
      </w:r>
      <w:r>
        <w:fldChar w:fldCharType="separate"/>
      </w:r>
      <w:r w:rsidR="007F1272">
        <w:rPr>
          <w:snapToGrid/>
          <w:color w:val="080000"/>
          <w:kern w:val="0"/>
          <w:szCs w:val="24"/>
          <w:vertAlign w:val="superscript"/>
        </w:rPr>
        <w:t>[17, 39]</w:t>
      </w:r>
      <w:r>
        <w:fldChar w:fldCharType="end"/>
      </w:r>
      <w:r>
        <w:rPr>
          <w:rFonts w:hint="eastAsia"/>
        </w:rPr>
        <w:t>考虑将整个网络分割为若干个小的区域，</w:t>
      </w:r>
      <w:r w:rsidR="00BB2BBC">
        <w:rPr>
          <w:rFonts w:hint="eastAsia"/>
        </w:rPr>
        <w:t>称为簇。其中文献</w:t>
      </w:r>
      <w:r w:rsidR="00BB2BBC">
        <w:fldChar w:fldCharType="begin"/>
      </w:r>
      <w:r w:rsidR="00BB2BBC">
        <w:instrText xml:space="preserve"> ADDIN NE.Ref.{EFDF09AA-BA75-4FCA-A5B4-AF7D1029E55A}</w:instrText>
      </w:r>
      <w:r w:rsidR="00BB2BBC">
        <w:fldChar w:fldCharType="separate"/>
      </w:r>
      <w:r w:rsidR="007F1272">
        <w:rPr>
          <w:snapToGrid/>
          <w:color w:val="080000"/>
          <w:kern w:val="0"/>
          <w:szCs w:val="24"/>
          <w:vertAlign w:val="superscript"/>
        </w:rPr>
        <w:t>[17]</w:t>
      </w:r>
      <w:r w:rsidR="00BB2BBC">
        <w:fldChar w:fldCharType="end"/>
      </w:r>
      <w:r w:rsidR="00BB2BBC">
        <w:rPr>
          <w:rFonts w:hint="eastAsia"/>
        </w:rPr>
        <w:t>构建簇内节点存在端到端路径，可以应用传统</w:t>
      </w:r>
      <w:r w:rsidR="00BB2BBC">
        <w:rPr>
          <w:rFonts w:hint="eastAsia"/>
        </w:rPr>
        <w:t>Ad-hoc</w:t>
      </w:r>
      <w:r w:rsidR="00BB2BBC">
        <w:rPr>
          <w:rFonts w:hint="eastAsia"/>
        </w:rPr>
        <w:t>路由技术，簇与簇之间通信则依赖簇间信使，同时设计了一套专门的信使策略在区域间传输消息束。文献</w:t>
      </w:r>
      <w:r w:rsidR="00BB2BBC">
        <w:fldChar w:fldCharType="begin"/>
      </w:r>
      <w:r w:rsidR="00BB2BBC">
        <w:instrText xml:space="preserve"> ADDIN NE.Ref.{60960851-22DE-4110-AF1F-D661C2E56FBF}</w:instrText>
      </w:r>
      <w:r w:rsidR="00BB2BBC">
        <w:fldChar w:fldCharType="separate"/>
      </w:r>
      <w:r w:rsidR="007F1272">
        <w:rPr>
          <w:snapToGrid/>
          <w:color w:val="080000"/>
          <w:kern w:val="0"/>
          <w:szCs w:val="24"/>
          <w:vertAlign w:val="superscript"/>
        </w:rPr>
        <w:t>[39]</w:t>
      </w:r>
      <w:r w:rsidR="00BB2BBC">
        <w:fldChar w:fldCharType="end"/>
      </w:r>
      <w:r w:rsidR="00BB2BBC">
        <w:rPr>
          <w:rFonts w:hint="eastAsia"/>
        </w:rPr>
        <w:t>则</w:t>
      </w:r>
      <w:r w:rsidR="00BB2BBC" w:rsidRPr="00BB2BBC">
        <w:rPr>
          <w:rFonts w:hint="eastAsia"/>
        </w:rPr>
        <w:t>将具有相似移动特性的移动节点划分为一个簇，在簇内节点可以交换各自的资源以减少开销和负载平衡，从而在</w:t>
      </w:r>
      <w:r w:rsidR="00BB2BBC" w:rsidRPr="00BB2BBC">
        <w:rPr>
          <w:rFonts w:hint="eastAsia"/>
        </w:rPr>
        <w:t>DTMN</w:t>
      </w:r>
      <w:r w:rsidR="00BB2BBC" w:rsidRPr="00BB2BBC">
        <w:rPr>
          <w:rFonts w:hint="eastAsia"/>
        </w:rPr>
        <w:t>中达到高效、可扩展的路由</w:t>
      </w:r>
      <w:r w:rsidR="00BB2BBC">
        <w:rPr>
          <w:rFonts w:hint="eastAsia"/>
        </w:rPr>
        <w:t>。</w:t>
      </w:r>
    </w:p>
    <w:p w:rsidR="000D2F1A" w:rsidRDefault="000D2F1A" w:rsidP="000D2F1A">
      <w:pPr>
        <w:pStyle w:val="3"/>
      </w:pPr>
      <w:r>
        <w:rPr>
          <w:rFonts w:hint="eastAsia"/>
        </w:rPr>
        <w:t>基于</w:t>
      </w:r>
      <w:r w:rsidR="007546E6">
        <w:rPr>
          <w:rFonts w:hint="eastAsia"/>
        </w:rPr>
        <w:t>蚁群算法</w:t>
      </w:r>
    </w:p>
    <w:p w:rsidR="000D2F1A" w:rsidRPr="000D2F1A" w:rsidRDefault="007F1272" w:rsidP="000D2F1A">
      <w:pPr>
        <w:pStyle w:val="a1"/>
      </w:pPr>
      <w:r w:rsidRPr="00DA1CAD">
        <w:rPr>
          <w:rFonts w:hint="eastAsia"/>
        </w:rPr>
        <w:t>蚁群算法是一类模拟蚂蚁觅食的群智能算法，具有分布式、正反馈、启发性等特点，被广泛用于解决优化问题。</w:t>
      </w:r>
      <w:r>
        <w:rPr>
          <w:rFonts w:hint="eastAsia"/>
        </w:rPr>
        <w:t>文献</w:t>
      </w:r>
      <w:r>
        <w:fldChar w:fldCharType="begin"/>
      </w:r>
      <w:r>
        <w:instrText xml:space="preserve"> ADDIN NE.Ref.{A10765A7-31FF-455D-BFB7-DB60DAF1777D}</w:instrText>
      </w:r>
      <w:r>
        <w:fldChar w:fldCharType="separate"/>
      </w:r>
      <w:r>
        <w:rPr>
          <w:snapToGrid/>
          <w:color w:val="080000"/>
          <w:kern w:val="0"/>
          <w:szCs w:val="24"/>
          <w:vertAlign w:val="superscript"/>
        </w:rPr>
        <w:t>[40]</w:t>
      </w:r>
      <w:r>
        <w:fldChar w:fldCharType="end"/>
      </w:r>
      <w:r w:rsidRPr="00DA1CAD">
        <w:rPr>
          <w:rFonts w:hint="eastAsia"/>
        </w:rPr>
        <w:t>采用蚁群算法解决移动容迟网络下的空时路径搜索问题，首先基于空时路径预测算法构建全局的空时拓扑图；然后设计与实现启发式的蚁群搜索算</w:t>
      </w:r>
      <w:r w:rsidRPr="00DA1CAD">
        <w:rPr>
          <w:rFonts w:hint="eastAsia"/>
        </w:rPr>
        <w:lastRenderedPageBreak/>
        <w:t>法，搜索出具有较优解的空时路径集合，最后对算法的性能及收敛性进行分析，验证建模与预测方法的有效性。</w:t>
      </w:r>
    </w:p>
    <w:p w:rsidR="000D2F1A" w:rsidRDefault="000D2F1A" w:rsidP="000D2F1A">
      <w:pPr>
        <w:pStyle w:val="3"/>
      </w:pPr>
      <w:r>
        <w:rPr>
          <w:rFonts w:hint="eastAsia"/>
        </w:rPr>
        <w:t>基于小世界模型</w:t>
      </w:r>
    </w:p>
    <w:p w:rsidR="000D2F1A" w:rsidRPr="000D2F1A" w:rsidRDefault="00C82A1D" w:rsidP="009D24F0">
      <w:pPr>
        <w:pStyle w:val="a1"/>
      </w:pPr>
      <w:r>
        <w:rPr>
          <w:rFonts w:hint="eastAsia"/>
        </w:rPr>
        <w:t>SimBet</w:t>
      </w:r>
      <w:r>
        <w:rPr>
          <w:rFonts w:hint="eastAsia"/>
        </w:rPr>
        <w:t>算法</w:t>
      </w:r>
      <w:r>
        <w:fldChar w:fldCharType="begin"/>
      </w:r>
      <w:r>
        <w:instrText xml:space="preserve"> ADDIN NE.Ref.{29B3E545-770F-4637-A8ED-039E12147722}</w:instrText>
      </w:r>
      <w:r>
        <w:fldChar w:fldCharType="separate"/>
      </w:r>
      <w:r>
        <w:rPr>
          <w:snapToGrid/>
          <w:color w:val="080000"/>
          <w:kern w:val="0"/>
          <w:szCs w:val="24"/>
          <w:vertAlign w:val="superscript"/>
        </w:rPr>
        <w:t>[18, 41]</w:t>
      </w:r>
      <w:r>
        <w:fldChar w:fldCharType="end"/>
      </w:r>
      <w:r>
        <w:rPr>
          <w:rFonts w:hint="eastAsia"/>
        </w:rPr>
        <w:t>是一种基于社会网络分析技术的路由算法</w:t>
      </w:r>
      <w:r>
        <w:rPr>
          <w:rFonts w:hint="eastAsia"/>
        </w:rPr>
        <w:t>，</w:t>
      </w:r>
      <w:r>
        <w:rPr>
          <w:rFonts w:hint="eastAsia"/>
        </w:rPr>
        <w:t>社会网络呈现出小世界现象</w:t>
      </w:r>
      <w:r>
        <w:rPr>
          <w:rFonts w:hint="eastAsia"/>
        </w:rPr>
        <w:t>，</w:t>
      </w:r>
      <w:r>
        <w:rPr>
          <w:rFonts w:hint="eastAsia"/>
        </w:rPr>
        <w:t>具体地说</w:t>
      </w:r>
      <w:r>
        <w:rPr>
          <w:rFonts w:hint="eastAsia"/>
        </w:rPr>
        <w:t>，</w:t>
      </w:r>
      <w:r>
        <w:rPr>
          <w:rFonts w:hint="eastAsia"/>
        </w:rPr>
        <w:t>该算法是一种基于节点自私的中间状态集中性</w:t>
      </w:r>
      <w:r>
        <w:rPr>
          <w:rFonts w:hint="eastAsia"/>
        </w:rPr>
        <w:t xml:space="preserve">(betweenness centrality) </w:t>
      </w:r>
      <w:r>
        <w:rPr>
          <w:rFonts w:hint="eastAsia"/>
        </w:rPr>
        <w:t>与节点社会相似性</w:t>
      </w:r>
      <w:r>
        <w:rPr>
          <w:rFonts w:hint="eastAsia"/>
        </w:rPr>
        <w:t xml:space="preserve">(similarity) </w:t>
      </w:r>
      <w:r>
        <w:rPr>
          <w:rFonts w:hint="eastAsia"/>
        </w:rPr>
        <w:t>的路由算法</w:t>
      </w:r>
      <w:r>
        <w:rPr>
          <w:rFonts w:hint="eastAsia"/>
        </w:rPr>
        <w:t>。</w:t>
      </w:r>
      <w:r w:rsidR="009D24F0">
        <w:rPr>
          <w:rFonts w:hint="eastAsia"/>
        </w:rPr>
        <w:t>若目的节点对于传输节点或接触是不知的</w:t>
      </w:r>
      <w:r w:rsidR="00AB4260">
        <w:rPr>
          <w:rFonts w:hint="eastAsia"/>
        </w:rPr>
        <w:t>，</w:t>
      </w:r>
      <w:r w:rsidR="009D24F0">
        <w:rPr>
          <w:rFonts w:hint="eastAsia"/>
        </w:rPr>
        <w:t>则为了增加消息传输的概率</w:t>
      </w:r>
      <w:r w:rsidR="00AB4260">
        <w:rPr>
          <w:rFonts w:hint="eastAsia"/>
        </w:rPr>
        <w:t>，</w:t>
      </w:r>
      <w:r w:rsidR="009D24F0">
        <w:rPr>
          <w:rFonts w:hint="eastAsia"/>
        </w:rPr>
        <w:t>消息被传输到更具有集中性的节点</w:t>
      </w:r>
      <w:r w:rsidR="00AB4260">
        <w:rPr>
          <w:rFonts w:hint="eastAsia"/>
        </w:rPr>
        <w:t>。</w:t>
      </w:r>
    </w:p>
    <w:p w:rsidR="00C5128C" w:rsidRDefault="00C5128C" w:rsidP="00C5128C">
      <w:pPr>
        <w:pStyle w:val="2"/>
      </w:pPr>
      <w:r>
        <w:rPr>
          <w:rFonts w:hint="eastAsia"/>
        </w:rPr>
        <w:t>节点移动模型</w:t>
      </w:r>
    </w:p>
    <w:p w:rsidR="000203A2" w:rsidRDefault="000203A2" w:rsidP="000203A2">
      <w:pPr>
        <w:pStyle w:val="a1"/>
      </w:pPr>
      <w:r>
        <w:rPr>
          <w:rFonts w:hint="eastAsia"/>
        </w:rPr>
        <w:t>节点移动模型描述了节点的移动模式，包括位置、速度等特征的变化，广泛应用于自组网协议性能的</w:t>
      </w:r>
      <w:bookmarkStart w:id="6" w:name="OLE_LINK27"/>
      <w:bookmarkStart w:id="7" w:name="OLE_LINK28"/>
      <w:r>
        <w:rPr>
          <w:rFonts w:hint="eastAsia"/>
        </w:rPr>
        <w:t>分析和评价</w:t>
      </w:r>
      <w:bookmarkEnd w:id="6"/>
      <w:bookmarkEnd w:id="7"/>
      <w:r>
        <w:rPr>
          <w:rFonts w:hint="eastAsia"/>
        </w:rPr>
        <w:t>，是自组织网络的基础研究之一。传统的</w:t>
      </w:r>
      <w:r>
        <w:rPr>
          <w:rFonts w:hint="eastAsia"/>
        </w:rPr>
        <w:t xml:space="preserve">MANET </w:t>
      </w:r>
      <w:r>
        <w:rPr>
          <w:rFonts w:hint="eastAsia"/>
        </w:rPr>
        <w:t>假设网络是全连通的，节点的移动对路由层以上的协议是“屏蔽”的。因此一般从网络拓扑角度去分析移动模型对协议性能的影响，如拓扑连通率、节点连通度等，而移动容迟网络中的移动模型研究是以刻画节点相遇特征为核心的。这是因为在移动容迟网络中的数据传输依赖于节点移动带来的相遇机会，而节点的相遇概率和相遇时间分布是由节点的移动模型决定的。因此，相比于传统的</w:t>
      </w:r>
      <w:r>
        <w:rPr>
          <w:rFonts w:hint="eastAsia"/>
        </w:rPr>
        <w:t>MANET</w:t>
      </w:r>
      <w:r>
        <w:rPr>
          <w:rFonts w:hint="eastAsia"/>
        </w:rPr>
        <w:t>，移动模型对</w:t>
      </w:r>
      <w:r w:rsidR="00761F5C">
        <w:rPr>
          <w:rFonts w:hint="eastAsia"/>
        </w:rPr>
        <w:t>移动容迟</w:t>
      </w:r>
      <w:r>
        <w:rPr>
          <w:rFonts w:hint="eastAsia"/>
        </w:rPr>
        <w:t>网络研究更加重要</w:t>
      </w:r>
      <w:r>
        <w:fldChar w:fldCharType="begin"/>
      </w:r>
      <w:r w:rsidR="00672080">
        <w:instrText xml:space="preserve"> ADDIN NE.Ref.{EEFAE138-931D-42D3-B804-A58545D23451}</w:instrText>
      </w:r>
      <w:r>
        <w:fldChar w:fldCharType="separate"/>
      </w:r>
      <w:r w:rsidR="007F1272">
        <w:rPr>
          <w:snapToGrid/>
          <w:color w:val="080000"/>
          <w:kern w:val="0"/>
          <w:szCs w:val="24"/>
          <w:vertAlign w:val="superscript"/>
        </w:rPr>
        <w:t>[42]</w:t>
      </w:r>
      <w:r>
        <w:fldChar w:fldCharType="end"/>
      </w:r>
      <w:r>
        <w:rPr>
          <w:rFonts w:hint="eastAsia"/>
        </w:rPr>
        <w:t>。</w:t>
      </w:r>
    </w:p>
    <w:p w:rsidR="00442539" w:rsidRDefault="000203A2" w:rsidP="000203A2">
      <w:pPr>
        <w:pStyle w:val="3"/>
      </w:pPr>
      <w:r w:rsidRPr="000203A2">
        <w:rPr>
          <w:rFonts w:hint="eastAsia"/>
        </w:rPr>
        <w:t>理论模型</w:t>
      </w:r>
      <w:r w:rsidR="007C45D0">
        <w:rPr>
          <w:rFonts w:hint="eastAsia"/>
        </w:rPr>
        <w:t>及其延伸</w:t>
      </w:r>
    </w:p>
    <w:p w:rsidR="000203A2" w:rsidRPr="000203A2" w:rsidRDefault="000203A2" w:rsidP="00C82A1D">
      <w:pPr>
        <w:pStyle w:val="a1"/>
      </w:pPr>
      <w:r>
        <w:rPr>
          <w:rFonts w:hint="eastAsia"/>
        </w:rPr>
        <w:t>经典的独立同分布移动模型有三个：</w:t>
      </w:r>
      <w:r>
        <w:t>Random Way Point</w:t>
      </w:r>
      <w:r>
        <w:rPr>
          <w:rFonts w:hint="eastAsia"/>
        </w:rPr>
        <w:t>(RWP)</w:t>
      </w:r>
      <w:r>
        <w:rPr>
          <w:rFonts w:hint="eastAsia"/>
        </w:rPr>
        <w:t>，</w:t>
      </w:r>
      <w:r>
        <w:rPr>
          <w:rFonts w:hint="eastAsia"/>
        </w:rPr>
        <w:t>Random Walk(RW)</w:t>
      </w:r>
      <w:r>
        <w:rPr>
          <w:rFonts w:hint="eastAsia"/>
        </w:rPr>
        <w:t>和</w:t>
      </w:r>
      <w:r>
        <w:t>Random Direction(RD)</w:t>
      </w:r>
      <w:r>
        <w:rPr>
          <w:rFonts w:hint="eastAsia"/>
        </w:rPr>
        <w:t>，其中尤以</w:t>
      </w:r>
      <w:r>
        <w:rPr>
          <w:rFonts w:hint="eastAsia"/>
        </w:rPr>
        <w:t>RWP</w:t>
      </w:r>
      <w:r>
        <w:rPr>
          <w:rFonts w:hint="eastAsia"/>
        </w:rPr>
        <w:t>更加符合实际的运动。在</w:t>
      </w:r>
      <w:r>
        <w:rPr>
          <w:rFonts w:hint="eastAsia"/>
        </w:rPr>
        <w:t>DTN</w:t>
      </w:r>
      <w:r>
        <w:rPr>
          <w:rFonts w:hint="eastAsia"/>
        </w:rPr>
        <w:t>研究领域，这</w:t>
      </w:r>
      <w:r>
        <w:rPr>
          <w:rFonts w:hint="eastAsia"/>
        </w:rPr>
        <w:t>3</w:t>
      </w:r>
      <w:r>
        <w:rPr>
          <w:rFonts w:hint="eastAsia"/>
        </w:rPr>
        <w:t>中模型常被用来作为节点运动的场景</w:t>
      </w:r>
      <w:r w:rsidR="00520BB7">
        <w:rPr>
          <w:rFonts w:hint="eastAsia"/>
        </w:rPr>
        <w:t>以分析和评价路由协议。</w:t>
      </w:r>
      <w:r w:rsidR="007C45D0">
        <w:rPr>
          <w:rFonts w:hint="eastAsia"/>
        </w:rPr>
        <w:t>文献</w:t>
      </w:r>
      <w:r w:rsidR="007C45D0">
        <w:fldChar w:fldCharType="begin"/>
      </w:r>
      <w:r w:rsidR="00672080">
        <w:instrText xml:space="preserve"> ADDIN NE.Ref.{F75DDF03-7392-4DF5-B70E-F5C390D02847}</w:instrText>
      </w:r>
      <w:r w:rsidR="007C45D0">
        <w:fldChar w:fldCharType="separate"/>
      </w:r>
      <w:r w:rsidR="007F1272">
        <w:rPr>
          <w:snapToGrid/>
          <w:color w:val="080000"/>
          <w:kern w:val="0"/>
          <w:szCs w:val="24"/>
          <w:vertAlign w:val="superscript"/>
        </w:rPr>
        <w:t>[36, 43]</w:t>
      </w:r>
      <w:r w:rsidR="007C45D0">
        <w:fldChar w:fldCharType="end"/>
      </w:r>
      <w:r w:rsidR="007C45D0">
        <w:rPr>
          <w:rFonts w:hint="eastAsia"/>
        </w:rPr>
        <w:t>给出了基于改良的</w:t>
      </w:r>
      <w:r w:rsidR="007C45D0">
        <w:rPr>
          <w:rFonts w:hint="eastAsia"/>
        </w:rPr>
        <w:t>RWP</w:t>
      </w:r>
      <w:r w:rsidR="007C45D0">
        <w:rPr>
          <w:rFonts w:hint="eastAsia"/>
        </w:rPr>
        <w:t>模型下的路由算法。</w:t>
      </w:r>
      <w:r w:rsidR="00DF1552">
        <w:rPr>
          <w:rFonts w:hint="eastAsia"/>
        </w:rPr>
        <w:t>研究了该模型下节点移动速率、通信距离、节点数量、消息有效时间、场景尺寸等对算法性能的影响。</w:t>
      </w:r>
    </w:p>
    <w:p w:rsidR="000203A2" w:rsidRDefault="000203A2" w:rsidP="000203A2">
      <w:pPr>
        <w:pStyle w:val="3"/>
      </w:pPr>
      <w:r w:rsidRPr="000203A2">
        <w:rPr>
          <w:rFonts w:hint="eastAsia"/>
        </w:rPr>
        <w:t>基于热点地区的移动模型</w:t>
      </w:r>
    </w:p>
    <w:p w:rsidR="000203A2" w:rsidRPr="000203A2" w:rsidRDefault="00406AA6" w:rsidP="000203A2">
      <w:pPr>
        <w:pStyle w:val="a1"/>
      </w:pPr>
      <w:r>
        <w:rPr>
          <w:rFonts w:hint="eastAsia"/>
        </w:rPr>
        <w:t>现实情景中，由于融入偏好信息，节点的移动不再是独立同分布的经典情况，而是由一些固定特性组成的分布情况，比如，热点区域。即某时刻或某一段时间较多节点会汇聚到一个区域，导致该区域节点密度增大，连通度增大等</w:t>
      </w:r>
      <w:r w:rsidR="001639D4">
        <w:rPr>
          <w:rFonts w:hint="eastAsia"/>
        </w:rPr>
        <w:t>。</w:t>
      </w:r>
      <w:r w:rsidR="00A068EF">
        <w:rPr>
          <w:rFonts w:hint="eastAsia"/>
        </w:rPr>
        <w:t>文献</w:t>
      </w:r>
      <w:r w:rsidR="00A068EF">
        <w:fldChar w:fldCharType="begin"/>
      </w:r>
      <w:r w:rsidR="00672080">
        <w:instrText xml:space="preserve"> ADDIN NE.Ref.{95939340-09AD-4556-9DBF-CDADA32879E3}</w:instrText>
      </w:r>
      <w:r w:rsidR="00A068EF">
        <w:fldChar w:fldCharType="separate"/>
      </w:r>
      <w:r w:rsidR="007F1272">
        <w:rPr>
          <w:snapToGrid/>
          <w:color w:val="080000"/>
          <w:kern w:val="0"/>
          <w:szCs w:val="24"/>
          <w:vertAlign w:val="superscript"/>
        </w:rPr>
        <w:t>[44]</w:t>
      </w:r>
      <w:r w:rsidR="00A068EF">
        <w:fldChar w:fldCharType="end"/>
      </w:r>
      <w:r w:rsidR="00C925E2">
        <w:rPr>
          <w:rFonts w:hint="eastAsia"/>
        </w:rPr>
        <w:t>在</w:t>
      </w:r>
      <w:r w:rsidR="00C925E2">
        <w:rPr>
          <w:rFonts w:hint="eastAsia"/>
        </w:rPr>
        <w:t>RWP</w:t>
      </w:r>
      <w:r w:rsidR="00C925E2">
        <w:rPr>
          <w:rFonts w:hint="eastAsia"/>
        </w:rPr>
        <w:t>模型的基础上提出了热点模型，并分析了该移动模型下的连接特性。</w:t>
      </w:r>
    </w:p>
    <w:p w:rsidR="00C5128C" w:rsidRDefault="00C5128C" w:rsidP="00C5128C">
      <w:pPr>
        <w:pStyle w:val="2"/>
      </w:pPr>
      <w:r>
        <w:rPr>
          <w:rFonts w:hint="eastAsia"/>
        </w:rPr>
        <w:lastRenderedPageBreak/>
        <w:t>基于内容通信</w:t>
      </w:r>
    </w:p>
    <w:p w:rsidR="00442539" w:rsidRPr="00442539" w:rsidRDefault="006419F8" w:rsidP="006419F8">
      <w:pPr>
        <w:pStyle w:val="a1"/>
      </w:pPr>
      <w:r>
        <w:rPr>
          <w:rFonts w:hint="eastAsia"/>
        </w:rPr>
        <w:t>由于移动容迟网络以存储</w:t>
      </w:r>
      <w:r>
        <w:rPr>
          <w:rFonts w:hint="eastAsia"/>
        </w:rPr>
        <w:t>-</w:t>
      </w:r>
      <w:r>
        <w:rPr>
          <w:rFonts w:hint="eastAsia"/>
        </w:rPr>
        <w:t>携带</w:t>
      </w:r>
      <w:r>
        <w:rPr>
          <w:rFonts w:hint="eastAsia"/>
        </w:rPr>
        <w:t>-</w:t>
      </w:r>
      <w:r>
        <w:rPr>
          <w:rFonts w:hint="eastAsia"/>
        </w:rPr>
        <w:t>转发模式传输数据，每个转发节点都会缓存转发的消息，这种特征使得内容存储成为移动容迟网络的核心服务。与传统组网将存储认为是应用层功能特性不同，移动容迟网络将存储和路由机制结合在一起管理，支持基于内容的组网，即网络中消息的流动是由内容驱动，而不是以分组为单位。这类研究主要集中在传感器网络中，因为传感器网络的核心目的是信息的收集，采用订阅</w:t>
      </w:r>
      <w:r>
        <w:rPr>
          <w:rFonts w:hint="eastAsia"/>
        </w:rPr>
        <w:t>/</w:t>
      </w:r>
      <w:r>
        <w:rPr>
          <w:rFonts w:hint="eastAsia"/>
        </w:rPr>
        <w:t>发布机制后的基于内容的信息收集可以加快消息的汇聚。</w:t>
      </w:r>
    </w:p>
    <w:p w:rsidR="002D4B43" w:rsidRPr="006419F8" w:rsidRDefault="00D87AC6" w:rsidP="00D87AC6">
      <w:pPr>
        <w:pStyle w:val="a1"/>
      </w:pPr>
      <w:r>
        <w:rPr>
          <w:rFonts w:hint="eastAsia"/>
        </w:rPr>
        <w:t>Mascolo</w:t>
      </w:r>
      <w:r>
        <w:rPr>
          <w:rFonts w:hint="eastAsia"/>
        </w:rPr>
        <w:t>等人</w:t>
      </w:r>
      <w:r>
        <w:fldChar w:fldCharType="begin"/>
      </w:r>
      <w:r w:rsidR="00672080">
        <w:instrText xml:space="preserve"> ADDIN NE.Ref.{5794C8E9-C413-4E57-896E-BF2A96B58E71}</w:instrText>
      </w:r>
      <w:r>
        <w:fldChar w:fldCharType="separate"/>
      </w:r>
      <w:r w:rsidR="007F1272">
        <w:rPr>
          <w:snapToGrid/>
          <w:color w:val="080000"/>
          <w:kern w:val="0"/>
          <w:szCs w:val="24"/>
          <w:vertAlign w:val="superscript"/>
        </w:rPr>
        <w:t>[45]</w:t>
      </w:r>
      <w:r>
        <w:fldChar w:fldCharType="end"/>
      </w:r>
      <w:r>
        <w:rPr>
          <w:rFonts w:hint="eastAsia"/>
        </w:rPr>
        <w:t>针对车载</w:t>
      </w:r>
      <w:r w:rsidR="00AC0F5D">
        <w:rPr>
          <w:rFonts w:hint="eastAsia"/>
        </w:rPr>
        <w:t>移动</w:t>
      </w:r>
      <w:r>
        <w:rPr>
          <w:rFonts w:hint="eastAsia"/>
        </w:rPr>
        <w:t>网络提出了一个基于周期性广播的数据分发算法。该算法中，携带事件消息的车辆周期性地广播该消息，同时在单跳范围内广播事件的元数据并收集所有邻居节点对该事件的订阅请求，然后将订阅车辆按照行驶方向划分在不同的簇，并将消息转发给驶向订阅节点最多簇的车辆。当连续</w:t>
      </w:r>
      <w:r>
        <w:rPr>
          <w:rFonts w:hint="eastAsia"/>
        </w:rPr>
        <w:t>k</w:t>
      </w:r>
      <w:r>
        <w:rPr>
          <w:rFonts w:hint="eastAsia"/>
        </w:rPr>
        <w:t>次轮询都出现特定个数的订阅节点时，在消息转发到新车辆后，原消息不删除并继续广播；反之，当连续</w:t>
      </w:r>
      <w:r>
        <w:rPr>
          <w:rFonts w:hint="eastAsia"/>
        </w:rPr>
        <w:t>k</w:t>
      </w:r>
      <w:r>
        <w:rPr>
          <w:rFonts w:hint="eastAsia"/>
        </w:rPr>
        <w:t>次轮询都没有订阅节点时，当前消息从网络中删除。文献</w:t>
      </w:r>
      <w:r>
        <w:fldChar w:fldCharType="begin"/>
      </w:r>
      <w:r w:rsidR="00672080">
        <w:instrText xml:space="preserve"> ADDIN NE.Ref.{67B105C1-56C5-43F3-864E-C447F89DB262}</w:instrText>
      </w:r>
      <w:r>
        <w:fldChar w:fldCharType="separate"/>
      </w:r>
      <w:r w:rsidR="007F1272">
        <w:rPr>
          <w:snapToGrid/>
          <w:color w:val="080000"/>
          <w:kern w:val="0"/>
          <w:szCs w:val="24"/>
          <w:vertAlign w:val="superscript"/>
        </w:rPr>
        <w:t>[46]</w:t>
      </w:r>
      <w:r>
        <w:fldChar w:fldCharType="end"/>
      </w:r>
      <w:r>
        <w:rPr>
          <w:rFonts w:hint="eastAsia"/>
        </w:rPr>
        <w:t>提出了</w:t>
      </w:r>
      <w:r w:rsidR="00AC0F5D">
        <w:rPr>
          <w:rFonts w:hint="eastAsia"/>
        </w:rPr>
        <w:t>移动容迟</w:t>
      </w:r>
      <w:r>
        <w:rPr>
          <w:rFonts w:hint="eastAsia"/>
        </w:rPr>
        <w:t>网络上的发布订阅系统。订阅节点将订阅请求和上下文信息在周围</w:t>
      </w:r>
      <w:r>
        <w:rPr>
          <w:rFonts w:hint="eastAsia"/>
        </w:rPr>
        <w:t xml:space="preserve">k </w:t>
      </w:r>
      <w:r>
        <w:rPr>
          <w:rFonts w:hint="eastAsia"/>
        </w:rPr>
        <w:t>跳节点上分发，上下文信息包括节点移动性、与相遇兴趣的其他节点的连接情况和能量等，用来计算节点转发事件消息的</w:t>
      </w:r>
      <w:r>
        <w:rPr>
          <w:rFonts w:hint="eastAsia"/>
        </w:rPr>
        <w:t>utility</w:t>
      </w:r>
      <w:r>
        <w:rPr>
          <w:rFonts w:hint="eastAsia"/>
        </w:rPr>
        <w:t>。当一个事件消息产生时，依次按照确定性订阅请求、节点</w:t>
      </w:r>
      <w:r>
        <w:rPr>
          <w:rFonts w:hint="eastAsia"/>
        </w:rPr>
        <w:t xml:space="preserve"> utility </w:t>
      </w:r>
      <w:r>
        <w:rPr>
          <w:rFonts w:hint="eastAsia"/>
        </w:rPr>
        <w:t>和随机选择的顺序选择合适的邻居节点转发事件消息到订阅节点。</w:t>
      </w:r>
    </w:p>
    <w:p w:rsidR="00ED3D62" w:rsidRDefault="00ED3D62" w:rsidP="00ED3D62">
      <w:pPr>
        <w:pStyle w:val="1"/>
        <w:ind w:left="431" w:hanging="431"/>
      </w:pPr>
      <w:r>
        <w:rPr>
          <w:rFonts w:hint="eastAsia"/>
        </w:rPr>
        <w:t>其他研究问题</w:t>
      </w:r>
    </w:p>
    <w:p w:rsidR="00C5128C" w:rsidRDefault="00C5128C" w:rsidP="00C5128C">
      <w:pPr>
        <w:pStyle w:val="a1"/>
      </w:pPr>
      <w:r>
        <w:rPr>
          <w:rFonts w:hint="eastAsia"/>
        </w:rPr>
        <w:t>除以上热点问题外，有关移动容迟网络其他方向的研究也逐渐受到关注，如：</w:t>
      </w:r>
      <w:bookmarkStart w:id="8" w:name="OLE_LINK29"/>
      <w:bookmarkStart w:id="9" w:name="OLE_LINK30"/>
      <w:r w:rsidR="00442539">
        <w:rPr>
          <w:rFonts w:hint="eastAsia"/>
        </w:rPr>
        <w:t>可靠传输的保障机制、网络安全保障机制</w:t>
      </w:r>
      <w:r>
        <w:rPr>
          <w:rFonts w:hint="eastAsia"/>
        </w:rPr>
        <w:t>、节点协作机制</w:t>
      </w:r>
      <w:bookmarkEnd w:id="8"/>
      <w:bookmarkEnd w:id="9"/>
      <w:r>
        <w:rPr>
          <w:rFonts w:hint="eastAsia"/>
        </w:rPr>
        <w:t>等。</w:t>
      </w:r>
    </w:p>
    <w:p w:rsidR="00442539" w:rsidRDefault="00442539" w:rsidP="00442539">
      <w:pPr>
        <w:pStyle w:val="2"/>
      </w:pPr>
      <w:r>
        <w:rPr>
          <w:rFonts w:hint="eastAsia"/>
        </w:rPr>
        <w:t>可靠传输保障机制</w:t>
      </w:r>
    </w:p>
    <w:p w:rsidR="009435D3" w:rsidRDefault="00E453A6" w:rsidP="009435D3">
      <w:pPr>
        <w:pStyle w:val="a1"/>
      </w:pPr>
      <w:r>
        <w:rPr>
          <w:rFonts w:hint="eastAsia"/>
        </w:rPr>
        <w:t>由于节点的强移动性，链路的频繁中断，在移动容迟网络中很难保障消息的可靠传输。传统网络中，节点的可靠传输依靠运输层保障，但是这些协议不再适用于</w:t>
      </w:r>
      <w:r>
        <w:rPr>
          <w:rFonts w:hint="eastAsia"/>
        </w:rPr>
        <w:t>DTN</w:t>
      </w:r>
      <w:r>
        <w:rPr>
          <w:rFonts w:hint="eastAsia"/>
        </w:rPr>
        <w:t>体系结构。</w:t>
      </w:r>
      <w:r w:rsidR="00F44AE5" w:rsidRPr="00F44AE5">
        <w:t>Khaled A. Harras</w:t>
      </w:r>
      <w:r w:rsidR="00F44AE5">
        <w:rPr>
          <w:rFonts w:hint="eastAsia"/>
        </w:rPr>
        <w:t>等人分析了移动容迟网络中传输层的问题，并籍此提出了一种</w:t>
      </w:r>
      <w:r w:rsidR="002F3BF0">
        <w:rPr>
          <w:rFonts w:hint="eastAsia"/>
        </w:rPr>
        <w:t>保障</w:t>
      </w:r>
      <w:r w:rsidR="00F44AE5">
        <w:rPr>
          <w:rFonts w:hint="eastAsia"/>
        </w:rPr>
        <w:t>可靠传输</w:t>
      </w:r>
      <w:r w:rsidR="002F3BF0">
        <w:rPr>
          <w:rFonts w:hint="eastAsia"/>
        </w:rPr>
        <w:t>的</w:t>
      </w:r>
      <w:r w:rsidR="00F44AE5">
        <w:rPr>
          <w:rFonts w:hint="eastAsia"/>
        </w:rPr>
        <w:t>机制</w:t>
      </w:r>
      <w:r w:rsidR="00F44AE5">
        <w:fldChar w:fldCharType="begin"/>
      </w:r>
      <w:r w:rsidR="00672080">
        <w:instrText xml:space="preserve"> ADDIN NE.Ref.{B42F6A66-95F9-48C0-8A99-42BB21017783}</w:instrText>
      </w:r>
      <w:r w:rsidR="00F44AE5">
        <w:fldChar w:fldCharType="separate"/>
      </w:r>
      <w:r w:rsidR="007F1272">
        <w:rPr>
          <w:snapToGrid/>
          <w:color w:val="080000"/>
          <w:kern w:val="0"/>
          <w:szCs w:val="24"/>
          <w:vertAlign w:val="superscript"/>
        </w:rPr>
        <w:t>[16]</w:t>
      </w:r>
      <w:r w:rsidR="00F44AE5">
        <w:fldChar w:fldCharType="end"/>
      </w:r>
      <w:r w:rsidR="00F44AE5">
        <w:rPr>
          <w:rFonts w:hint="eastAsia"/>
        </w:rPr>
        <w:t>。</w:t>
      </w:r>
      <w:r w:rsidR="009435D3">
        <w:rPr>
          <w:rFonts w:hint="eastAsia"/>
        </w:rPr>
        <w:t>文中介绍四种不同的端到端可靠传输保障方法：</w:t>
      </w:r>
    </w:p>
    <w:p w:rsidR="009435D3" w:rsidRDefault="009435D3" w:rsidP="009435D3">
      <w:pPr>
        <w:pStyle w:val="a1"/>
      </w:pPr>
      <w:r>
        <w:rPr>
          <w:rFonts w:hint="eastAsia"/>
        </w:rPr>
        <w:t>1</w:t>
      </w:r>
      <w:r>
        <w:rPr>
          <w:rFonts w:hint="eastAsia"/>
        </w:rPr>
        <w:t>、点到点：可靠性仅仅依赖于沿着路径中的每个节点发送确认数据包。</w:t>
      </w:r>
    </w:p>
    <w:p w:rsidR="009435D3" w:rsidRDefault="009435D3" w:rsidP="009435D3">
      <w:pPr>
        <w:pStyle w:val="a1"/>
      </w:pPr>
      <w:r>
        <w:rPr>
          <w:rFonts w:hint="eastAsia"/>
        </w:rPr>
        <w:lastRenderedPageBreak/>
        <w:t>2</w:t>
      </w:r>
      <w:r>
        <w:rPr>
          <w:rFonts w:hint="eastAsia"/>
        </w:rPr>
        <w:t>、主动接收，在移动容迟网络中通过投递一个主动的端到端确认确保可靠性。</w:t>
      </w:r>
    </w:p>
    <w:p w:rsidR="009435D3" w:rsidRDefault="009435D3" w:rsidP="009435D3">
      <w:pPr>
        <w:pStyle w:val="a1"/>
      </w:pPr>
      <w:r>
        <w:rPr>
          <w:rFonts w:hint="eastAsia"/>
        </w:rPr>
        <w:t>3</w:t>
      </w:r>
      <w:r>
        <w:rPr>
          <w:rFonts w:hint="eastAsia"/>
        </w:rPr>
        <w:t>、被动接收：可靠性通过网络暗地发送一个端到端确认。</w:t>
      </w:r>
    </w:p>
    <w:p w:rsidR="00442539" w:rsidRDefault="009435D3" w:rsidP="009435D3">
      <w:pPr>
        <w:pStyle w:val="a1"/>
      </w:pPr>
      <w:r>
        <w:rPr>
          <w:rFonts w:hint="eastAsia"/>
        </w:rPr>
        <w:t>4</w:t>
      </w:r>
      <w:r>
        <w:rPr>
          <w:rFonts w:hint="eastAsia"/>
        </w:rPr>
        <w:t>、网桥接收：移动容迟网络中向其他平行的网络发送确认。</w:t>
      </w:r>
    </w:p>
    <w:p w:rsidR="00442539" w:rsidRDefault="00442539" w:rsidP="00442539">
      <w:pPr>
        <w:pStyle w:val="2"/>
      </w:pPr>
      <w:r>
        <w:rPr>
          <w:rFonts w:hint="eastAsia"/>
        </w:rPr>
        <w:t>网络安全保障机制</w:t>
      </w:r>
    </w:p>
    <w:p w:rsidR="00442539" w:rsidRPr="00442539" w:rsidRDefault="00E74F0D" w:rsidP="0072224A">
      <w:pPr>
        <w:pStyle w:val="a1"/>
      </w:pPr>
      <w:r>
        <w:rPr>
          <w:rFonts w:hint="eastAsia"/>
        </w:rPr>
        <w:t>移动容迟</w:t>
      </w:r>
      <w:r w:rsidR="0072224A">
        <w:rPr>
          <w:rFonts w:hint="eastAsia"/>
        </w:rPr>
        <w:t>网络利用节点</w:t>
      </w:r>
      <w:r>
        <w:rPr>
          <w:rFonts w:hint="eastAsia"/>
        </w:rPr>
        <w:t>的移动形成</w:t>
      </w:r>
      <w:r w:rsidR="0072224A">
        <w:rPr>
          <w:rFonts w:hint="eastAsia"/>
        </w:rPr>
        <w:t>相遇</w:t>
      </w:r>
      <w:r>
        <w:rPr>
          <w:rFonts w:hint="eastAsia"/>
        </w:rPr>
        <w:t>并</w:t>
      </w:r>
      <w:r w:rsidR="0072224A">
        <w:rPr>
          <w:rFonts w:hint="eastAsia"/>
        </w:rPr>
        <w:t>通信</w:t>
      </w:r>
      <w:r>
        <w:rPr>
          <w:rFonts w:hint="eastAsia"/>
        </w:rPr>
        <w:t>，</w:t>
      </w:r>
      <w:r w:rsidR="0072224A">
        <w:rPr>
          <w:rFonts w:hint="eastAsia"/>
        </w:rPr>
        <w:t>网络节点不可控制</w:t>
      </w:r>
      <w:r>
        <w:rPr>
          <w:rFonts w:hint="eastAsia"/>
        </w:rPr>
        <w:t>，</w:t>
      </w:r>
      <w:r w:rsidR="0072224A">
        <w:rPr>
          <w:rFonts w:hint="eastAsia"/>
        </w:rPr>
        <w:t>对数据的机密性和完整性、路由安全性等带来更大的挑战</w:t>
      </w:r>
      <w:r>
        <w:rPr>
          <w:rFonts w:hint="eastAsia"/>
        </w:rPr>
        <w:t>。</w:t>
      </w:r>
      <w:r>
        <w:rPr>
          <w:rFonts w:hint="eastAsia"/>
        </w:rPr>
        <w:t>Asokan</w:t>
      </w:r>
      <w:r w:rsidR="0072224A">
        <w:rPr>
          <w:rFonts w:hint="eastAsia"/>
        </w:rPr>
        <w:t>等人研究了身份密码学</w:t>
      </w:r>
      <w:r w:rsidR="0072224A">
        <w:rPr>
          <w:rFonts w:hint="eastAsia"/>
        </w:rPr>
        <w:t xml:space="preserve">(identity-based cryptography) </w:t>
      </w:r>
      <w:r w:rsidR="0072224A">
        <w:rPr>
          <w:rFonts w:hint="eastAsia"/>
        </w:rPr>
        <w:t>在</w:t>
      </w:r>
      <w:r>
        <w:rPr>
          <w:rFonts w:hint="eastAsia"/>
        </w:rPr>
        <w:t>移动容迟</w:t>
      </w:r>
      <w:r w:rsidR="0072224A">
        <w:rPr>
          <w:rFonts w:hint="eastAsia"/>
        </w:rPr>
        <w:t>网络中的适用性</w:t>
      </w:r>
      <w:r w:rsidR="00D6010F">
        <w:fldChar w:fldCharType="begin"/>
      </w:r>
      <w:r w:rsidR="00672080">
        <w:instrText xml:space="preserve"> ADDIN NE.Ref.{15645D71-3522-4D57-BB31-4209773C9A9B}</w:instrText>
      </w:r>
      <w:r w:rsidR="00D6010F">
        <w:fldChar w:fldCharType="separate"/>
      </w:r>
      <w:r w:rsidR="007F1272">
        <w:rPr>
          <w:snapToGrid/>
          <w:color w:val="080000"/>
          <w:kern w:val="0"/>
          <w:szCs w:val="24"/>
          <w:vertAlign w:val="superscript"/>
        </w:rPr>
        <w:t>[47]</w:t>
      </w:r>
      <w:r w:rsidR="00D6010F">
        <w:fldChar w:fldCharType="end"/>
      </w:r>
      <w:r>
        <w:rPr>
          <w:rFonts w:hint="eastAsia"/>
        </w:rPr>
        <w:t>，</w:t>
      </w:r>
      <w:r w:rsidR="0072224A">
        <w:rPr>
          <w:rFonts w:hint="eastAsia"/>
        </w:rPr>
        <w:t>结果表明</w:t>
      </w:r>
      <w:r>
        <w:rPr>
          <w:rFonts w:hint="eastAsia"/>
        </w:rPr>
        <w:t>，</w:t>
      </w:r>
      <w:r w:rsidR="0072224A">
        <w:rPr>
          <w:rFonts w:hint="eastAsia"/>
        </w:rPr>
        <w:t>身份密码学在认证和数据完整性方面并不比传统加密机制要好</w:t>
      </w:r>
      <w:r>
        <w:rPr>
          <w:rFonts w:hint="eastAsia"/>
        </w:rPr>
        <w:t>，</w:t>
      </w:r>
      <w:r w:rsidR="0072224A">
        <w:rPr>
          <w:rFonts w:hint="eastAsia"/>
        </w:rPr>
        <w:t>但更有利于保护数据的机密性</w:t>
      </w:r>
      <w:r>
        <w:rPr>
          <w:rFonts w:hint="eastAsia"/>
        </w:rPr>
        <w:t>。</w:t>
      </w:r>
      <w:r w:rsidR="0072224A">
        <w:rPr>
          <w:rFonts w:hint="eastAsia"/>
        </w:rPr>
        <w:t xml:space="preserve">Alaeddine </w:t>
      </w:r>
      <w:r w:rsidR="0072224A">
        <w:rPr>
          <w:rFonts w:hint="eastAsia"/>
        </w:rPr>
        <w:t>等人则首次研究了</w:t>
      </w:r>
      <w:r>
        <w:rPr>
          <w:rFonts w:hint="eastAsia"/>
        </w:rPr>
        <w:t>移动容迟</w:t>
      </w:r>
      <w:r w:rsidR="0072224A">
        <w:rPr>
          <w:rFonts w:hint="eastAsia"/>
        </w:rPr>
        <w:t>网络中</w:t>
      </w:r>
      <w:r w:rsidR="0072224A">
        <w:rPr>
          <w:rFonts w:hint="eastAsia"/>
        </w:rPr>
        <w:t>Epidemic Forwarding</w:t>
      </w:r>
      <w:r w:rsidR="0072224A">
        <w:rPr>
          <w:rFonts w:hint="eastAsia"/>
        </w:rPr>
        <w:t>机制的漏洞</w:t>
      </w:r>
      <w:r w:rsidR="00D6010F">
        <w:fldChar w:fldCharType="begin"/>
      </w:r>
      <w:r w:rsidR="00672080">
        <w:instrText xml:space="preserve"> ADDIN NE.Ref.{CDE5FDF4-C55E-4CEE-A08B-CC4DE72DEEB1}</w:instrText>
      </w:r>
      <w:r w:rsidR="00D6010F">
        <w:fldChar w:fldCharType="separate"/>
      </w:r>
      <w:r w:rsidR="007F1272">
        <w:rPr>
          <w:snapToGrid/>
          <w:color w:val="080000"/>
          <w:kern w:val="0"/>
          <w:szCs w:val="24"/>
          <w:vertAlign w:val="superscript"/>
        </w:rPr>
        <w:t>[48]</w:t>
      </w:r>
      <w:r w:rsidR="00D6010F">
        <w:fldChar w:fldCharType="end"/>
      </w:r>
      <w:r>
        <w:rPr>
          <w:rFonts w:hint="eastAsia"/>
        </w:rPr>
        <w:t>，</w:t>
      </w:r>
      <w:r w:rsidR="0072224A">
        <w:rPr>
          <w:rFonts w:hint="eastAsia"/>
        </w:rPr>
        <w:t>并验证了恶意攻击该路由机制很难实现</w:t>
      </w:r>
      <w:r>
        <w:rPr>
          <w:rFonts w:hint="eastAsia"/>
        </w:rPr>
        <w:t>，</w:t>
      </w:r>
      <w:r w:rsidR="0072224A">
        <w:rPr>
          <w:rFonts w:hint="eastAsia"/>
        </w:rPr>
        <w:t>攻击结果取决于网络场景</w:t>
      </w:r>
      <w:r>
        <w:rPr>
          <w:rFonts w:hint="eastAsia"/>
        </w:rPr>
        <w:t>，</w:t>
      </w:r>
      <w:r w:rsidR="0072224A">
        <w:rPr>
          <w:rFonts w:hint="eastAsia"/>
        </w:rPr>
        <w:t>如节点密度和移动性等</w:t>
      </w:r>
      <w:r>
        <w:rPr>
          <w:rFonts w:hint="eastAsia"/>
        </w:rPr>
        <w:t>。</w:t>
      </w:r>
    </w:p>
    <w:p w:rsidR="00442539" w:rsidRDefault="00442539" w:rsidP="00442539">
      <w:pPr>
        <w:pStyle w:val="2"/>
      </w:pPr>
      <w:r>
        <w:rPr>
          <w:rFonts w:hint="eastAsia"/>
        </w:rPr>
        <w:t>节点协作机制</w:t>
      </w:r>
    </w:p>
    <w:p w:rsidR="00442539" w:rsidRDefault="00F00396" w:rsidP="00F00396">
      <w:pPr>
        <w:pStyle w:val="a1"/>
      </w:pPr>
      <w:r>
        <w:rPr>
          <w:rFonts w:hint="eastAsia"/>
        </w:rPr>
        <w:t>移动容迟网络的一个隐含的假设是所有节点都愿意协作，帮助其他节点转发消息。而在实际网络中，如果整个网络属于同一个组织，如监控野生动物的机会传感器网络，节点可自然实现协作传输。对于更普遍的属于不</w:t>
      </w:r>
      <w:r w:rsidRPr="00F00396">
        <w:rPr>
          <w:rFonts w:hint="eastAsia"/>
        </w:rPr>
        <w:t>同实体的节点组成的自组织网络</w:t>
      </w:r>
      <w:r>
        <w:rPr>
          <w:rFonts w:hint="eastAsia"/>
        </w:rPr>
        <w:t>，</w:t>
      </w:r>
      <w:r w:rsidRPr="00F00396">
        <w:rPr>
          <w:rFonts w:hint="eastAsia"/>
        </w:rPr>
        <w:t>需要研究一般的协作机制以保证网络传输服务质量</w:t>
      </w:r>
      <w:r>
        <w:rPr>
          <w:rFonts w:hint="eastAsia"/>
        </w:rPr>
        <w:t>。</w:t>
      </w:r>
    </w:p>
    <w:p w:rsidR="008B507C" w:rsidRPr="00442539" w:rsidRDefault="008B507C" w:rsidP="008B507C">
      <w:pPr>
        <w:pStyle w:val="a1"/>
      </w:pPr>
      <w:r>
        <w:t>Levente</w:t>
      </w:r>
      <w:r>
        <w:rPr>
          <w:rFonts w:hint="eastAsia"/>
        </w:rPr>
        <w:t>等人提出使用“物物交换”的原理</w:t>
      </w:r>
      <w:r>
        <w:fldChar w:fldCharType="begin"/>
      </w:r>
      <w:r w:rsidR="00672080">
        <w:instrText xml:space="preserve"> ADDIN NE.Ref.{23DB6040-7AEF-4191-A332-C37BD3183A43}</w:instrText>
      </w:r>
      <w:r>
        <w:fldChar w:fldCharType="separate"/>
      </w:r>
      <w:r w:rsidR="007F1272">
        <w:rPr>
          <w:snapToGrid/>
          <w:color w:val="080000"/>
          <w:kern w:val="0"/>
          <w:szCs w:val="24"/>
          <w:vertAlign w:val="superscript"/>
        </w:rPr>
        <w:t>[49]</w:t>
      </w:r>
      <w:r>
        <w:fldChar w:fldCharType="end"/>
      </w:r>
      <w:r>
        <w:rPr>
          <w:rFonts w:hint="eastAsia"/>
        </w:rPr>
        <w:t>，两个进入通信范围的节点基于各自获得的利益为对方传输消息，任何一方出现自私行为，对方可取消此次交易。文献</w:t>
      </w:r>
      <w:r>
        <w:fldChar w:fldCharType="begin"/>
      </w:r>
      <w:r w:rsidR="00672080">
        <w:instrText xml:space="preserve"> ADDIN NE.Ref.{84B4BEFB-3291-45EE-8774-6E688AEE9011}</w:instrText>
      </w:r>
      <w:r>
        <w:fldChar w:fldCharType="separate"/>
      </w:r>
      <w:r w:rsidR="007F1272">
        <w:rPr>
          <w:snapToGrid/>
          <w:color w:val="080000"/>
          <w:kern w:val="0"/>
          <w:szCs w:val="24"/>
          <w:vertAlign w:val="superscript"/>
        </w:rPr>
        <w:t>[14]</w:t>
      </w:r>
      <w:r>
        <w:fldChar w:fldCharType="end"/>
      </w:r>
      <w:r>
        <w:rPr>
          <w:rFonts w:hint="eastAsia"/>
        </w:rPr>
        <w:t>对移动容迟网络中的节点的主动性加以定量分析，利用节点的</w:t>
      </w:r>
      <w:r w:rsidRPr="008B507C">
        <w:t>转发间隔</w:t>
      </w:r>
      <w:r w:rsidRPr="008B507C">
        <w:rPr>
          <w:rFonts w:hint="eastAsia"/>
        </w:rPr>
        <w:t>、</w:t>
      </w:r>
      <w:r w:rsidRPr="008B507C">
        <w:t>成功投递消息数</w:t>
      </w:r>
      <w:r w:rsidRPr="008B507C">
        <w:rPr>
          <w:rFonts w:hint="eastAsia"/>
        </w:rPr>
        <w:t>和</w:t>
      </w:r>
      <w:r w:rsidRPr="008B507C">
        <w:t>重传等待时间</w:t>
      </w:r>
      <w:r>
        <w:rPr>
          <w:rFonts w:hint="eastAsia"/>
        </w:rPr>
        <w:t>计算出节点的主动性指标，在消息传播时会根据邻居节点的主动性指标选择是否转播或者只是部分转播。</w:t>
      </w:r>
    </w:p>
    <w:p w:rsidR="00ED3D62" w:rsidRDefault="00ED3D62" w:rsidP="00ED3D62">
      <w:pPr>
        <w:pStyle w:val="1"/>
        <w:ind w:left="431" w:hanging="431"/>
      </w:pPr>
      <w:r>
        <w:rPr>
          <w:rFonts w:hint="eastAsia"/>
        </w:rPr>
        <w:t>相关研究机构与研究者</w:t>
      </w:r>
    </w:p>
    <w:p w:rsidR="00C01B64" w:rsidRDefault="00C01B64" w:rsidP="00C01B64">
      <w:pPr>
        <w:pStyle w:val="a1"/>
      </w:pPr>
      <w:r>
        <w:rPr>
          <w:rFonts w:hint="eastAsia"/>
        </w:rPr>
        <w:t>目前，国内外专注于研究移动容迟网络的机构和个人还比较少，大多都是研究容迟网络或机会网络，但是会对其延伸的移动容迟网络有所涉及。</w:t>
      </w:r>
      <w:r w:rsidR="002D4B43">
        <w:rPr>
          <w:rFonts w:hint="eastAsia"/>
        </w:rPr>
        <w:t>就所发表的相关文献来看，主要有如下几个研究机构。</w:t>
      </w:r>
    </w:p>
    <w:p w:rsidR="002D4B43" w:rsidRDefault="002D4B43" w:rsidP="002D4B43">
      <w:pPr>
        <w:pStyle w:val="2"/>
      </w:pPr>
      <w:r>
        <w:rPr>
          <w:rFonts w:hint="eastAsia"/>
        </w:rPr>
        <w:lastRenderedPageBreak/>
        <w:t>美国加利福尼亚大学</w:t>
      </w:r>
      <w:r w:rsidRPr="002D4B43">
        <w:rPr>
          <w:rFonts w:hint="eastAsia"/>
        </w:rPr>
        <w:t>圣塔巴巴拉</w:t>
      </w:r>
      <w:r>
        <w:rPr>
          <w:rFonts w:hint="eastAsia"/>
        </w:rPr>
        <w:t>分校计算机科学学院</w:t>
      </w:r>
    </w:p>
    <w:p w:rsidR="002D4B43" w:rsidRPr="002D4B43" w:rsidRDefault="002D4B43" w:rsidP="002D4B43">
      <w:pPr>
        <w:pStyle w:val="a1"/>
      </w:pPr>
      <w:r>
        <w:rPr>
          <w:rFonts w:hint="eastAsia"/>
        </w:rPr>
        <w:t>该学院的</w:t>
      </w:r>
      <w:r>
        <w:t>Khaled A. Harras</w:t>
      </w:r>
      <w:r>
        <w:rPr>
          <w:rFonts w:hint="eastAsia"/>
        </w:rPr>
        <w:t>和</w:t>
      </w:r>
      <w:r w:rsidRPr="002D4B43">
        <w:t>Kevin C. Almeroth</w:t>
      </w:r>
      <w:r>
        <w:rPr>
          <w:rFonts w:hint="eastAsia"/>
        </w:rPr>
        <w:t>所领导的研究小组是较早将</w:t>
      </w:r>
      <w:r>
        <w:rPr>
          <w:rFonts w:hint="eastAsia"/>
        </w:rPr>
        <w:t>DTMN</w:t>
      </w:r>
      <w:r>
        <w:rPr>
          <w:rFonts w:hint="eastAsia"/>
        </w:rPr>
        <w:t>作为</w:t>
      </w:r>
      <w:r>
        <w:rPr>
          <w:rFonts w:hint="eastAsia"/>
        </w:rPr>
        <w:t>DTN</w:t>
      </w:r>
      <w:r>
        <w:rPr>
          <w:rFonts w:hint="eastAsia"/>
        </w:rPr>
        <w:t>中较为突出的一个子属领域提出的研究团队。</w:t>
      </w:r>
      <w:r w:rsidR="00FA2E0E">
        <w:rPr>
          <w:rFonts w:hint="eastAsia"/>
        </w:rPr>
        <w:t>继</w:t>
      </w:r>
      <w:r w:rsidR="00FA2E0E" w:rsidRPr="00FA2E0E">
        <w:t xml:space="preserve">Kevin </w:t>
      </w:r>
      <w:r w:rsidR="00FA2E0E">
        <w:t>Fall</w:t>
      </w:r>
      <w:r w:rsidR="00FA2E0E">
        <w:rPr>
          <w:rFonts w:hint="eastAsia"/>
        </w:rPr>
        <w:t>等人于</w:t>
      </w:r>
      <w:r w:rsidR="00FA2E0E">
        <w:rPr>
          <w:rFonts w:hint="eastAsia"/>
        </w:rPr>
        <w:t>2003</w:t>
      </w:r>
      <w:r w:rsidR="00FA2E0E">
        <w:rPr>
          <w:rFonts w:hint="eastAsia"/>
        </w:rPr>
        <w:t>年前后提出</w:t>
      </w:r>
      <w:r w:rsidR="00FA2E0E">
        <w:rPr>
          <w:rFonts w:hint="eastAsia"/>
        </w:rPr>
        <w:t>DTN</w:t>
      </w:r>
      <w:r w:rsidR="00FA2E0E">
        <w:rPr>
          <w:rFonts w:hint="eastAsia"/>
        </w:rPr>
        <w:t>的概念后，该小组在</w:t>
      </w:r>
      <w:r w:rsidR="00FA2E0E">
        <w:rPr>
          <w:rFonts w:hint="eastAsia"/>
        </w:rPr>
        <w:t>2005</w:t>
      </w:r>
      <w:r w:rsidR="00FA2E0E">
        <w:rPr>
          <w:rFonts w:hint="eastAsia"/>
        </w:rPr>
        <w:t>年到</w:t>
      </w:r>
      <w:r w:rsidR="00FA2E0E">
        <w:rPr>
          <w:rFonts w:hint="eastAsia"/>
        </w:rPr>
        <w:t>2006</w:t>
      </w:r>
      <w:r w:rsidR="00FA2E0E">
        <w:rPr>
          <w:rFonts w:hint="eastAsia"/>
        </w:rPr>
        <w:t>年间发表了几篇论文详细阐述了</w:t>
      </w:r>
      <w:r w:rsidR="00FA2E0E">
        <w:rPr>
          <w:rFonts w:hint="eastAsia"/>
        </w:rPr>
        <w:t>DTMN</w:t>
      </w:r>
      <w:r w:rsidR="00FA2E0E">
        <w:rPr>
          <w:rFonts w:hint="eastAsia"/>
        </w:rPr>
        <w:t>的概念、特性等，并给出了一些作用于</w:t>
      </w:r>
      <w:r w:rsidR="00FA2E0E">
        <w:rPr>
          <w:rFonts w:hint="eastAsia"/>
        </w:rPr>
        <w:t>DTMN</w:t>
      </w:r>
      <w:r w:rsidR="00FA2E0E">
        <w:rPr>
          <w:rFonts w:hint="eastAsia"/>
        </w:rPr>
        <w:t>中的路由策略</w:t>
      </w:r>
      <w:r w:rsidR="00FA2E0E">
        <w:fldChar w:fldCharType="begin"/>
      </w:r>
      <w:r w:rsidR="00672080">
        <w:instrText xml:space="preserve"> ADDIN NE.Ref.{179AD5C7-6B29-4947-B1AE-00D42BC1F9FF}</w:instrText>
      </w:r>
      <w:r w:rsidR="00FA2E0E">
        <w:fldChar w:fldCharType="separate"/>
      </w:r>
      <w:r w:rsidR="007F1272">
        <w:rPr>
          <w:snapToGrid/>
          <w:color w:val="080000"/>
          <w:kern w:val="0"/>
          <w:szCs w:val="24"/>
          <w:vertAlign w:val="superscript"/>
        </w:rPr>
        <w:t>[14, 16, 17]</w:t>
      </w:r>
      <w:r w:rsidR="00FA2E0E">
        <w:fldChar w:fldCharType="end"/>
      </w:r>
      <w:r w:rsidR="00FA2E0E">
        <w:rPr>
          <w:rFonts w:hint="eastAsia"/>
        </w:rPr>
        <w:t>。</w:t>
      </w:r>
    </w:p>
    <w:p w:rsidR="002D4B43" w:rsidRDefault="002D4B43" w:rsidP="002D4B43">
      <w:pPr>
        <w:pStyle w:val="2"/>
      </w:pPr>
      <w:r>
        <w:rPr>
          <w:rFonts w:hint="eastAsia"/>
        </w:rPr>
        <w:t>爱尔兰</w:t>
      </w:r>
      <w:r w:rsidRPr="002D4B43">
        <w:rPr>
          <w:rFonts w:hint="eastAsia"/>
        </w:rPr>
        <w:t>都柏林大学圣三一学院计算机科学学院</w:t>
      </w:r>
    </w:p>
    <w:p w:rsidR="002D4B43" w:rsidRPr="002D4B43" w:rsidRDefault="008F1CA2" w:rsidP="002D4B43">
      <w:pPr>
        <w:pStyle w:val="a1"/>
      </w:pPr>
      <w:r>
        <w:rPr>
          <w:rFonts w:hint="eastAsia"/>
        </w:rPr>
        <w:t>该学院的分布式小组，以</w:t>
      </w:r>
      <w:r w:rsidRPr="008F1CA2">
        <w:t>Elizabeth M. Daly</w:t>
      </w:r>
      <w:r>
        <w:rPr>
          <w:rFonts w:hint="eastAsia"/>
        </w:rPr>
        <w:t>和</w:t>
      </w:r>
      <w:r w:rsidRPr="008F1CA2">
        <w:t>Mads Haahr</w:t>
      </w:r>
      <w:r>
        <w:rPr>
          <w:rFonts w:hint="eastAsia"/>
        </w:rPr>
        <w:t>为核心多年致力于研究移动容迟网络</w:t>
      </w:r>
      <w:r>
        <w:rPr>
          <w:rFonts w:hint="eastAsia"/>
        </w:rPr>
        <w:t>(DTNs)</w:t>
      </w:r>
      <w:r>
        <w:rPr>
          <w:rFonts w:hint="eastAsia"/>
        </w:rPr>
        <w:t>与移动自组网络</w:t>
      </w:r>
      <w:r>
        <w:rPr>
          <w:rFonts w:hint="eastAsia"/>
        </w:rPr>
        <w:t>(MANETs)</w:t>
      </w:r>
      <w:r>
        <w:rPr>
          <w:rFonts w:hint="eastAsia"/>
        </w:rPr>
        <w:t>结合</w:t>
      </w:r>
      <w:r>
        <w:rPr>
          <w:rFonts w:hint="eastAsia"/>
        </w:rPr>
        <w:t>(</w:t>
      </w:r>
      <w:r>
        <w:rPr>
          <w:rFonts w:hint="eastAsia"/>
        </w:rPr>
        <w:t>即移动容迟网络，但其简称为</w:t>
      </w:r>
      <w:r>
        <w:rPr>
          <w:rFonts w:hint="eastAsia"/>
        </w:rPr>
        <w:t>DDTMs)</w:t>
      </w:r>
      <w:r>
        <w:rPr>
          <w:rFonts w:hint="eastAsia"/>
        </w:rPr>
        <w:t>的特性。早期，结合社会网络的一些特性分析、总结了移动容迟网络的信息流与路由等特点</w:t>
      </w:r>
      <w:r>
        <w:fldChar w:fldCharType="begin"/>
      </w:r>
      <w:r w:rsidR="00672080">
        <w:instrText xml:space="preserve"> ADDIN NE.Ref.{819BF63B-4E8E-4D4B-A8FC-73B2D012C5FE}</w:instrText>
      </w:r>
      <w:r>
        <w:fldChar w:fldCharType="separate"/>
      </w:r>
      <w:r w:rsidR="007F1272">
        <w:rPr>
          <w:snapToGrid/>
          <w:color w:val="080000"/>
          <w:kern w:val="0"/>
          <w:szCs w:val="24"/>
          <w:vertAlign w:val="superscript"/>
        </w:rPr>
        <w:t>[18, 41]</w:t>
      </w:r>
      <w:r>
        <w:fldChar w:fldCharType="end"/>
      </w:r>
      <w:r>
        <w:rPr>
          <w:rFonts w:hint="eastAsia"/>
        </w:rPr>
        <w:t>。</w:t>
      </w:r>
      <w:r>
        <w:rPr>
          <w:rFonts w:hint="eastAsia"/>
        </w:rPr>
        <w:t>2010</w:t>
      </w:r>
      <w:r>
        <w:rPr>
          <w:rFonts w:hint="eastAsia"/>
        </w:rPr>
        <w:t>年又对这类移动容迟网络所面临的挑战做了更为详尽的分类和综述</w:t>
      </w:r>
      <w:r>
        <w:fldChar w:fldCharType="begin"/>
      </w:r>
      <w:r w:rsidR="00672080">
        <w:instrText xml:space="preserve"> ADDIN NE.Ref.{ACB2A4A0-9C2C-48FE-8576-0E011140FF8C}</w:instrText>
      </w:r>
      <w:r>
        <w:fldChar w:fldCharType="separate"/>
      </w:r>
      <w:r w:rsidR="007F1272">
        <w:rPr>
          <w:snapToGrid/>
          <w:color w:val="080000"/>
          <w:kern w:val="0"/>
          <w:szCs w:val="24"/>
          <w:vertAlign w:val="superscript"/>
        </w:rPr>
        <w:t>[4]</w:t>
      </w:r>
      <w:r>
        <w:fldChar w:fldCharType="end"/>
      </w:r>
      <w:r>
        <w:rPr>
          <w:rFonts w:hint="eastAsia"/>
        </w:rPr>
        <w:t>。</w:t>
      </w:r>
    </w:p>
    <w:p w:rsidR="002D4B43" w:rsidRDefault="002D4B43" w:rsidP="002D4B43">
      <w:pPr>
        <w:pStyle w:val="2"/>
      </w:pPr>
      <w:r>
        <w:rPr>
          <w:rFonts w:hint="eastAsia"/>
        </w:rPr>
        <w:t>美国</w:t>
      </w:r>
      <w:r w:rsidRPr="002D4B43">
        <w:rPr>
          <w:rFonts w:hint="eastAsia"/>
        </w:rPr>
        <w:t>路易斯安那州</w:t>
      </w:r>
      <w:r>
        <w:rPr>
          <w:rFonts w:hint="eastAsia"/>
        </w:rPr>
        <w:t>立</w:t>
      </w:r>
      <w:r w:rsidRPr="002D4B43">
        <w:rPr>
          <w:rFonts w:hint="eastAsia"/>
        </w:rPr>
        <w:t>大学先进计算机研究中心</w:t>
      </w:r>
    </w:p>
    <w:p w:rsidR="002D4B43" w:rsidRPr="002D4B43" w:rsidRDefault="008F1CA2" w:rsidP="002D4B43">
      <w:pPr>
        <w:pStyle w:val="a1"/>
      </w:pPr>
      <w:r>
        <w:rPr>
          <w:rFonts w:hint="eastAsia"/>
        </w:rPr>
        <w:t>该小组致力于研究容迟</w:t>
      </w:r>
      <w:r>
        <w:rPr>
          <w:rFonts w:hint="eastAsia"/>
        </w:rPr>
        <w:t>/</w:t>
      </w:r>
      <w:r>
        <w:rPr>
          <w:rFonts w:hint="eastAsia"/>
        </w:rPr>
        <w:t>容错移动传感器网络</w:t>
      </w:r>
      <w:r>
        <w:rPr>
          <w:rFonts w:hint="eastAsia"/>
        </w:rPr>
        <w:t>(DFT-MSN)</w:t>
      </w:r>
      <w:r>
        <w:rPr>
          <w:rFonts w:hint="eastAsia"/>
        </w:rPr>
        <w:t>，成员主要包括：</w:t>
      </w:r>
      <w:r w:rsidRPr="008F1CA2">
        <w:rPr>
          <w:rFonts w:hint="eastAsia"/>
        </w:rPr>
        <w:t>Yu Wang</w:t>
      </w:r>
      <w:r w:rsidRPr="008F1CA2">
        <w:rPr>
          <w:rFonts w:hint="eastAsia"/>
        </w:rPr>
        <w:t>，</w:t>
      </w:r>
      <w:r w:rsidRPr="008F1CA2">
        <w:rPr>
          <w:rFonts w:hint="eastAsia"/>
        </w:rPr>
        <w:t>Hongyi Wu</w:t>
      </w:r>
      <w:r>
        <w:rPr>
          <w:rFonts w:hint="eastAsia"/>
        </w:rPr>
        <w:t>，</w:t>
      </w:r>
      <w:r w:rsidRPr="008F1CA2">
        <w:rPr>
          <w:rFonts w:hint="eastAsia"/>
        </w:rPr>
        <w:t>Ha Dang</w:t>
      </w:r>
      <w:r w:rsidRPr="008F1CA2">
        <w:rPr>
          <w:rFonts w:hint="eastAsia"/>
        </w:rPr>
        <w:t>，</w:t>
      </w:r>
      <w:r w:rsidRPr="008F1CA2">
        <w:rPr>
          <w:rFonts w:hint="eastAsia"/>
        </w:rPr>
        <w:t>Feng Lin</w:t>
      </w:r>
      <w:r>
        <w:rPr>
          <w:rFonts w:hint="eastAsia"/>
        </w:rPr>
        <w:t>等人。</w:t>
      </w:r>
      <w:r>
        <w:rPr>
          <w:rFonts w:hint="eastAsia"/>
        </w:rPr>
        <w:t>2005</w:t>
      </w:r>
      <w:r>
        <w:rPr>
          <w:rFonts w:hint="eastAsia"/>
        </w:rPr>
        <w:t>年到</w:t>
      </w:r>
      <w:r>
        <w:rPr>
          <w:rFonts w:hint="eastAsia"/>
        </w:rPr>
        <w:t>2007</w:t>
      </w:r>
      <w:r>
        <w:rPr>
          <w:rFonts w:hint="eastAsia"/>
        </w:rPr>
        <w:t>年间，就</w:t>
      </w:r>
      <w:r>
        <w:rPr>
          <w:rFonts w:hint="eastAsia"/>
        </w:rPr>
        <w:t>DFT-MSN</w:t>
      </w:r>
      <w:r>
        <w:rPr>
          <w:rFonts w:hint="eastAsia"/>
        </w:rPr>
        <w:t>网络的数据汇聚方法、数据传输模式、分析评估、仿真模拟等发表数篇文献</w:t>
      </w:r>
      <w:r>
        <w:fldChar w:fldCharType="begin"/>
      </w:r>
      <w:r w:rsidR="00672080">
        <w:instrText xml:space="preserve"> ADDIN NE.Ref.{19C33594-3359-4E38-97D5-2E7571A2026C}</w:instrText>
      </w:r>
      <w:r>
        <w:fldChar w:fldCharType="separate"/>
      </w:r>
      <w:r w:rsidR="007F1272">
        <w:rPr>
          <w:snapToGrid/>
          <w:color w:val="080000"/>
          <w:kern w:val="0"/>
          <w:szCs w:val="24"/>
          <w:vertAlign w:val="superscript"/>
        </w:rPr>
        <w:t>[15, 19-21]</w:t>
      </w:r>
      <w:r>
        <w:fldChar w:fldCharType="end"/>
      </w:r>
      <w:r>
        <w:rPr>
          <w:rFonts w:hint="eastAsia"/>
        </w:rPr>
        <w:t>，是国内外较早将容迟容错的概念融入移动传感器网络中的科研小组。</w:t>
      </w:r>
    </w:p>
    <w:p w:rsidR="002D4B43" w:rsidRDefault="002D4B43" w:rsidP="002D4B43">
      <w:pPr>
        <w:pStyle w:val="2"/>
      </w:pPr>
      <w:r>
        <w:rPr>
          <w:rFonts w:hint="eastAsia"/>
        </w:rPr>
        <w:t>英国</w:t>
      </w:r>
      <w:r w:rsidRPr="002D4B43">
        <w:rPr>
          <w:rFonts w:hint="eastAsia"/>
        </w:rPr>
        <w:t>伦敦大学学院计算机</w:t>
      </w:r>
      <w:r>
        <w:rPr>
          <w:rFonts w:hint="eastAsia"/>
        </w:rPr>
        <w:t>科学</w:t>
      </w:r>
      <w:r w:rsidRPr="002D4B43">
        <w:rPr>
          <w:rFonts w:hint="eastAsia"/>
        </w:rPr>
        <w:t>学院</w:t>
      </w:r>
    </w:p>
    <w:p w:rsidR="002D4B43" w:rsidRPr="002D4B43" w:rsidRDefault="00AF0EE4" w:rsidP="002D4B43">
      <w:pPr>
        <w:pStyle w:val="a1"/>
      </w:pPr>
      <w:r>
        <w:rPr>
          <w:rFonts w:hint="eastAsia"/>
        </w:rPr>
        <w:t>该小组致力于研究一种对</w:t>
      </w:r>
      <w:r w:rsidRPr="00AF0EE4">
        <w:rPr>
          <w:rFonts w:hint="eastAsia"/>
        </w:rPr>
        <w:t>环境敏感的自适应路由</w:t>
      </w:r>
      <w:r>
        <w:rPr>
          <w:rFonts w:hint="eastAsia"/>
        </w:rPr>
        <w:t>算法，使其适用于这种具有高移动特性的容迟网络，即</w:t>
      </w:r>
      <w:r>
        <w:rPr>
          <w:rFonts w:hint="eastAsia"/>
        </w:rPr>
        <w:t>DTMN</w:t>
      </w:r>
      <w:r>
        <w:rPr>
          <w:rFonts w:hint="eastAsia"/>
        </w:rPr>
        <w:t>。成员主要包括：</w:t>
      </w:r>
      <w:r w:rsidRPr="00AF0EE4">
        <w:t>Paolo Costa</w:t>
      </w:r>
      <w:r>
        <w:rPr>
          <w:rFonts w:hint="eastAsia"/>
        </w:rPr>
        <w:t>，</w:t>
      </w:r>
      <w:r w:rsidRPr="00AF0EE4">
        <w:t>Cecilia Mascolo</w:t>
      </w:r>
      <w:r>
        <w:rPr>
          <w:rFonts w:hint="eastAsia"/>
        </w:rPr>
        <w:t>，</w:t>
      </w:r>
      <w:r w:rsidRPr="00AF0EE4">
        <w:t>Mirco Musolesi</w:t>
      </w:r>
      <w:r>
        <w:rPr>
          <w:rFonts w:hint="eastAsia"/>
        </w:rPr>
        <w:t>和</w:t>
      </w:r>
      <w:r w:rsidRPr="00AF0EE4">
        <w:t xml:space="preserve"> Gian Pietro Picco</w:t>
      </w:r>
      <w:r>
        <w:rPr>
          <w:rFonts w:hint="eastAsia"/>
        </w:rPr>
        <w:t>等。其前后发表文献将其设计的路由算法经过适当调整分别适用于移动容迟传感器网络</w:t>
      </w:r>
      <w:r>
        <w:fldChar w:fldCharType="begin"/>
      </w:r>
      <w:r w:rsidR="00672080">
        <w:instrText xml:space="preserve"> ADDIN NE.Ref.{A7583205-B776-4348-93BE-0EEB2C1E4DBB}</w:instrText>
      </w:r>
      <w:r>
        <w:fldChar w:fldCharType="separate"/>
      </w:r>
      <w:r w:rsidR="007F1272">
        <w:rPr>
          <w:snapToGrid/>
          <w:color w:val="080000"/>
          <w:kern w:val="0"/>
          <w:szCs w:val="24"/>
          <w:vertAlign w:val="superscript"/>
        </w:rPr>
        <w:t>[38]</w:t>
      </w:r>
      <w:r>
        <w:fldChar w:fldCharType="end"/>
      </w:r>
      <w:r>
        <w:rPr>
          <w:rFonts w:hint="eastAsia"/>
        </w:rPr>
        <w:t>、移动容迟</w:t>
      </w:r>
      <w:r>
        <w:rPr>
          <w:rFonts w:hint="eastAsia"/>
        </w:rPr>
        <w:t>Ad-hoc</w:t>
      </w:r>
      <w:r>
        <w:rPr>
          <w:rFonts w:hint="eastAsia"/>
        </w:rPr>
        <w:t>网络</w:t>
      </w:r>
      <w:r>
        <w:fldChar w:fldCharType="begin"/>
      </w:r>
      <w:r w:rsidR="00672080">
        <w:instrText xml:space="preserve"> ADDIN NE.Ref.{34A35E0C-30ED-40C7-9791-241BCE38E7B8}</w:instrText>
      </w:r>
      <w:r>
        <w:fldChar w:fldCharType="separate"/>
      </w:r>
      <w:r w:rsidR="007F1272">
        <w:rPr>
          <w:snapToGrid/>
          <w:color w:val="080000"/>
          <w:kern w:val="0"/>
          <w:szCs w:val="24"/>
          <w:vertAlign w:val="superscript"/>
        </w:rPr>
        <w:t>[50]</w:t>
      </w:r>
      <w:r>
        <w:fldChar w:fldCharType="end"/>
      </w:r>
      <w:r>
        <w:rPr>
          <w:rFonts w:hint="eastAsia"/>
        </w:rPr>
        <w:t>和移动网络</w:t>
      </w:r>
      <w:r>
        <w:fldChar w:fldCharType="begin"/>
      </w:r>
      <w:r w:rsidR="00672080">
        <w:instrText xml:space="preserve"> ADDIN NE.Ref.{BC24F200-B528-4466-9538-937BAA0E1586}</w:instrText>
      </w:r>
      <w:r>
        <w:fldChar w:fldCharType="separate"/>
      </w:r>
      <w:r w:rsidR="007F1272">
        <w:rPr>
          <w:snapToGrid/>
          <w:color w:val="080000"/>
          <w:kern w:val="0"/>
          <w:szCs w:val="24"/>
          <w:vertAlign w:val="superscript"/>
        </w:rPr>
        <w:t>[37]</w:t>
      </w:r>
      <w:r>
        <w:fldChar w:fldCharType="end"/>
      </w:r>
      <w:r>
        <w:rPr>
          <w:rFonts w:hint="eastAsia"/>
        </w:rPr>
        <w:t>。</w:t>
      </w:r>
    </w:p>
    <w:p w:rsidR="002D4B43" w:rsidRDefault="002D4B43" w:rsidP="002D4B43">
      <w:pPr>
        <w:pStyle w:val="2"/>
      </w:pPr>
      <w:r>
        <w:rPr>
          <w:rFonts w:hint="eastAsia"/>
        </w:rPr>
        <w:t>中国浙江大学航空航天学院</w:t>
      </w:r>
    </w:p>
    <w:p w:rsidR="002D4B43" w:rsidRPr="002D4B43" w:rsidRDefault="00C95878" w:rsidP="002D4B43">
      <w:pPr>
        <w:pStyle w:val="a1"/>
      </w:pPr>
      <w:r>
        <w:rPr>
          <w:rFonts w:hint="eastAsia"/>
        </w:rPr>
        <w:t>该小组从移动模型切入对移动容迟网络进行研究。小组成员主要有：</w:t>
      </w:r>
      <w:r w:rsidRPr="00C95878">
        <w:rPr>
          <w:rFonts w:hint="eastAsia"/>
        </w:rPr>
        <w:t>李晖，郁发新，周小玲，罗浩</w:t>
      </w:r>
      <w:r>
        <w:rPr>
          <w:rFonts w:hint="eastAsia"/>
        </w:rPr>
        <w:t>等人。先后发表文献提出了基于</w:t>
      </w:r>
      <w:r w:rsidR="00A068EF">
        <w:rPr>
          <w:rFonts w:hint="eastAsia"/>
        </w:rPr>
        <w:t>改进</w:t>
      </w:r>
      <w:r>
        <w:rPr>
          <w:rFonts w:hint="eastAsia"/>
        </w:rPr>
        <w:t>RWP</w:t>
      </w:r>
      <w:r>
        <w:rPr>
          <w:rFonts w:hint="eastAsia"/>
        </w:rPr>
        <w:t>移动模型下的全连接路由</w:t>
      </w:r>
      <w:r>
        <w:fldChar w:fldCharType="begin"/>
      </w:r>
      <w:r w:rsidR="00672080">
        <w:instrText xml:space="preserve"> ADDIN NE.Ref.{96A7B8EC-354B-4BAB-9334-B07A1364B95D}</w:instrText>
      </w:r>
      <w:r>
        <w:fldChar w:fldCharType="separate"/>
      </w:r>
      <w:r w:rsidR="007F1272">
        <w:rPr>
          <w:snapToGrid/>
          <w:color w:val="080000"/>
          <w:kern w:val="0"/>
          <w:szCs w:val="24"/>
          <w:vertAlign w:val="superscript"/>
        </w:rPr>
        <w:t>[36, 43]</w:t>
      </w:r>
      <w:r>
        <w:fldChar w:fldCharType="end"/>
      </w:r>
      <w:r>
        <w:rPr>
          <w:rFonts w:hint="eastAsia"/>
        </w:rPr>
        <w:t>和基于热点模型的</w:t>
      </w:r>
      <w:r>
        <w:rPr>
          <w:rFonts w:hint="eastAsia"/>
        </w:rPr>
        <w:t>DTMN</w:t>
      </w:r>
      <w:r>
        <w:rPr>
          <w:rFonts w:hint="eastAsia"/>
        </w:rPr>
        <w:t>连接分析</w:t>
      </w:r>
      <w:r>
        <w:fldChar w:fldCharType="begin"/>
      </w:r>
      <w:r w:rsidR="00672080">
        <w:instrText xml:space="preserve"> ADDIN NE.Ref.{770B7496-D4F1-48F7-902A-5FDCEEE60FFC}</w:instrText>
      </w:r>
      <w:r>
        <w:fldChar w:fldCharType="separate"/>
      </w:r>
      <w:r w:rsidR="007F1272">
        <w:rPr>
          <w:snapToGrid/>
          <w:color w:val="080000"/>
          <w:kern w:val="0"/>
          <w:szCs w:val="24"/>
          <w:vertAlign w:val="superscript"/>
        </w:rPr>
        <w:t>[44]</w:t>
      </w:r>
      <w:r>
        <w:fldChar w:fldCharType="end"/>
      </w:r>
      <w:r>
        <w:rPr>
          <w:rFonts w:hint="eastAsia"/>
        </w:rPr>
        <w:t>。</w:t>
      </w:r>
    </w:p>
    <w:p w:rsidR="002D4B43" w:rsidRDefault="002D4B43" w:rsidP="002D4B43">
      <w:pPr>
        <w:pStyle w:val="2"/>
      </w:pPr>
      <w:r>
        <w:rPr>
          <w:rFonts w:hint="eastAsia"/>
        </w:rPr>
        <w:lastRenderedPageBreak/>
        <w:t>中国北京航空航天大学计算机学院</w:t>
      </w:r>
    </w:p>
    <w:p w:rsidR="002D4B43" w:rsidRPr="002D4B43" w:rsidRDefault="00AA0900" w:rsidP="002D4B43">
      <w:pPr>
        <w:pStyle w:val="a1"/>
      </w:pPr>
      <w:r>
        <w:rPr>
          <w:rFonts w:hint="eastAsia"/>
        </w:rPr>
        <w:t>该小组常年致力于</w:t>
      </w:r>
      <w:r>
        <w:rPr>
          <w:rFonts w:hint="eastAsia"/>
        </w:rPr>
        <w:t>DTN</w:t>
      </w:r>
      <w:r>
        <w:rPr>
          <w:rFonts w:hint="eastAsia"/>
        </w:rPr>
        <w:t>、</w:t>
      </w:r>
      <w:r>
        <w:rPr>
          <w:rFonts w:hint="eastAsia"/>
        </w:rPr>
        <w:t>DTMN</w:t>
      </w:r>
      <w:r>
        <w:rPr>
          <w:rFonts w:hint="eastAsia"/>
        </w:rPr>
        <w:t>、机会网络、挑战网络及相关领域的研究工作，主要研究者有夏春和和王海泉等人。</w:t>
      </w:r>
      <w:r w:rsidR="00D26A29">
        <w:rPr>
          <w:rFonts w:hint="eastAsia"/>
        </w:rPr>
        <w:t>近期发表的文献中直接与</w:t>
      </w:r>
      <w:r w:rsidR="00D26A29">
        <w:rPr>
          <w:rFonts w:hint="eastAsia"/>
        </w:rPr>
        <w:t>DTMN</w:t>
      </w:r>
      <w:r w:rsidR="00D26A29">
        <w:rPr>
          <w:rFonts w:hint="eastAsia"/>
        </w:rPr>
        <w:t>有关的主要有蚁群算法在</w:t>
      </w:r>
      <w:r w:rsidR="00D26A29">
        <w:rPr>
          <w:rFonts w:hint="eastAsia"/>
        </w:rPr>
        <w:t>DTMN</w:t>
      </w:r>
      <w:r w:rsidR="00D26A29">
        <w:rPr>
          <w:rFonts w:hint="eastAsia"/>
        </w:rPr>
        <w:t>中的应用</w:t>
      </w:r>
      <w:r w:rsidR="00D26A29">
        <w:fldChar w:fldCharType="begin"/>
      </w:r>
      <w:r w:rsidR="00672080">
        <w:instrText xml:space="preserve"> ADDIN NE.Ref.{70C62E33-741F-4E24-A5BA-12BF3B18A810}</w:instrText>
      </w:r>
      <w:r w:rsidR="00D26A29">
        <w:fldChar w:fldCharType="separate"/>
      </w:r>
      <w:r w:rsidR="007F1272">
        <w:rPr>
          <w:snapToGrid/>
          <w:color w:val="080000"/>
          <w:kern w:val="0"/>
          <w:szCs w:val="24"/>
          <w:vertAlign w:val="superscript"/>
        </w:rPr>
        <w:t>[40]</w:t>
      </w:r>
      <w:r w:rsidR="00D26A29">
        <w:fldChar w:fldCharType="end"/>
      </w:r>
      <w:r w:rsidR="00D26A29">
        <w:rPr>
          <w:rFonts w:hint="eastAsia"/>
        </w:rPr>
        <w:t>和分组预测算法的实现</w:t>
      </w:r>
      <w:r w:rsidR="00D26A29">
        <w:fldChar w:fldCharType="begin"/>
      </w:r>
      <w:r w:rsidR="00672080">
        <w:instrText xml:space="preserve"> ADDIN NE.Ref.{CFFFDCE0-6DB3-42BE-A8AA-AF0FF4F497BD}</w:instrText>
      </w:r>
      <w:r w:rsidR="00D26A29">
        <w:fldChar w:fldCharType="separate"/>
      </w:r>
      <w:r w:rsidR="007F1272">
        <w:rPr>
          <w:snapToGrid/>
          <w:color w:val="080000"/>
          <w:kern w:val="0"/>
          <w:szCs w:val="24"/>
          <w:vertAlign w:val="superscript"/>
        </w:rPr>
        <w:t>[35]</w:t>
      </w:r>
      <w:r w:rsidR="00D26A29">
        <w:fldChar w:fldCharType="end"/>
      </w:r>
      <w:r w:rsidR="00D26A29">
        <w:rPr>
          <w:rFonts w:hint="eastAsia"/>
        </w:rPr>
        <w:t>等。</w:t>
      </w:r>
    </w:p>
    <w:p w:rsidR="002D4B43" w:rsidRDefault="002D4B43" w:rsidP="002D4B43">
      <w:pPr>
        <w:pStyle w:val="2"/>
      </w:pPr>
      <w:r>
        <w:rPr>
          <w:rFonts w:hint="eastAsia"/>
        </w:rPr>
        <w:t>其他研究机构及研究者</w:t>
      </w:r>
    </w:p>
    <w:p w:rsidR="002D4B43" w:rsidRDefault="0060145B" w:rsidP="002D4B43">
      <w:pPr>
        <w:pStyle w:val="a1"/>
      </w:pPr>
      <w:r>
        <w:rPr>
          <w:rFonts w:hint="eastAsia"/>
        </w:rPr>
        <w:t>除以上研究机构及研究者外，还有较多致力于</w:t>
      </w:r>
      <w:r>
        <w:rPr>
          <w:rFonts w:hint="eastAsia"/>
        </w:rPr>
        <w:t>DTMN</w:t>
      </w:r>
      <w:r>
        <w:rPr>
          <w:rFonts w:hint="eastAsia"/>
        </w:rPr>
        <w:t>领域的研究者。如：</w:t>
      </w:r>
    </w:p>
    <w:p w:rsidR="0060145B" w:rsidRDefault="0060145B" w:rsidP="00064F5C">
      <w:pPr>
        <w:pStyle w:val="a1"/>
        <w:numPr>
          <w:ilvl w:val="0"/>
          <w:numId w:val="23"/>
        </w:numPr>
        <w:ind w:firstLineChars="0"/>
      </w:pPr>
      <w:r w:rsidRPr="0060145B">
        <w:rPr>
          <w:rFonts w:hint="eastAsia"/>
        </w:rPr>
        <w:t>电子科技大学（成都）计算机学院</w:t>
      </w:r>
      <w:r>
        <w:rPr>
          <w:rFonts w:hint="eastAsia"/>
        </w:rPr>
        <w:t>的</w:t>
      </w:r>
      <w:r w:rsidRPr="0060145B">
        <w:rPr>
          <w:rFonts w:hint="eastAsia"/>
        </w:rPr>
        <w:t>朱金奇</w:t>
      </w:r>
      <w:r w:rsidR="00064F5C">
        <w:rPr>
          <w:rFonts w:hint="eastAsia"/>
        </w:rPr>
        <w:t>，</w:t>
      </w:r>
      <w:r w:rsidRPr="0060145B">
        <w:rPr>
          <w:rFonts w:hint="eastAsia"/>
        </w:rPr>
        <w:t>刘明</w:t>
      </w:r>
      <w:r w:rsidR="00064F5C">
        <w:rPr>
          <w:rFonts w:hint="eastAsia"/>
        </w:rPr>
        <w:t>，</w:t>
      </w:r>
      <w:r w:rsidRPr="0060145B">
        <w:rPr>
          <w:rFonts w:hint="eastAsia"/>
        </w:rPr>
        <w:t>龚海刚</w:t>
      </w:r>
      <w:r>
        <w:rPr>
          <w:rFonts w:hint="eastAsia"/>
        </w:rPr>
        <w:t>等人和</w:t>
      </w:r>
      <w:r w:rsidRPr="0060145B">
        <w:rPr>
          <w:rFonts w:hint="eastAsia"/>
        </w:rPr>
        <w:t>香港理工大学计算机学院网络和移动计算实验室</w:t>
      </w:r>
      <w:r>
        <w:rPr>
          <w:rFonts w:hint="eastAsia"/>
        </w:rPr>
        <w:t>的曹建农、</w:t>
      </w:r>
      <w:r>
        <w:rPr>
          <w:rFonts w:hint="eastAsia"/>
        </w:rPr>
        <w:t>Yuan Zheng</w:t>
      </w:r>
      <w:r w:rsidR="00064F5C">
        <w:rPr>
          <w:rFonts w:hint="eastAsia"/>
        </w:rPr>
        <w:t>，</w:t>
      </w:r>
      <w:r w:rsidRPr="0060145B">
        <w:rPr>
          <w:rFonts w:hint="eastAsia"/>
        </w:rPr>
        <w:t>Guihai Chen</w:t>
      </w:r>
      <w:r>
        <w:rPr>
          <w:rFonts w:hint="eastAsia"/>
        </w:rPr>
        <w:t>等人。</w:t>
      </w:r>
    </w:p>
    <w:p w:rsidR="00064F5C" w:rsidRDefault="00064F5C" w:rsidP="00064F5C">
      <w:pPr>
        <w:pStyle w:val="a1"/>
        <w:numPr>
          <w:ilvl w:val="0"/>
          <w:numId w:val="23"/>
        </w:numPr>
        <w:ind w:firstLineChars="0"/>
      </w:pPr>
      <w:r w:rsidRPr="00064F5C">
        <w:rPr>
          <w:rFonts w:hint="eastAsia"/>
        </w:rPr>
        <w:t>美国伊利诺伊大学科学实验室</w:t>
      </w:r>
      <w:r w:rsidRPr="00064F5C">
        <w:rPr>
          <w:rFonts w:hint="eastAsia"/>
        </w:rPr>
        <w:t xml:space="preserve"> </w:t>
      </w:r>
      <w:r w:rsidRPr="00064F5C">
        <w:rPr>
          <w:rFonts w:hint="eastAsia"/>
        </w:rPr>
        <w:t>：</w:t>
      </w:r>
      <w:r w:rsidRPr="00064F5C">
        <w:rPr>
          <w:rFonts w:hint="eastAsia"/>
        </w:rPr>
        <w:t>Eitan Altman</w:t>
      </w:r>
      <w:r>
        <w:rPr>
          <w:rFonts w:hint="eastAsia"/>
        </w:rPr>
        <w:t>，</w:t>
      </w:r>
      <w:r w:rsidRPr="00064F5C">
        <w:rPr>
          <w:rFonts w:hint="eastAsia"/>
        </w:rPr>
        <w:t>TamerBasar</w:t>
      </w:r>
      <w:r>
        <w:rPr>
          <w:rFonts w:hint="eastAsia"/>
        </w:rPr>
        <w:t>和</w:t>
      </w:r>
      <w:r w:rsidRPr="00064F5C">
        <w:rPr>
          <w:rFonts w:hint="eastAsia"/>
        </w:rPr>
        <w:t>Francesco De Pellegrini</w:t>
      </w:r>
      <w:r>
        <w:rPr>
          <w:rFonts w:hint="eastAsia"/>
        </w:rPr>
        <w:t>等人。</w:t>
      </w:r>
    </w:p>
    <w:p w:rsidR="00064F5C" w:rsidRDefault="00064F5C" w:rsidP="00064F5C">
      <w:pPr>
        <w:pStyle w:val="a1"/>
        <w:numPr>
          <w:ilvl w:val="0"/>
          <w:numId w:val="23"/>
        </w:numPr>
        <w:ind w:firstLineChars="0"/>
      </w:pPr>
      <w:r w:rsidRPr="00064F5C">
        <w:rPr>
          <w:rFonts w:hint="eastAsia"/>
        </w:rPr>
        <w:t>美国特拉华大学</w:t>
      </w:r>
      <w:r w:rsidRPr="00064F5C">
        <w:rPr>
          <w:rFonts w:hint="eastAsia"/>
        </w:rPr>
        <w:t xml:space="preserve"> </w:t>
      </w:r>
      <w:r w:rsidRPr="00064F5C">
        <w:rPr>
          <w:rFonts w:hint="eastAsia"/>
        </w:rPr>
        <w:t>计算机信息科学学院：</w:t>
      </w:r>
      <w:r w:rsidRPr="00064F5C">
        <w:rPr>
          <w:rFonts w:hint="eastAsia"/>
        </w:rPr>
        <w:t>Ozcan Koc</w:t>
      </w:r>
      <w:r w:rsidRPr="00064F5C">
        <w:rPr>
          <w:rFonts w:hint="eastAsia"/>
        </w:rPr>
        <w:t>，</w:t>
      </w:r>
      <w:r w:rsidRPr="00064F5C">
        <w:rPr>
          <w:rFonts w:hint="eastAsia"/>
        </w:rPr>
        <w:t>Justin Yackoski</w:t>
      </w:r>
      <w:r>
        <w:rPr>
          <w:rFonts w:hint="eastAsia"/>
        </w:rPr>
        <w:t>和</w:t>
      </w:r>
      <w:r w:rsidRPr="00064F5C">
        <w:rPr>
          <w:rFonts w:hint="eastAsia"/>
        </w:rPr>
        <w:t>Chien-Chung Shen</w:t>
      </w:r>
      <w:r>
        <w:rPr>
          <w:rFonts w:hint="eastAsia"/>
        </w:rPr>
        <w:t>等人。</w:t>
      </w:r>
    </w:p>
    <w:p w:rsidR="00064F5C" w:rsidRDefault="00064F5C" w:rsidP="00064F5C">
      <w:pPr>
        <w:pStyle w:val="a1"/>
        <w:numPr>
          <w:ilvl w:val="0"/>
          <w:numId w:val="23"/>
        </w:numPr>
        <w:ind w:firstLineChars="0"/>
      </w:pPr>
      <w:r w:rsidRPr="00064F5C">
        <w:rPr>
          <w:rFonts w:hint="eastAsia"/>
        </w:rPr>
        <w:t>法国综合理工大学</w:t>
      </w:r>
      <w:r>
        <w:rPr>
          <w:rFonts w:hint="eastAsia"/>
        </w:rPr>
        <w:t>及</w:t>
      </w:r>
      <w:r w:rsidRPr="00064F5C">
        <w:rPr>
          <w:rFonts w:hint="eastAsia"/>
        </w:rPr>
        <w:t>麦考瑞大学（澳大利亚）计算机学院：</w:t>
      </w:r>
      <w:r w:rsidRPr="00064F5C">
        <w:rPr>
          <w:rFonts w:hint="eastAsia"/>
        </w:rPr>
        <w:t>Philippe Jacquet</w:t>
      </w:r>
      <w:r w:rsidRPr="00064F5C">
        <w:rPr>
          <w:rFonts w:hint="eastAsia"/>
        </w:rPr>
        <w:t>，</w:t>
      </w:r>
      <w:r w:rsidRPr="00064F5C">
        <w:rPr>
          <w:rFonts w:hint="eastAsia"/>
        </w:rPr>
        <w:t>Bernard Mans</w:t>
      </w:r>
      <w:r w:rsidRPr="00064F5C">
        <w:rPr>
          <w:rFonts w:hint="eastAsia"/>
        </w:rPr>
        <w:t>，</w:t>
      </w:r>
      <w:r>
        <w:rPr>
          <w:rFonts w:hint="eastAsia"/>
        </w:rPr>
        <w:t>和</w:t>
      </w:r>
      <w:r w:rsidRPr="00064F5C">
        <w:rPr>
          <w:rFonts w:hint="eastAsia"/>
        </w:rPr>
        <w:t>Georgios Rodolakis</w:t>
      </w:r>
      <w:r>
        <w:rPr>
          <w:rFonts w:hint="eastAsia"/>
        </w:rPr>
        <w:t>等人。</w:t>
      </w:r>
    </w:p>
    <w:p w:rsidR="00064F5C" w:rsidRPr="00064F5C" w:rsidRDefault="00064F5C" w:rsidP="00064F5C">
      <w:pPr>
        <w:pStyle w:val="a1"/>
        <w:numPr>
          <w:ilvl w:val="0"/>
          <w:numId w:val="23"/>
        </w:numPr>
        <w:ind w:firstLineChars="0"/>
      </w:pPr>
      <w:r w:rsidRPr="00064F5C">
        <w:rPr>
          <w:rFonts w:hint="eastAsia"/>
        </w:rPr>
        <w:t>Annamacharya Institute of Technology &amp; Sciences</w:t>
      </w:r>
      <w:r w:rsidRPr="00064F5C">
        <w:rPr>
          <w:rFonts w:hint="eastAsia"/>
        </w:rPr>
        <w:t>（印度）计算机学院：</w:t>
      </w:r>
      <w:r w:rsidRPr="00064F5C">
        <w:rPr>
          <w:rFonts w:hint="eastAsia"/>
        </w:rPr>
        <w:t>T.Hari Krishna</w:t>
      </w:r>
      <w:r w:rsidRPr="00064F5C">
        <w:rPr>
          <w:rFonts w:hint="eastAsia"/>
        </w:rPr>
        <w:t>，</w:t>
      </w:r>
      <w:r w:rsidRPr="00064F5C">
        <w:rPr>
          <w:rFonts w:hint="eastAsia"/>
        </w:rPr>
        <w:t xml:space="preserve"> Dr.A.Ananda Rao</w:t>
      </w:r>
      <w:r>
        <w:rPr>
          <w:rFonts w:hint="eastAsia"/>
        </w:rPr>
        <w:t>和</w:t>
      </w:r>
      <w:r w:rsidRPr="00064F5C">
        <w:rPr>
          <w:rFonts w:hint="eastAsia"/>
        </w:rPr>
        <w:t>Dr.A.Subramanyam</w:t>
      </w:r>
      <w:r>
        <w:rPr>
          <w:rFonts w:hint="eastAsia"/>
        </w:rPr>
        <w:t>等人。</w:t>
      </w:r>
    </w:p>
    <w:p w:rsidR="0060145B" w:rsidRPr="0060145B" w:rsidRDefault="00E246F9" w:rsidP="002D4B43">
      <w:pPr>
        <w:pStyle w:val="a1"/>
      </w:pPr>
      <w:r>
        <w:rPr>
          <w:rFonts w:hint="eastAsia"/>
        </w:rPr>
        <w:t>此外可能还有广大科研工作者和研究机构致力于</w:t>
      </w:r>
      <w:r>
        <w:rPr>
          <w:rFonts w:hint="eastAsia"/>
        </w:rPr>
        <w:t>DTMN</w:t>
      </w:r>
      <w:r>
        <w:rPr>
          <w:rFonts w:hint="eastAsia"/>
        </w:rPr>
        <w:t>领域的研究，鉴于笔者能力有限，未能完全列举。</w:t>
      </w:r>
    </w:p>
    <w:p w:rsidR="00ED3D62" w:rsidRDefault="00ED3D62" w:rsidP="00ED3D62">
      <w:pPr>
        <w:pStyle w:val="1"/>
        <w:ind w:left="431" w:hanging="431"/>
      </w:pPr>
      <w:r>
        <w:rPr>
          <w:rFonts w:hint="eastAsia"/>
        </w:rPr>
        <w:t>结论与展望</w:t>
      </w:r>
    </w:p>
    <w:p w:rsidR="00323A60" w:rsidRDefault="00323A60" w:rsidP="00323A60">
      <w:pPr>
        <w:pStyle w:val="a1"/>
      </w:pPr>
      <w:r>
        <w:rPr>
          <w:rFonts w:hint="eastAsia"/>
        </w:rPr>
        <w:t>移动容迟网络是</w:t>
      </w:r>
      <w:r w:rsidRPr="00323A60">
        <w:rPr>
          <w:rFonts w:hint="eastAsia"/>
        </w:rPr>
        <w:t>未来无线网络技术研究的一个前沿热点领域</w:t>
      </w:r>
      <w:r>
        <w:rPr>
          <w:rFonts w:hint="eastAsia"/>
        </w:rPr>
        <w:t>，其不需要源节点和目标节点之间存在完整链路，利用节点移动实现通信，作为一种全新的组网方式，在很多领域存在着巨大的潜力，并对于实现未来普适计算具有重大影响。</w:t>
      </w:r>
    </w:p>
    <w:p w:rsidR="00F53C2A" w:rsidRDefault="00F53C2A" w:rsidP="00F53C2A">
      <w:pPr>
        <w:pStyle w:val="a1"/>
      </w:pPr>
      <w:r>
        <w:rPr>
          <w:rFonts w:hint="eastAsia"/>
        </w:rPr>
        <w:t>我们预计移动容迟网络领域未来一段时间内研究的重点方向包括：</w:t>
      </w:r>
      <w:r w:rsidR="00CE383C">
        <w:rPr>
          <w:rFonts w:hint="eastAsia"/>
        </w:rPr>
        <w:t>（</w:t>
      </w:r>
      <w:r w:rsidR="00CE383C">
        <w:rPr>
          <w:rFonts w:hint="eastAsia"/>
        </w:rPr>
        <w:t>1</w:t>
      </w:r>
      <w:r w:rsidR="00CE383C">
        <w:rPr>
          <w:rFonts w:hint="eastAsia"/>
        </w:rPr>
        <w:t>）</w:t>
      </w:r>
      <w:r w:rsidR="00CE383C">
        <w:rPr>
          <w:rFonts w:hint="eastAsia"/>
        </w:rPr>
        <w:t>DTMN</w:t>
      </w:r>
      <w:r w:rsidR="00CE383C">
        <w:rPr>
          <w:rFonts w:hint="eastAsia"/>
        </w:rPr>
        <w:t>路由是一个富有挑战性的问题</w:t>
      </w:r>
      <w:r w:rsidR="00CE383C">
        <w:rPr>
          <w:rFonts w:hint="eastAsia"/>
        </w:rPr>
        <w:t xml:space="preserve">, </w:t>
      </w:r>
      <w:r w:rsidR="00CE383C">
        <w:rPr>
          <w:rFonts w:hint="eastAsia"/>
        </w:rPr>
        <w:t>它要求选择路径、调度传输、评估传递性能和缓存管理等技术结合考虑，将会长期成为容迟网络研究领域的热点问题；</w:t>
      </w:r>
      <w:r>
        <w:rPr>
          <w:rFonts w:hint="eastAsia"/>
        </w:rPr>
        <w:t>（</w:t>
      </w:r>
      <w:r w:rsidR="00CE383C">
        <w:rPr>
          <w:rFonts w:hint="eastAsia"/>
        </w:rPr>
        <w:t>2</w:t>
      </w:r>
      <w:r>
        <w:rPr>
          <w:rFonts w:hint="eastAsia"/>
        </w:rPr>
        <w:t>）由于手持设备的普及，结合社会网络理论研究手持设备形成的</w:t>
      </w:r>
      <w:r w:rsidR="00CE383C">
        <w:rPr>
          <w:rFonts w:hint="eastAsia"/>
        </w:rPr>
        <w:t>移动容迟</w:t>
      </w:r>
      <w:r>
        <w:rPr>
          <w:rFonts w:hint="eastAsia"/>
        </w:rPr>
        <w:t>网络移动模型与高效转发机制的研究；（</w:t>
      </w:r>
      <w:r w:rsidR="00CE383C">
        <w:rPr>
          <w:rFonts w:hint="eastAsia"/>
        </w:rPr>
        <w:t>3</w:t>
      </w:r>
      <w:r>
        <w:rPr>
          <w:rFonts w:hint="eastAsia"/>
        </w:rPr>
        <w:t>）设计</w:t>
      </w:r>
      <w:r w:rsidR="00CE383C">
        <w:rPr>
          <w:rFonts w:hint="eastAsia"/>
        </w:rPr>
        <w:lastRenderedPageBreak/>
        <w:t>移动容迟</w:t>
      </w:r>
      <w:r>
        <w:rPr>
          <w:rFonts w:hint="eastAsia"/>
        </w:rPr>
        <w:t>网络与集中式网络，如蜂窝网或</w:t>
      </w:r>
      <w:r>
        <w:rPr>
          <w:rFonts w:hint="eastAsia"/>
        </w:rPr>
        <w:t>WLAN</w:t>
      </w:r>
      <w:r>
        <w:rPr>
          <w:rFonts w:hint="eastAsia"/>
        </w:rPr>
        <w:t>的混合式网络应用系统；（</w:t>
      </w:r>
      <w:r w:rsidR="00CE383C">
        <w:rPr>
          <w:rFonts w:hint="eastAsia"/>
        </w:rPr>
        <w:t>4</w:t>
      </w:r>
      <w:r>
        <w:rPr>
          <w:rFonts w:hint="eastAsia"/>
        </w:rPr>
        <w:t>）结合特定应用，如水下传感器网络数据收集、车载网络信息分发等，研究跨应用层、网络层甚至</w:t>
      </w:r>
      <w:r>
        <w:rPr>
          <w:rFonts w:hint="eastAsia"/>
        </w:rPr>
        <w:t xml:space="preserve"> MAC</w:t>
      </w:r>
      <w:r>
        <w:rPr>
          <w:rFonts w:hint="eastAsia"/>
        </w:rPr>
        <w:t>层等多层的优化通信协议；（</w:t>
      </w:r>
      <w:r w:rsidR="00CE383C">
        <w:rPr>
          <w:rFonts w:hint="eastAsia"/>
        </w:rPr>
        <w:t>5</w:t>
      </w:r>
      <w:r>
        <w:rPr>
          <w:rFonts w:hint="eastAsia"/>
        </w:rPr>
        <w:t>）研究通用的通信中间件</w:t>
      </w:r>
      <w:r w:rsidR="00CE383C">
        <w:rPr>
          <w:rFonts w:hint="eastAsia"/>
        </w:rPr>
        <w:t>，</w:t>
      </w:r>
      <w:r>
        <w:rPr>
          <w:rFonts w:hint="eastAsia"/>
        </w:rPr>
        <w:t>以支持不同应用服务运行</w:t>
      </w:r>
      <w:r w:rsidR="00CE383C">
        <w:rPr>
          <w:rFonts w:hint="eastAsia"/>
        </w:rPr>
        <w:t>。</w:t>
      </w:r>
    </w:p>
    <w:p w:rsidR="007F1272" w:rsidRDefault="00FA2E0E" w:rsidP="007F1272">
      <w:pPr>
        <w:autoSpaceDE w:val="0"/>
        <w:autoSpaceDN w:val="0"/>
        <w:adjustRightInd w:val="0"/>
        <w:snapToGrid/>
        <w:spacing w:line="240" w:lineRule="auto"/>
        <w:jc w:val="left"/>
        <w:rPr>
          <w:rFonts w:ascii="宋体"/>
          <w:snapToGrid/>
          <w:kern w:val="0"/>
          <w:szCs w:val="24"/>
        </w:rPr>
      </w:pPr>
      <w:r>
        <w:fldChar w:fldCharType="begin"/>
      </w:r>
      <w:r>
        <w:instrText xml:space="preserve"> ADDIN NE.Bib</w:instrText>
      </w:r>
      <w:r>
        <w:fldChar w:fldCharType="separate"/>
      </w:r>
    </w:p>
    <w:p w:rsidR="007F1272" w:rsidRDefault="007F1272" w:rsidP="007F1272">
      <w:pPr>
        <w:autoSpaceDE w:val="0"/>
        <w:autoSpaceDN w:val="0"/>
        <w:adjustRightInd w:val="0"/>
        <w:snapToGrid/>
        <w:spacing w:line="240" w:lineRule="auto"/>
        <w:jc w:val="center"/>
        <w:rPr>
          <w:rFonts w:ascii="宋体"/>
          <w:snapToGrid/>
          <w:kern w:val="0"/>
          <w:szCs w:val="24"/>
        </w:rPr>
      </w:pPr>
      <w:r>
        <w:rPr>
          <w:rFonts w:ascii="宋体" w:cs="宋体" w:hint="eastAsia"/>
          <w:b/>
          <w:bCs/>
          <w:snapToGrid/>
          <w:color w:val="000000"/>
          <w:kern w:val="0"/>
          <w:sz w:val="40"/>
          <w:szCs w:val="40"/>
        </w:rPr>
        <w:t>参考文献</w:t>
      </w:r>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 [1] </w:t>
      </w:r>
      <w:bookmarkStart w:id="10" w:name="_neb43A11615_9B08_4B3D_BEF9_657AD4B28625"/>
      <w:proofErr w:type="spellStart"/>
      <w:r>
        <w:rPr>
          <w:snapToGrid/>
          <w:color w:val="000000"/>
          <w:kern w:val="0"/>
          <w:sz w:val="20"/>
          <w:szCs w:val="20"/>
        </w:rPr>
        <w:t>Wisitpongphan</w:t>
      </w:r>
      <w:proofErr w:type="spellEnd"/>
      <w:r>
        <w:rPr>
          <w:snapToGrid/>
          <w:color w:val="000000"/>
          <w:kern w:val="0"/>
          <w:sz w:val="20"/>
          <w:szCs w:val="20"/>
        </w:rPr>
        <w:t xml:space="preserve"> N, </w:t>
      </w:r>
      <w:proofErr w:type="spellStart"/>
      <w:r>
        <w:rPr>
          <w:snapToGrid/>
          <w:color w:val="000000"/>
          <w:kern w:val="0"/>
          <w:sz w:val="20"/>
          <w:szCs w:val="20"/>
        </w:rPr>
        <w:t>Fanbai</w:t>
      </w:r>
      <w:proofErr w:type="spellEnd"/>
      <w:r>
        <w:rPr>
          <w:snapToGrid/>
          <w:color w:val="000000"/>
          <w:kern w:val="0"/>
          <w:sz w:val="20"/>
          <w:szCs w:val="20"/>
        </w:rPr>
        <w:t xml:space="preserve">, </w:t>
      </w:r>
      <w:proofErr w:type="spellStart"/>
      <w:r>
        <w:rPr>
          <w:snapToGrid/>
          <w:color w:val="000000"/>
          <w:kern w:val="0"/>
          <w:sz w:val="20"/>
          <w:szCs w:val="20"/>
        </w:rPr>
        <w:t>Mudalige</w:t>
      </w:r>
      <w:proofErr w:type="spellEnd"/>
      <w:r>
        <w:rPr>
          <w:snapToGrid/>
          <w:color w:val="000000"/>
          <w:kern w:val="0"/>
          <w:sz w:val="20"/>
          <w:szCs w:val="20"/>
        </w:rPr>
        <w:t xml:space="preserve"> P, et al. On the routing problem in disconnected vehicular </w:t>
      </w:r>
      <w:proofErr w:type="spellStart"/>
      <w:r>
        <w:rPr>
          <w:snapToGrid/>
          <w:color w:val="000000"/>
          <w:kern w:val="0"/>
          <w:sz w:val="20"/>
          <w:szCs w:val="20"/>
        </w:rPr>
        <w:t>adhoc</w:t>
      </w:r>
      <w:proofErr w:type="spellEnd"/>
      <w:r>
        <w:rPr>
          <w:snapToGrid/>
          <w:color w:val="000000"/>
          <w:kern w:val="0"/>
          <w:sz w:val="20"/>
          <w:szCs w:val="20"/>
        </w:rPr>
        <w:t xml:space="preserve"> networks[C]. 2007.</w:t>
      </w:r>
      <w:bookmarkEnd w:id="10"/>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 [2] </w:t>
      </w:r>
      <w:bookmarkStart w:id="11" w:name="_neb90FD3E6F_79AD_4E11_BA04_2841967EC7DC"/>
      <w:proofErr w:type="spellStart"/>
      <w:r>
        <w:rPr>
          <w:snapToGrid/>
          <w:color w:val="000000"/>
          <w:kern w:val="0"/>
          <w:sz w:val="20"/>
          <w:szCs w:val="20"/>
        </w:rPr>
        <w:t>Rudack</w:t>
      </w:r>
      <w:proofErr w:type="spellEnd"/>
      <w:r>
        <w:rPr>
          <w:snapToGrid/>
          <w:color w:val="000000"/>
          <w:kern w:val="0"/>
          <w:sz w:val="20"/>
          <w:szCs w:val="20"/>
        </w:rPr>
        <w:t xml:space="preserve"> M, </w:t>
      </w:r>
      <w:proofErr w:type="spellStart"/>
      <w:r>
        <w:rPr>
          <w:snapToGrid/>
          <w:color w:val="000000"/>
          <w:kern w:val="0"/>
          <w:sz w:val="20"/>
          <w:szCs w:val="20"/>
        </w:rPr>
        <w:t>Meincke</w:t>
      </w:r>
      <w:proofErr w:type="spellEnd"/>
      <w:r>
        <w:rPr>
          <w:snapToGrid/>
          <w:color w:val="000000"/>
          <w:kern w:val="0"/>
          <w:sz w:val="20"/>
          <w:szCs w:val="20"/>
        </w:rPr>
        <w:t xml:space="preserve"> M, Lott M. On the dynamics of ad hoc networks for inter vehicle communications (IVC</w:t>
      </w:r>
      <w:proofErr w:type="gramStart"/>
      <w:r>
        <w:rPr>
          <w:snapToGrid/>
          <w:color w:val="000000"/>
          <w:kern w:val="0"/>
          <w:sz w:val="20"/>
          <w:szCs w:val="20"/>
        </w:rPr>
        <w:t>)[</w:t>
      </w:r>
      <w:proofErr w:type="gramEnd"/>
      <w:r>
        <w:rPr>
          <w:snapToGrid/>
          <w:color w:val="000000"/>
          <w:kern w:val="0"/>
          <w:sz w:val="20"/>
          <w:szCs w:val="20"/>
        </w:rPr>
        <w:t>J]. 2002.</w:t>
      </w:r>
      <w:bookmarkEnd w:id="11"/>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 [3] </w:t>
      </w:r>
      <w:bookmarkStart w:id="12" w:name="_neb4D51085A_74D9_4864_A1E6_4F8C28DC76DF"/>
      <w:r>
        <w:rPr>
          <w:snapToGrid/>
          <w:color w:val="000000"/>
          <w:kern w:val="0"/>
          <w:sz w:val="20"/>
          <w:szCs w:val="20"/>
        </w:rPr>
        <w:t xml:space="preserve">Fall K. A Delay-Tolerant Network Architecture for Challenged </w:t>
      </w:r>
      <w:proofErr w:type="gramStart"/>
      <w:r>
        <w:rPr>
          <w:snapToGrid/>
          <w:color w:val="000000"/>
          <w:kern w:val="0"/>
          <w:sz w:val="20"/>
          <w:szCs w:val="20"/>
        </w:rPr>
        <w:t>Internets[</w:t>
      </w:r>
      <w:proofErr w:type="gramEnd"/>
      <w:r>
        <w:rPr>
          <w:snapToGrid/>
          <w:color w:val="000000"/>
          <w:kern w:val="0"/>
          <w:sz w:val="20"/>
          <w:szCs w:val="20"/>
        </w:rPr>
        <w:t>Z]. Karlsruhe, Germany: 200327-34.</w:t>
      </w:r>
      <w:bookmarkEnd w:id="12"/>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 [4] </w:t>
      </w:r>
      <w:bookmarkStart w:id="13" w:name="_neb97E13F79_69A4_423C_B147_DBBC052328DB"/>
      <w:r>
        <w:rPr>
          <w:snapToGrid/>
          <w:color w:val="000000"/>
          <w:kern w:val="0"/>
          <w:sz w:val="20"/>
          <w:szCs w:val="20"/>
        </w:rPr>
        <w:t xml:space="preserve">Daly E M, </w:t>
      </w:r>
      <w:proofErr w:type="spellStart"/>
      <w:r>
        <w:rPr>
          <w:snapToGrid/>
          <w:color w:val="000000"/>
          <w:kern w:val="0"/>
          <w:sz w:val="20"/>
          <w:szCs w:val="20"/>
        </w:rPr>
        <w:t>Haahr</w:t>
      </w:r>
      <w:proofErr w:type="spellEnd"/>
      <w:r>
        <w:rPr>
          <w:snapToGrid/>
          <w:color w:val="000000"/>
          <w:kern w:val="0"/>
          <w:sz w:val="20"/>
          <w:szCs w:val="20"/>
        </w:rPr>
        <w:t xml:space="preserve"> M. The challenges of disconnected delay-tolerant </w:t>
      </w:r>
      <w:proofErr w:type="gramStart"/>
      <w:r>
        <w:rPr>
          <w:snapToGrid/>
          <w:color w:val="000000"/>
          <w:kern w:val="0"/>
          <w:sz w:val="20"/>
          <w:szCs w:val="20"/>
        </w:rPr>
        <w:t>MANETs[</w:t>
      </w:r>
      <w:proofErr w:type="gramEnd"/>
      <w:r>
        <w:rPr>
          <w:snapToGrid/>
          <w:color w:val="000000"/>
          <w:kern w:val="0"/>
          <w:sz w:val="20"/>
          <w:szCs w:val="20"/>
        </w:rPr>
        <w:t>J]. Ad Hoc Networks, 2010, 8(2): 241-250.</w:t>
      </w:r>
      <w:bookmarkEnd w:id="13"/>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 [5] </w:t>
      </w:r>
      <w:bookmarkStart w:id="14" w:name="_nebE685DC7F_839B_4231_AC42_BA25241D3F1D"/>
      <w:r>
        <w:rPr>
          <w:snapToGrid/>
          <w:color w:val="000000"/>
          <w:kern w:val="0"/>
          <w:sz w:val="20"/>
          <w:szCs w:val="20"/>
        </w:rPr>
        <w:t xml:space="preserve">Burbank J L, </w:t>
      </w:r>
      <w:proofErr w:type="spellStart"/>
      <w:r>
        <w:rPr>
          <w:snapToGrid/>
          <w:color w:val="000000"/>
          <w:kern w:val="0"/>
          <w:sz w:val="20"/>
          <w:szCs w:val="20"/>
        </w:rPr>
        <w:t>Chimento</w:t>
      </w:r>
      <w:proofErr w:type="spellEnd"/>
      <w:r>
        <w:rPr>
          <w:snapToGrid/>
          <w:color w:val="000000"/>
          <w:kern w:val="0"/>
          <w:sz w:val="20"/>
          <w:szCs w:val="20"/>
        </w:rPr>
        <w:t xml:space="preserve"> P F, </w:t>
      </w:r>
      <w:proofErr w:type="spellStart"/>
      <w:r>
        <w:rPr>
          <w:snapToGrid/>
          <w:color w:val="000000"/>
          <w:kern w:val="0"/>
          <w:sz w:val="20"/>
          <w:szCs w:val="20"/>
        </w:rPr>
        <w:t>Haberman</w:t>
      </w:r>
      <w:proofErr w:type="spellEnd"/>
      <w:r>
        <w:rPr>
          <w:snapToGrid/>
          <w:color w:val="000000"/>
          <w:kern w:val="0"/>
          <w:sz w:val="20"/>
          <w:szCs w:val="20"/>
        </w:rPr>
        <w:t xml:space="preserve"> B K, et al. Key Challenges of Military Tactical Networking and the Elusive Promise of MANET Technology [J]. Communications Magazine, IEEE, 2006, 44(11): 39-45.</w:t>
      </w:r>
      <w:bookmarkEnd w:id="14"/>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 [6] </w:t>
      </w:r>
      <w:bookmarkStart w:id="15" w:name="_neb98D13A42_067D_45C8_BC15_56EAE576985C"/>
      <w:proofErr w:type="spellStart"/>
      <w:r>
        <w:rPr>
          <w:snapToGrid/>
          <w:color w:val="000000"/>
          <w:kern w:val="0"/>
          <w:sz w:val="20"/>
          <w:szCs w:val="20"/>
        </w:rPr>
        <w:t>Sede</w:t>
      </w:r>
      <w:proofErr w:type="spellEnd"/>
      <w:r>
        <w:rPr>
          <w:snapToGrid/>
          <w:color w:val="000000"/>
          <w:kern w:val="0"/>
          <w:sz w:val="20"/>
          <w:szCs w:val="20"/>
        </w:rPr>
        <w:t xml:space="preserve"> M, Li X, Li D, et al. Routing in Large-Scale Buses Ad Hoc Networks[C]. 2008.</w:t>
      </w:r>
      <w:bookmarkEnd w:id="15"/>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 [7] </w:t>
      </w:r>
      <w:bookmarkStart w:id="16" w:name="_neb3F7314B7_C930_4681_A130_DCD30842CC54"/>
      <w:proofErr w:type="spellStart"/>
      <w:r>
        <w:rPr>
          <w:snapToGrid/>
          <w:color w:val="000000"/>
          <w:kern w:val="0"/>
          <w:sz w:val="20"/>
          <w:szCs w:val="20"/>
        </w:rPr>
        <w:t>Hui</w:t>
      </w:r>
      <w:proofErr w:type="spellEnd"/>
      <w:r>
        <w:rPr>
          <w:snapToGrid/>
          <w:color w:val="000000"/>
          <w:kern w:val="0"/>
          <w:sz w:val="20"/>
          <w:szCs w:val="20"/>
        </w:rPr>
        <w:t xml:space="preserve"> P, </w:t>
      </w:r>
      <w:proofErr w:type="spellStart"/>
      <w:r>
        <w:rPr>
          <w:snapToGrid/>
          <w:color w:val="000000"/>
          <w:kern w:val="0"/>
          <w:sz w:val="20"/>
          <w:szCs w:val="20"/>
        </w:rPr>
        <w:t>Chaintreau</w:t>
      </w:r>
      <w:proofErr w:type="spellEnd"/>
      <w:r>
        <w:rPr>
          <w:snapToGrid/>
          <w:color w:val="000000"/>
          <w:kern w:val="0"/>
          <w:sz w:val="20"/>
          <w:szCs w:val="20"/>
        </w:rPr>
        <w:t xml:space="preserve"> A, Scott J, et al. Pocket switched networks and human mobility in conference environments[C]. New York, NY, USA: ACM, 2005.</w:t>
      </w:r>
      <w:bookmarkEnd w:id="16"/>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 [8] </w:t>
      </w:r>
      <w:bookmarkStart w:id="17" w:name="_nebEE4FFB7B_B607_405D_A3B9_16878B97DD61"/>
      <w:proofErr w:type="spellStart"/>
      <w:r>
        <w:rPr>
          <w:snapToGrid/>
          <w:color w:val="000000"/>
          <w:kern w:val="0"/>
          <w:sz w:val="20"/>
          <w:szCs w:val="20"/>
        </w:rPr>
        <w:t>Juang</w:t>
      </w:r>
      <w:proofErr w:type="spellEnd"/>
      <w:r>
        <w:rPr>
          <w:snapToGrid/>
          <w:color w:val="000000"/>
          <w:kern w:val="0"/>
          <w:sz w:val="20"/>
          <w:szCs w:val="20"/>
        </w:rPr>
        <w:t xml:space="preserve"> P, Oki H, Wang Y, et al. Energy-efficient computing for wildlife tracking: design tradeoffs and early experiences with </w:t>
      </w:r>
      <w:proofErr w:type="spellStart"/>
      <w:proofErr w:type="gramStart"/>
      <w:r>
        <w:rPr>
          <w:snapToGrid/>
          <w:color w:val="000000"/>
          <w:kern w:val="0"/>
          <w:sz w:val="20"/>
          <w:szCs w:val="20"/>
        </w:rPr>
        <w:t>ZebraNet</w:t>
      </w:r>
      <w:proofErr w:type="spellEnd"/>
      <w:r>
        <w:rPr>
          <w:snapToGrid/>
          <w:color w:val="000000"/>
          <w:kern w:val="0"/>
          <w:sz w:val="20"/>
          <w:szCs w:val="20"/>
        </w:rPr>
        <w:t>[</w:t>
      </w:r>
      <w:proofErr w:type="gramEnd"/>
      <w:r>
        <w:rPr>
          <w:snapToGrid/>
          <w:color w:val="000000"/>
          <w:kern w:val="0"/>
          <w:sz w:val="20"/>
          <w:szCs w:val="20"/>
        </w:rPr>
        <w:t xml:space="preserve">J]. </w:t>
      </w:r>
      <w:proofErr w:type="gramStart"/>
      <w:r>
        <w:rPr>
          <w:snapToGrid/>
          <w:color w:val="000000"/>
          <w:kern w:val="0"/>
          <w:sz w:val="20"/>
          <w:szCs w:val="20"/>
        </w:rPr>
        <w:t xml:space="preserve">SIGARCH </w:t>
      </w:r>
      <w:proofErr w:type="spellStart"/>
      <w:r>
        <w:rPr>
          <w:snapToGrid/>
          <w:color w:val="000000"/>
          <w:kern w:val="0"/>
          <w:sz w:val="20"/>
          <w:szCs w:val="20"/>
        </w:rPr>
        <w:t>Comput</w:t>
      </w:r>
      <w:proofErr w:type="spellEnd"/>
      <w:r>
        <w:rPr>
          <w:snapToGrid/>
          <w:color w:val="000000"/>
          <w:kern w:val="0"/>
          <w:sz w:val="20"/>
          <w:szCs w:val="20"/>
        </w:rPr>
        <w:t>.</w:t>
      </w:r>
      <w:proofErr w:type="gramEnd"/>
      <w:r>
        <w:rPr>
          <w:snapToGrid/>
          <w:color w:val="000000"/>
          <w:kern w:val="0"/>
          <w:sz w:val="20"/>
          <w:szCs w:val="20"/>
        </w:rPr>
        <w:t xml:space="preserve"> Archit. News, 2002, 36(5): 96-107.</w:t>
      </w:r>
      <w:bookmarkEnd w:id="17"/>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 [9] </w:t>
      </w:r>
      <w:bookmarkStart w:id="18" w:name="_nebAB33B9B1_76C2_4361_8A92_A2F1C49B50C7"/>
      <w:r>
        <w:rPr>
          <w:snapToGrid/>
          <w:color w:val="000000"/>
          <w:kern w:val="0"/>
          <w:sz w:val="20"/>
          <w:szCs w:val="20"/>
        </w:rPr>
        <w:t xml:space="preserve">Burleigh S, Hooke A, </w:t>
      </w:r>
      <w:proofErr w:type="spellStart"/>
      <w:r>
        <w:rPr>
          <w:snapToGrid/>
          <w:color w:val="000000"/>
          <w:kern w:val="0"/>
          <w:sz w:val="20"/>
          <w:szCs w:val="20"/>
        </w:rPr>
        <w:t>Torgerson</w:t>
      </w:r>
      <w:proofErr w:type="spellEnd"/>
      <w:r>
        <w:rPr>
          <w:snapToGrid/>
          <w:color w:val="000000"/>
          <w:kern w:val="0"/>
          <w:sz w:val="20"/>
          <w:szCs w:val="20"/>
        </w:rPr>
        <w:t xml:space="preserve"> L, et al. Delay-tolerant networking: an approach to interplanetary </w:t>
      </w:r>
      <w:proofErr w:type="gramStart"/>
      <w:r>
        <w:rPr>
          <w:snapToGrid/>
          <w:color w:val="000000"/>
          <w:kern w:val="0"/>
          <w:sz w:val="20"/>
          <w:szCs w:val="20"/>
        </w:rPr>
        <w:t>Internet[</w:t>
      </w:r>
      <w:proofErr w:type="gramEnd"/>
      <w:r>
        <w:rPr>
          <w:snapToGrid/>
          <w:color w:val="000000"/>
          <w:kern w:val="0"/>
          <w:sz w:val="20"/>
          <w:szCs w:val="20"/>
        </w:rPr>
        <w:t>J]. Communications Magazine, IEEE, 2003, 41(6): 128-136.</w:t>
      </w:r>
      <w:bookmarkEnd w:id="18"/>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[10] </w:t>
      </w:r>
      <w:bookmarkStart w:id="19" w:name="_nebB6D93A1F_7221_4C32_8F8D_9CFD0E0B9D64"/>
      <w:proofErr w:type="spellStart"/>
      <w:r>
        <w:rPr>
          <w:snapToGrid/>
          <w:color w:val="000000"/>
          <w:kern w:val="0"/>
          <w:sz w:val="20"/>
          <w:szCs w:val="20"/>
        </w:rPr>
        <w:t>Chuah</w:t>
      </w:r>
      <w:proofErr w:type="spellEnd"/>
      <w:r>
        <w:rPr>
          <w:snapToGrid/>
          <w:color w:val="000000"/>
          <w:kern w:val="0"/>
          <w:sz w:val="20"/>
          <w:szCs w:val="20"/>
        </w:rPr>
        <w:t xml:space="preserve"> M C, Ma W. Integrated Buffer and Route Management in a DTN with Message Ferry[C]. 2006.</w:t>
      </w:r>
      <w:bookmarkEnd w:id="19"/>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[11] </w:t>
      </w:r>
      <w:bookmarkStart w:id="20" w:name="_neb5E1E54EF_4ACE_4B82_B3D5_9824C0C1ACB8"/>
      <w:proofErr w:type="spellStart"/>
      <w:r>
        <w:rPr>
          <w:snapToGrid/>
          <w:color w:val="000000"/>
          <w:kern w:val="0"/>
          <w:sz w:val="20"/>
          <w:szCs w:val="20"/>
        </w:rPr>
        <w:t>Zegura</w:t>
      </w:r>
      <w:proofErr w:type="spellEnd"/>
      <w:r>
        <w:rPr>
          <w:snapToGrid/>
          <w:color w:val="000000"/>
          <w:kern w:val="0"/>
          <w:sz w:val="20"/>
          <w:szCs w:val="20"/>
        </w:rPr>
        <w:t xml:space="preserve"> S M </w:t>
      </w:r>
      <w:proofErr w:type="spellStart"/>
      <w:r>
        <w:rPr>
          <w:snapToGrid/>
          <w:color w:val="000000"/>
          <w:kern w:val="0"/>
          <w:sz w:val="20"/>
          <w:szCs w:val="20"/>
        </w:rPr>
        <w:t>M</w:t>
      </w:r>
      <w:proofErr w:type="spellEnd"/>
      <w:r>
        <w:rPr>
          <w:snapToGrid/>
          <w:color w:val="000000"/>
          <w:kern w:val="0"/>
          <w:sz w:val="20"/>
          <w:szCs w:val="20"/>
        </w:rPr>
        <w:t xml:space="preserve"> A. Routing in Space and Time in Networks with Predictable </w:t>
      </w:r>
      <w:proofErr w:type="gramStart"/>
      <w:r>
        <w:rPr>
          <w:snapToGrid/>
          <w:color w:val="000000"/>
          <w:kern w:val="0"/>
          <w:sz w:val="20"/>
          <w:szCs w:val="20"/>
        </w:rPr>
        <w:t>Mobility[</w:t>
      </w:r>
      <w:proofErr w:type="gramEnd"/>
      <w:r>
        <w:rPr>
          <w:snapToGrid/>
          <w:color w:val="000000"/>
          <w:kern w:val="0"/>
          <w:sz w:val="20"/>
          <w:szCs w:val="20"/>
        </w:rPr>
        <w:t>J]. 2004.</w:t>
      </w:r>
      <w:bookmarkEnd w:id="20"/>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[12] </w:t>
      </w:r>
      <w:bookmarkStart w:id="21" w:name="_neb9B6CF176_7306_4537_B659_A736D7B406ED"/>
      <w:proofErr w:type="spellStart"/>
      <w:r>
        <w:rPr>
          <w:snapToGrid/>
          <w:color w:val="000000"/>
          <w:kern w:val="0"/>
          <w:sz w:val="20"/>
          <w:szCs w:val="20"/>
        </w:rPr>
        <w:t>Chrobak</w:t>
      </w:r>
      <w:proofErr w:type="spellEnd"/>
      <w:r>
        <w:rPr>
          <w:snapToGrid/>
          <w:color w:val="000000"/>
          <w:kern w:val="0"/>
          <w:sz w:val="20"/>
          <w:szCs w:val="20"/>
        </w:rPr>
        <w:t xml:space="preserve"> M, </w:t>
      </w:r>
      <w:proofErr w:type="spellStart"/>
      <w:r>
        <w:rPr>
          <w:snapToGrid/>
          <w:color w:val="000000"/>
          <w:kern w:val="0"/>
          <w:sz w:val="20"/>
          <w:szCs w:val="20"/>
        </w:rPr>
        <w:t>Gasieniec</w:t>
      </w:r>
      <w:proofErr w:type="spellEnd"/>
      <w:r>
        <w:rPr>
          <w:snapToGrid/>
          <w:color w:val="000000"/>
          <w:kern w:val="0"/>
          <w:sz w:val="20"/>
          <w:szCs w:val="20"/>
        </w:rPr>
        <w:t xml:space="preserve"> L, Kowalski D. The wake-up problem in multi-hop radio networks[C]. Philadelphia, PA, USA: Society for Industrial and Applied Mathematics, 2004.</w:t>
      </w:r>
      <w:bookmarkEnd w:id="21"/>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[13] </w:t>
      </w:r>
      <w:bookmarkStart w:id="22" w:name="_neb2B1149B0_2F11_4551_BF4E_1F2EDD70F556"/>
      <w:r>
        <w:rPr>
          <w:rFonts w:ascii="宋体" w:cs="宋体" w:hint="eastAsia"/>
          <w:snapToGrid/>
          <w:color w:val="000000"/>
          <w:kern w:val="0"/>
          <w:sz w:val="20"/>
          <w:szCs w:val="20"/>
        </w:rPr>
        <w:t>樊秀梅，单志广，张宝贤，等</w:t>
      </w:r>
      <w:r>
        <w:rPr>
          <w:snapToGrid/>
          <w:color w:val="000000"/>
          <w:kern w:val="0"/>
          <w:sz w:val="20"/>
          <w:szCs w:val="20"/>
        </w:rPr>
        <w:t xml:space="preserve">. </w:t>
      </w:r>
      <w:r>
        <w:rPr>
          <w:rFonts w:ascii="宋体" w:cs="宋体" w:hint="eastAsia"/>
          <w:snapToGrid/>
          <w:color w:val="000000"/>
          <w:kern w:val="0"/>
          <w:sz w:val="20"/>
          <w:szCs w:val="20"/>
        </w:rPr>
        <w:t>容迟网络体系结构及其关键技术研究</w:t>
      </w:r>
      <w:r>
        <w:rPr>
          <w:snapToGrid/>
          <w:color w:val="000000"/>
          <w:kern w:val="0"/>
          <w:sz w:val="20"/>
          <w:szCs w:val="20"/>
        </w:rPr>
        <w:t xml:space="preserve">[J]. </w:t>
      </w:r>
      <w:r>
        <w:rPr>
          <w:rFonts w:ascii="宋体" w:cs="宋体" w:hint="eastAsia"/>
          <w:snapToGrid/>
          <w:color w:val="000000"/>
          <w:kern w:val="0"/>
          <w:sz w:val="20"/>
          <w:szCs w:val="20"/>
        </w:rPr>
        <w:t>电子学报</w:t>
      </w:r>
      <w:r>
        <w:rPr>
          <w:snapToGrid/>
          <w:color w:val="000000"/>
          <w:kern w:val="0"/>
          <w:sz w:val="20"/>
          <w:szCs w:val="20"/>
        </w:rPr>
        <w:t xml:space="preserve">, 2008, 36(1): </w:t>
      </w:r>
      <w:proofErr w:type="gramStart"/>
      <w:r>
        <w:rPr>
          <w:snapToGrid/>
          <w:color w:val="000000"/>
          <w:kern w:val="0"/>
          <w:sz w:val="20"/>
          <w:szCs w:val="20"/>
        </w:rPr>
        <w:t>161-170.</w:t>
      </w:r>
      <w:bookmarkEnd w:id="22"/>
      <w:proofErr w:type="gramEnd"/>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[14] </w:t>
      </w:r>
      <w:bookmarkStart w:id="23" w:name="_neb3648ACB5_2A19_4EAD_B4E6_7557C04E6BC1"/>
      <w:proofErr w:type="spellStart"/>
      <w:r>
        <w:rPr>
          <w:snapToGrid/>
          <w:color w:val="000000"/>
          <w:kern w:val="0"/>
          <w:sz w:val="20"/>
          <w:szCs w:val="20"/>
        </w:rPr>
        <w:t>Harras</w:t>
      </w:r>
      <w:proofErr w:type="spellEnd"/>
      <w:r>
        <w:rPr>
          <w:snapToGrid/>
          <w:color w:val="000000"/>
          <w:kern w:val="0"/>
          <w:sz w:val="20"/>
          <w:szCs w:val="20"/>
        </w:rPr>
        <w:t xml:space="preserve"> K, </w:t>
      </w:r>
      <w:proofErr w:type="spellStart"/>
      <w:r>
        <w:rPr>
          <w:snapToGrid/>
          <w:color w:val="000000"/>
          <w:kern w:val="0"/>
          <w:sz w:val="20"/>
          <w:szCs w:val="20"/>
        </w:rPr>
        <w:t>Almeroth</w:t>
      </w:r>
      <w:proofErr w:type="spellEnd"/>
      <w:r>
        <w:rPr>
          <w:snapToGrid/>
          <w:color w:val="000000"/>
          <w:kern w:val="0"/>
          <w:sz w:val="20"/>
          <w:szCs w:val="20"/>
        </w:rPr>
        <w:t xml:space="preserve"> K, Belding-Royer E. Delay tolerant mobile networks (</w:t>
      </w:r>
      <w:proofErr w:type="spellStart"/>
      <w:r>
        <w:rPr>
          <w:snapToGrid/>
          <w:color w:val="000000"/>
          <w:kern w:val="0"/>
          <w:sz w:val="20"/>
          <w:szCs w:val="20"/>
        </w:rPr>
        <w:t>dtmns</w:t>
      </w:r>
      <w:proofErr w:type="spellEnd"/>
      <w:r>
        <w:rPr>
          <w:snapToGrid/>
          <w:color w:val="000000"/>
          <w:kern w:val="0"/>
          <w:sz w:val="20"/>
          <w:szCs w:val="20"/>
        </w:rPr>
        <w:t xml:space="preserve">): Controlled flooding in sparse mobile </w:t>
      </w:r>
      <w:proofErr w:type="gramStart"/>
      <w:r>
        <w:rPr>
          <w:snapToGrid/>
          <w:color w:val="000000"/>
          <w:kern w:val="0"/>
          <w:sz w:val="20"/>
          <w:szCs w:val="20"/>
        </w:rPr>
        <w:t>networks[</w:t>
      </w:r>
      <w:proofErr w:type="gramEnd"/>
      <w:r>
        <w:rPr>
          <w:snapToGrid/>
          <w:color w:val="000000"/>
          <w:kern w:val="0"/>
          <w:sz w:val="20"/>
          <w:szCs w:val="20"/>
        </w:rPr>
        <w:t xml:space="preserve">J]. </w:t>
      </w:r>
      <w:proofErr w:type="gramStart"/>
      <w:r>
        <w:rPr>
          <w:snapToGrid/>
          <w:color w:val="000000"/>
          <w:kern w:val="0"/>
          <w:sz w:val="20"/>
          <w:szCs w:val="20"/>
        </w:rPr>
        <w:t>NETWORKING 2005.</w:t>
      </w:r>
      <w:proofErr w:type="gramEnd"/>
      <w:r>
        <w:rPr>
          <w:snapToGrid/>
          <w:color w:val="000000"/>
          <w:kern w:val="0"/>
          <w:sz w:val="20"/>
          <w:szCs w:val="20"/>
        </w:rPr>
        <w:t xml:space="preserve"> Networking Technologies, Services, and Protocols; Performance of Computer and Communication Networks; Mobile and Wireless Communications Systems, 2005: 41-91.</w:t>
      </w:r>
      <w:bookmarkEnd w:id="23"/>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[15] </w:t>
      </w:r>
      <w:bookmarkStart w:id="24" w:name="_neb1454AFA0_6DE2_4685_A1A4_FBABED080354"/>
      <w:r>
        <w:rPr>
          <w:snapToGrid/>
          <w:color w:val="000000"/>
          <w:kern w:val="0"/>
          <w:sz w:val="20"/>
          <w:szCs w:val="20"/>
        </w:rPr>
        <w:t xml:space="preserve">Wang Y, Wu H. Delay/fault-tolerant mobile sensor network (DFT-MSN): a new paradigm for pervasive information </w:t>
      </w:r>
      <w:proofErr w:type="gramStart"/>
      <w:r>
        <w:rPr>
          <w:snapToGrid/>
          <w:color w:val="000000"/>
          <w:kern w:val="0"/>
          <w:sz w:val="20"/>
          <w:szCs w:val="20"/>
        </w:rPr>
        <w:t>gathering[</w:t>
      </w:r>
      <w:proofErr w:type="gramEnd"/>
      <w:r>
        <w:rPr>
          <w:snapToGrid/>
          <w:color w:val="000000"/>
          <w:kern w:val="0"/>
          <w:sz w:val="20"/>
          <w:szCs w:val="20"/>
        </w:rPr>
        <w:t>J]. Mobile Computing, IEEE Transactions on, 2007, 6(9): 1021-1034.</w:t>
      </w:r>
      <w:bookmarkEnd w:id="24"/>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[16] </w:t>
      </w:r>
      <w:bookmarkStart w:id="25" w:name="_neb111101FE_8848_4CD8_8D84_54ADC803EBD8"/>
      <w:proofErr w:type="spellStart"/>
      <w:r>
        <w:rPr>
          <w:snapToGrid/>
          <w:color w:val="000000"/>
          <w:kern w:val="0"/>
          <w:sz w:val="20"/>
          <w:szCs w:val="20"/>
        </w:rPr>
        <w:t>Harras</w:t>
      </w:r>
      <w:proofErr w:type="spellEnd"/>
      <w:r>
        <w:rPr>
          <w:snapToGrid/>
          <w:color w:val="000000"/>
          <w:kern w:val="0"/>
          <w:sz w:val="20"/>
          <w:szCs w:val="20"/>
        </w:rPr>
        <w:t xml:space="preserve"> K, </w:t>
      </w:r>
      <w:proofErr w:type="spellStart"/>
      <w:r>
        <w:rPr>
          <w:snapToGrid/>
          <w:color w:val="000000"/>
          <w:kern w:val="0"/>
          <w:sz w:val="20"/>
          <w:szCs w:val="20"/>
        </w:rPr>
        <w:t>Almeroth</w:t>
      </w:r>
      <w:proofErr w:type="spellEnd"/>
      <w:r>
        <w:rPr>
          <w:snapToGrid/>
          <w:color w:val="000000"/>
          <w:kern w:val="0"/>
          <w:sz w:val="20"/>
          <w:szCs w:val="20"/>
        </w:rPr>
        <w:t xml:space="preserve"> K. Transport layer issues in delay tolerant mobile </w:t>
      </w:r>
      <w:proofErr w:type="gramStart"/>
      <w:r>
        <w:rPr>
          <w:snapToGrid/>
          <w:color w:val="000000"/>
          <w:kern w:val="0"/>
          <w:sz w:val="20"/>
          <w:szCs w:val="20"/>
        </w:rPr>
        <w:t>networks[</w:t>
      </w:r>
      <w:proofErr w:type="gramEnd"/>
      <w:r>
        <w:rPr>
          <w:snapToGrid/>
          <w:color w:val="000000"/>
          <w:kern w:val="0"/>
          <w:sz w:val="20"/>
          <w:szCs w:val="20"/>
        </w:rPr>
        <w:t xml:space="preserve">J]. </w:t>
      </w:r>
      <w:proofErr w:type="gramStart"/>
      <w:r>
        <w:rPr>
          <w:snapToGrid/>
          <w:color w:val="000000"/>
          <w:kern w:val="0"/>
          <w:sz w:val="20"/>
          <w:szCs w:val="20"/>
        </w:rPr>
        <w:t>NETWORKING 2006.</w:t>
      </w:r>
      <w:proofErr w:type="gramEnd"/>
      <w:r>
        <w:rPr>
          <w:snapToGrid/>
          <w:color w:val="000000"/>
          <w:kern w:val="0"/>
          <w:sz w:val="20"/>
          <w:szCs w:val="20"/>
        </w:rPr>
        <w:t xml:space="preserve"> Networking Technologies, Services, and Protocols; Performance of Computer and Communication Networks; Mobile and Wireless Communications Systems, 2006: 463-475.</w:t>
      </w:r>
      <w:bookmarkEnd w:id="25"/>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[17] </w:t>
      </w:r>
      <w:bookmarkStart w:id="26" w:name="_neb88D3AB5D_ACD5_4D34_8116_91732F779C81"/>
      <w:proofErr w:type="spellStart"/>
      <w:r>
        <w:rPr>
          <w:snapToGrid/>
          <w:color w:val="000000"/>
          <w:kern w:val="0"/>
          <w:sz w:val="20"/>
          <w:szCs w:val="20"/>
        </w:rPr>
        <w:t>Harras</w:t>
      </w:r>
      <w:proofErr w:type="spellEnd"/>
      <w:r>
        <w:rPr>
          <w:snapToGrid/>
          <w:color w:val="000000"/>
          <w:kern w:val="0"/>
          <w:sz w:val="20"/>
          <w:szCs w:val="20"/>
        </w:rPr>
        <w:t xml:space="preserve"> K A, </w:t>
      </w:r>
      <w:proofErr w:type="spellStart"/>
      <w:r>
        <w:rPr>
          <w:snapToGrid/>
          <w:color w:val="000000"/>
          <w:kern w:val="0"/>
          <w:sz w:val="20"/>
          <w:szCs w:val="20"/>
        </w:rPr>
        <w:t>Almeroth</w:t>
      </w:r>
      <w:proofErr w:type="spellEnd"/>
      <w:r>
        <w:rPr>
          <w:snapToGrid/>
          <w:color w:val="000000"/>
          <w:kern w:val="0"/>
          <w:sz w:val="20"/>
          <w:szCs w:val="20"/>
        </w:rPr>
        <w:t xml:space="preserve"> K C. Inter-regional messenger scheduling in delay tolerant mobile networks[C]. 2006.</w:t>
      </w:r>
      <w:bookmarkEnd w:id="26"/>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[18] </w:t>
      </w:r>
      <w:bookmarkStart w:id="27" w:name="_neb4BDB32FB_7302_4A35_B60B_AC71B1AFBCA2"/>
      <w:r>
        <w:rPr>
          <w:snapToGrid/>
          <w:color w:val="000000"/>
          <w:kern w:val="0"/>
          <w:sz w:val="20"/>
          <w:szCs w:val="20"/>
        </w:rPr>
        <w:t xml:space="preserve">Daly E M, </w:t>
      </w:r>
      <w:proofErr w:type="spellStart"/>
      <w:r>
        <w:rPr>
          <w:snapToGrid/>
          <w:color w:val="000000"/>
          <w:kern w:val="0"/>
          <w:sz w:val="20"/>
          <w:szCs w:val="20"/>
        </w:rPr>
        <w:t>Haahr</w:t>
      </w:r>
      <w:proofErr w:type="spellEnd"/>
      <w:r>
        <w:rPr>
          <w:snapToGrid/>
          <w:color w:val="000000"/>
          <w:kern w:val="0"/>
          <w:sz w:val="20"/>
          <w:szCs w:val="20"/>
        </w:rPr>
        <w:t xml:space="preserve"> M. Social network analysis for routing in disconnected delay-tolerant MANETs[C]. New York, NY, USA: ACM, 2007.</w:t>
      </w:r>
      <w:bookmarkEnd w:id="27"/>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[19] </w:t>
      </w:r>
      <w:bookmarkStart w:id="28" w:name="_nebDF37D9C4_F54A_4AAA_8EE0_194D4A16F125"/>
      <w:proofErr w:type="spellStart"/>
      <w:r>
        <w:rPr>
          <w:snapToGrid/>
          <w:color w:val="000000"/>
          <w:kern w:val="0"/>
          <w:sz w:val="20"/>
          <w:szCs w:val="20"/>
        </w:rPr>
        <w:t>Hongyi</w:t>
      </w:r>
      <w:proofErr w:type="spellEnd"/>
      <w:r>
        <w:rPr>
          <w:snapToGrid/>
          <w:color w:val="000000"/>
          <w:kern w:val="0"/>
          <w:sz w:val="20"/>
          <w:szCs w:val="20"/>
        </w:rPr>
        <w:t xml:space="preserve"> W, Yu W, Ha D, et al. Analytic, Simulation, and Empirical Evaluation of Delay/Fault-Tolerant Mobile Sensor </w:t>
      </w:r>
      <w:proofErr w:type="gramStart"/>
      <w:r>
        <w:rPr>
          <w:snapToGrid/>
          <w:color w:val="000000"/>
          <w:kern w:val="0"/>
          <w:sz w:val="20"/>
          <w:szCs w:val="20"/>
        </w:rPr>
        <w:t>Networks[</w:t>
      </w:r>
      <w:proofErr w:type="gramEnd"/>
      <w:r>
        <w:rPr>
          <w:snapToGrid/>
          <w:color w:val="000000"/>
          <w:kern w:val="0"/>
          <w:sz w:val="20"/>
          <w:szCs w:val="20"/>
        </w:rPr>
        <w:t>J]. Wireless Communications, IEEE Transactions on, 2007, 6(9): 3287-3296.</w:t>
      </w:r>
      <w:bookmarkEnd w:id="28"/>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[20] </w:t>
      </w:r>
      <w:bookmarkStart w:id="29" w:name="_nebC0983FF9_7E40_4666_87EF_2D3D0D9F6A08"/>
      <w:r>
        <w:rPr>
          <w:snapToGrid/>
          <w:color w:val="000000"/>
          <w:kern w:val="0"/>
          <w:sz w:val="20"/>
          <w:szCs w:val="20"/>
        </w:rPr>
        <w:t>Wang Y, Wu H. Replication-Based efficient data delivery scheme (RED) for delay/fault-tolerant mobile sensor network (DFT-MSN</w:t>
      </w:r>
      <w:proofErr w:type="gramStart"/>
      <w:r>
        <w:rPr>
          <w:snapToGrid/>
          <w:color w:val="000000"/>
          <w:kern w:val="0"/>
          <w:sz w:val="20"/>
          <w:szCs w:val="20"/>
        </w:rPr>
        <w:t>)[</w:t>
      </w:r>
      <w:proofErr w:type="gramEnd"/>
      <w:r>
        <w:rPr>
          <w:snapToGrid/>
          <w:color w:val="000000"/>
          <w:kern w:val="0"/>
          <w:sz w:val="20"/>
          <w:szCs w:val="20"/>
        </w:rPr>
        <w:t>C]. 2006.</w:t>
      </w:r>
      <w:bookmarkEnd w:id="29"/>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[21] </w:t>
      </w:r>
      <w:bookmarkStart w:id="30" w:name="_neb75FC70E0_0F3C_4E4A_8F91_CF3468F4CF0A"/>
      <w:r>
        <w:rPr>
          <w:snapToGrid/>
          <w:color w:val="000000"/>
          <w:kern w:val="0"/>
          <w:sz w:val="20"/>
          <w:szCs w:val="20"/>
        </w:rPr>
        <w:t xml:space="preserve">Wang Y, Lin F, Wu H. Efficient data transmission in delay fault tolerant mobile sensor networks </w:t>
      </w:r>
      <w:r>
        <w:rPr>
          <w:snapToGrid/>
          <w:color w:val="000000"/>
          <w:kern w:val="0"/>
          <w:sz w:val="20"/>
          <w:szCs w:val="20"/>
        </w:rPr>
        <w:lastRenderedPageBreak/>
        <w:t>(DFT-MSN</w:t>
      </w:r>
      <w:proofErr w:type="gramStart"/>
      <w:r>
        <w:rPr>
          <w:snapToGrid/>
          <w:color w:val="000000"/>
          <w:kern w:val="0"/>
          <w:sz w:val="20"/>
          <w:szCs w:val="20"/>
        </w:rPr>
        <w:t>)[</w:t>
      </w:r>
      <w:proofErr w:type="gramEnd"/>
      <w:r>
        <w:rPr>
          <w:snapToGrid/>
          <w:color w:val="000000"/>
          <w:kern w:val="0"/>
          <w:sz w:val="20"/>
          <w:szCs w:val="20"/>
        </w:rPr>
        <w:t>C]. 2005.</w:t>
      </w:r>
      <w:bookmarkEnd w:id="30"/>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[22] </w:t>
      </w:r>
      <w:bookmarkStart w:id="31" w:name="_neb4D6CDEC5_E9AE_4102_833A_240E1E38BB68"/>
      <w:proofErr w:type="spellStart"/>
      <w:r>
        <w:rPr>
          <w:snapToGrid/>
          <w:color w:val="000000"/>
          <w:kern w:val="0"/>
          <w:sz w:val="20"/>
          <w:szCs w:val="20"/>
        </w:rPr>
        <w:t>Pentland</w:t>
      </w:r>
      <w:proofErr w:type="spellEnd"/>
      <w:r>
        <w:rPr>
          <w:snapToGrid/>
          <w:color w:val="000000"/>
          <w:kern w:val="0"/>
          <w:sz w:val="20"/>
          <w:szCs w:val="20"/>
        </w:rPr>
        <w:t xml:space="preserve"> A, Fletcher R, </w:t>
      </w:r>
      <w:proofErr w:type="spellStart"/>
      <w:r>
        <w:rPr>
          <w:snapToGrid/>
          <w:color w:val="000000"/>
          <w:kern w:val="0"/>
          <w:sz w:val="20"/>
          <w:szCs w:val="20"/>
        </w:rPr>
        <w:t>Hasson</w:t>
      </w:r>
      <w:proofErr w:type="spellEnd"/>
      <w:r>
        <w:rPr>
          <w:snapToGrid/>
          <w:color w:val="000000"/>
          <w:kern w:val="0"/>
          <w:sz w:val="20"/>
          <w:szCs w:val="20"/>
        </w:rPr>
        <w:t xml:space="preserve"> A. </w:t>
      </w:r>
      <w:proofErr w:type="spellStart"/>
      <w:r>
        <w:rPr>
          <w:snapToGrid/>
          <w:color w:val="000000"/>
          <w:kern w:val="0"/>
          <w:sz w:val="20"/>
          <w:szCs w:val="20"/>
        </w:rPr>
        <w:t>DakNet</w:t>
      </w:r>
      <w:proofErr w:type="spellEnd"/>
      <w:r>
        <w:rPr>
          <w:snapToGrid/>
          <w:color w:val="000000"/>
          <w:kern w:val="0"/>
          <w:sz w:val="20"/>
          <w:szCs w:val="20"/>
        </w:rPr>
        <w:t xml:space="preserve">: rethinking connectivity in developing </w:t>
      </w:r>
      <w:proofErr w:type="gramStart"/>
      <w:r>
        <w:rPr>
          <w:snapToGrid/>
          <w:color w:val="000000"/>
          <w:kern w:val="0"/>
          <w:sz w:val="20"/>
          <w:szCs w:val="20"/>
        </w:rPr>
        <w:t>nations[</w:t>
      </w:r>
      <w:proofErr w:type="gramEnd"/>
      <w:r>
        <w:rPr>
          <w:snapToGrid/>
          <w:color w:val="000000"/>
          <w:kern w:val="0"/>
          <w:sz w:val="20"/>
          <w:szCs w:val="20"/>
        </w:rPr>
        <w:t>J]. Computer, 2004, 37(1): 78-83.</w:t>
      </w:r>
      <w:bookmarkEnd w:id="31"/>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[23] </w:t>
      </w:r>
      <w:bookmarkStart w:id="32" w:name="_neb83D38B6B_F992_41F3_A5B8_8F7E7FBE8321"/>
      <w:proofErr w:type="spellStart"/>
      <w:r>
        <w:rPr>
          <w:snapToGrid/>
          <w:color w:val="000000"/>
          <w:kern w:val="0"/>
          <w:sz w:val="20"/>
          <w:szCs w:val="20"/>
        </w:rPr>
        <w:t>Doria</w:t>
      </w:r>
      <w:proofErr w:type="spellEnd"/>
      <w:r>
        <w:rPr>
          <w:snapToGrid/>
          <w:color w:val="000000"/>
          <w:kern w:val="0"/>
          <w:sz w:val="20"/>
          <w:szCs w:val="20"/>
        </w:rPr>
        <w:t xml:space="preserve"> A. </w:t>
      </w:r>
      <w:proofErr w:type="gramStart"/>
      <w:r>
        <w:rPr>
          <w:snapToGrid/>
          <w:color w:val="000000"/>
          <w:kern w:val="0"/>
          <w:sz w:val="20"/>
          <w:szCs w:val="20"/>
        </w:rPr>
        <w:t>Providing</w:t>
      </w:r>
      <w:proofErr w:type="gramEnd"/>
      <w:r>
        <w:rPr>
          <w:snapToGrid/>
          <w:color w:val="000000"/>
          <w:kern w:val="0"/>
          <w:sz w:val="20"/>
          <w:szCs w:val="20"/>
        </w:rPr>
        <w:t xml:space="preserve"> connectivity to the </w:t>
      </w:r>
      <w:proofErr w:type="spellStart"/>
      <w:r>
        <w:rPr>
          <w:snapToGrid/>
          <w:color w:val="000000"/>
          <w:kern w:val="0"/>
          <w:sz w:val="20"/>
          <w:szCs w:val="20"/>
        </w:rPr>
        <w:t>saami</w:t>
      </w:r>
      <w:proofErr w:type="spellEnd"/>
      <w:r>
        <w:rPr>
          <w:snapToGrid/>
          <w:color w:val="000000"/>
          <w:kern w:val="0"/>
          <w:sz w:val="20"/>
          <w:szCs w:val="20"/>
        </w:rPr>
        <w:t xml:space="preserve"> nomadic community[C]. 2002.</w:t>
      </w:r>
      <w:bookmarkEnd w:id="32"/>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[24] </w:t>
      </w:r>
      <w:bookmarkStart w:id="33" w:name="_neb7A01C39E_48C8_4850_86FE_D26E93B26BE8"/>
      <w:r>
        <w:rPr>
          <w:snapToGrid/>
          <w:color w:val="000000"/>
          <w:kern w:val="0"/>
          <w:sz w:val="20"/>
          <w:szCs w:val="20"/>
        </w:rPr>
        <w:t xml:space="preserve">Small T, Haas Z J. The shared wireless </w:t>
      </w:r>
      <w:proofErr w:type="spellStart"/>
      <w:r>
        <w:rPr>
          <w:snapToGrid/>
          <w:color w:val="000000"/>
          <w:kern w:val="0"/>
          <w:sz w:val="20"/>
          <w:szCs w:val="20"/>
        </w:rPr>
        <w:t>infostation</w:t>
      </w:r>
      <w:proofErr w:type="spellEnd"/>
      <w:r>
        <w:rPr>
          <w:snapToGrid/>
          <w:color w:val="000000"/>
          <w:kern w:val="0"/>
          <w:sz w:val="20"/>
          <w:szCs w:val="20"/>
        </w:rPr>
        <w:t xml:space="preserve"> model: a new ad hoc networking paradigm (or where there is a whale, there is a way</w:t>
      </w:r>
      <w:proofErr w:type="gramStart"/>
      <w:r>
        <w:rPr>
          <w:snapToGrid/>
          <w:color w:val="000000"/>
          <w:kern w:val="0"/>
          <w:sz w:val="20"/>
          <w:szCs w:val="20"/>
        </w:rPr>
        <w:t>)[</w:t>
      </w:r>
      <w:proofErr w:type="gramEnd"/>
      <w:r>
        <w:rPr>
          <w:snapToGrid/>
          <w:color w:val="000000"/>
          <w:kern w:val="0"/>
          <w:sz w:val="20"/>
          <w:szCs w:val="20"/>
        </w:rPr>
        <w:t>C]. New York, NY, USA: ACM, 2003.</w:t>
      </w:r>
      <w:bookmarkEnd w:id="33"/>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[25] </w:t>
      </w:r>
      <w:bookmarkStart w:id="34" w:name="_neb26063719_A343_4A96_A47D_02EF9B5E3865"/>
      <w:r>
        <w:rPr>
          <w:snapToGrid/>
          <w:color w:val="000000"/>
          <w:kern w:val="0"/>
          <w:sz w:val="20"/>
          <w:szCs w:val="20"/>
        </w:rPr>
        <w:t xml:space="preserve">Su J, Scott J, </w:t>
      </w:r>
      <w:proofErr w:type="spellStart"/>
      <w:r>
        <w:rPr>
          <w:snapToGrid/>
          <w:color w:val="000000"/>
          <w:kern w:val="0"/>
          <w:sz w:val="20"/>
          <w:szCs w:val="20"/>
        </w:rPr>
        <w:t>Hui</w:t>
      </w:r>
      <w:proofErr w:type="spellEnd"/>
      <w:r>
        <w:rPr>
          <w:snapToGrid/>
          <w:color w:val="000000"/>
          <w:kern w:val="0"/>
          <w:sz w:val="20"/>
          <w:szCs w:val="20"/>
        </w:rPr>
        <w:t xml:space="preserve"> P, et al. Haggle: seamless networking for mobile applications[C]. Berlin, Heidelberg: Springer-</w:t>
      </w:r>
      <w:proofErr w:type="spellStart"/>
      <w:r>
        <w:rPr>
          <w:snapToGrid/>
          <w:color w:val="000000"/>
          <w:kern w:val="0"/>
          <w:sz w:val="20"/>
          <w:szCs w:val="20"/>
        </w:rPr>
        <w:t>Verlag</w:t>
      </w:r>
      <w:proofErr w:type="spellEnd"/>
      <w:r>
        <w:rPr>
          <w:snapToGrid/>
          <w:color w:val="000000"/>
          <w:kern w:val="0"/>
          <w:sz w:val="20"/>
          <w:szCs w:val="20"/>
        </w:rPr>
        <w:t>, 2007.</w:t>
      </w:r>
      <w:bookmarkEnd w:id="34"/>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[26] </w:t>
      </w:r>
      <w:bookmarkStart w:id="35" w:name="_nebB60C830E_3B34_406C_B8D2_FE244CE1C2FE"/>
      <w:r>
        <w:rPr>
          <w:snapToGrid/>
          <w:color w:val="000000"/>
          <w:kern w:val="0"/>
          <w:sz w:val="20"/>
          <w:szCs w:val="20"/>
        </w:rPr>
        <w:t xml:space="preserve">Scott J, </w:t>
      </w:r>
      <w:proofErr w:type="spellStart"/>
      <w:r>
        <w:rPr>
          <w:snapToGrid/>
          <w:color w:val="000000"/>
          <w:kern w:val="0"/>
          <w:sz w:val="20"/>
          <w:szCs w:val="20"/>
        </w:rPr>
        <w:t>Crowcroft</w:t>
      </w:r>
      <w:proofErr w:type="spellEnd"/>
      <w:r>
        <w:rPr>
          <w:snapToGrid/>
          <w:color w:val="000000"/>
          <w:kern w:val="0"/>
          <w:sz w:val="20"/>
          <w:szCs w:val="20"/>
        </w:rPr>
        <w:t xml:space="preserve"> J, </w:t>
      </w:r>
      <w:proofErr w:type="spellStart"/>
      <w:r>
        <w:rPr>
          <w:snapToGrid/>
          <w:color w:val="000000"/>
          <w:kern w:val="0"/>
          <w:sz w:val="20"/>
          <w:szCs w:val="20"/>
        </w:rPr>
        <w:t>Hui</w:t>
      </w:r>
      <w:proofErr w:type="spellEnd"/>
      <w:r>
        <w:rPr>
          <w:snapToGrid/>
          <w:color w:val="000000"/>
          <w:kern w:val="0"/>
          <w:sz w:val="20"/>
          <w:szCs w:val="20"/>
        </w:rPr>
        <w:t xml:space="preserve"> P, et al. Haggle: A networking architecture designed around mobile </w:t>
      </w:r>
      <w:proofErr w:type="gramStart"/>
      <w:r>
        <w:rPr>
          <w:snapToGrid/>
          <w:color w:val="000000"/>
          <w:kern w:val="0"/>
          <w:sz w:val="20"/>
          <w:szCs w:val="20"/>
        </w:rPr>
        <w:t>users[</w:t>
      </w:r>
      <w:proofErr w:type="gramEnd"/>
      <w:r>
        <w:rPr>
          <w:snapToGrid/>
          <w:color w:val="000000"/>
          <w:kern w:val="0"/>
          <w:sz w:val="20"/>
          <w:szCs w:val="20"/>
        </w:rPr>
        <w:t>J]. 2006: 78-86.</w:t>
      </w:r>
      <w:bookmarkEnd w:id="35"/>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[27] </w:t>
      </w:r>
      <w:bookmarkStart w:id="36" w:name="_neb200E76D2_2A57_4E99_A0F1_1505AB86725F"/>
      <w:proofErr w:type="spellStart"/>
      <w:r>
        <w:rPr>
          <w:snapToGrid/>
          <w:color w:val="000000"/>
          <w:kern w:val="0"/>
          <w:sz w:val="20"/>
          <w:szCs w:val="20"/>
        </w:rPr>
        <w:t>Nardi</w:t>
      </w:r>
      <w:proofErr w:type="spellEnd"/>
      <w:r>
        <w:rPr>
          <w:snapToGrid/>
          <w:color w:val="000000"/>
          <w:kern w:val="0"/>
          <w:sz w:val="20"/>
          <w:szCs w:val="20"/>
        </w:rPr>
        <w:t xml:space="preserve"> B A, </w:t>
      </w:r>
      <w:proofErr w:type="spellStart"/>
      <w:r>
        <w:rPr>
          <w:snapToGrid/>
          <w:color w:val="000000"/>
          <w:kern w:val="0"/>
          <w:sz w:val="20"/>
          <w:szCs w:val="20"/>
        </w:rPr>
        <w:t>Schiano</w:t>
      </w:r>
      <w:proofErr w:type="spellEnd"/>
      <w:r>
        <w:rPr>
          <w:snapToGrid/>
          <w:color w:val="000000"/>
          <w:kern w:val="0"/>
          <w:sz w:val="20"/>
          <w:szCs w:val="20"/>
        </w:rPr>
        <w:t xml:space="preserve"> D J, </w:t>
      </w:r>
      <w:proofErr w:type="spellStart"/>
      <w:r>
        <w:rPr>
          <w:snapToGrid/>
          <w:color w:val="000000"/>
          <w:kern w:val="0"/>
          <w:sz w:val="20"/>
          <w:szCs w:val="20"/>
        </w:rPr>
        <w:t>Gumbrecht</w:t>
      </w:r>
      <w:proofErr w:type="spellEnd"/>
      <w:r>
        <w:rPr>
          <w:snapToGrid/>
          <w:color w:val="000000"/>
          <w:kern w:val="0"/>
          <w:sz w:val="20"/>
          <w:szCs w:val="20"/>
        </w:rPr>
        <w:t xml:space="preserve"> M. Blogging as social activity, or, would you let 900 million people read your diary</w:t>
      </w:r>
      <w:proofErr w:type="gramStart"/>
      <w:r>
        <w:rPr>
          <w:snapToGrid/>
          <w:color w:val="000000"/>
          <w:kern w:val="0"/>
          <w:sz w:val="20"/>
          <w:szCs w:val="20"/>
        </w:rPr>
        <w:t>?[</w:t>
      </w:r>
      <w:proofErr w:type="gramEnd"/>
      <w:r>
        <w:rPr>
          <w:snapToGrid/>
          <w:color w:val="000000"/>
          <w:kern w:val="0"/>
          <w:sz w:val="20"/>
          <w:szCs w:val="20"/>
        </w:rPr>
        <w:t>C]. New York, NY, USA: ACM, 2004.</w:t>
      </w:r>
      <w:bookmarkEnd w:id="36"/>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[28] </w:t>
      </w:r>
      <w:bookmarkStart w:id="37" w:name="_neb4E9ED327_EFDF_42A4_8CE8_375E6422120B"/>
      <w:proofErr w:type="spellStart"/>
      <w:r>
        <w:rPr>
          <w:snapToGrid/>
          <w:color w:val="000000"/>
          <w:kern w:val="0"/>
          <w:sz w:val="20"/>
          <w:szCs w:val="20"/>
        </w:rPr>
        <w:t>Jaho</w:t>
      </w:r>
      <w:proofErr w:type="spellEnd"/>
      <w:r>
        <w:rPr>
          <w:snapToGrid/>
          <w:color w:val="000000"/>
          <w:kern w:val="0"/>
          <w:sz w:val="20"/>
          <w:szCs w:val="20"/>
        </w:rPr>
        <w:t xml:space="preserve"> E, </w:t>
      </w:r>
      <w:proofErr w:type="spellStart"/>
      <w:r>
        <w:rPr>
          <w:snapToGrid/>
          <w:color w:val="000000"/>
          <w:kern w:val="0"/>
          <w:sz w:val="20"/>
          <w:szCs w:val="20"/>
        </w:rPr>
        <w:t>Karaliopoulos</w:t>
      </w:r>
      <w:proofErr w:type="spellEnd"/>
      <w:r>
        <w:rPr>
          <w:snapToGrid/>
          <w:color w:val="000000"/>
          <w:kern w:val="0"/>
          <w:sz w:val="20"/>
          <w:szCs w:val="20"/>
        </w:rPr>
        <w:t xml:space="preserve"> M, </w:t>
      </w:r>
      <w:proofErr w:type="spellStart"/>
      <w:r>
        <w:rPr>
          <w:snapToGrid/>
          <w:color w:val="000000"/>
          <w:kern w:val="0"/>
          <w:sz w:val="20"/>
          <w:szCs w:val="20"/>
        </w:rPr>
        <w:t>Stavrakakis</w:t>
      </w:r>
      <w:proofErr w:type="spellEnd"/>
      <w:r>
        <w:rPr>
          <w:snapToGrid/>
          <w:color w:val="000000"/>
          <w:kern w:val="0"/>
          <w:sz w:val="20"/>
          <w:szCs w:val="20"/>
        </w:rPr>
        <w:t xml:space="preserve"> I. </w:t>
      </w:r>
      <w:proofErr w:type="spellStart"/>
      <w:r>
        <w:rPr>
          <w:snapToGrid/>
          <w:color w:val="000000"/>
          <w:kern w:val="0"/>
          <w:sz w:val="20"/>
          <w:szCs w:val="20"/>
        </w:rPr>
        <w:t>ISCoDe</w:t>
      </w:r>
      <w:proofErr w:type="spellEnd"/>
      <w:r>
        <w:rPr>
          <w:snapToGrid/>
          <w:color w:val="000000"/>
          <w:kern w:val="0"/>
          <w:sz w:val="20"/>
          <w:szCs w:val="20"/>
        </w:rPr>
        <w:t>: a framework for interest similarity-based community detection in social networks[C]. Shanghai, China: 2011.</w:t>
      </w:r>
      <w:bookmarkEnd w:id="37"/>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[29] </w:t>
      </w:r>
      <w:bookmarkStart w:id="38" w:name="_neb492FA623_9E76_4AE0_9094_BA123E22E95F"/>
      <w:r>
        <w:rPr>
          <w:snapToGrid/>
          <w:color w:val="000000"/>
          <w:kern w:val="0"/>
          <w:sz w:val="20"/>
          <w:szCs w:val="20"/>
        </w:rPr>
        <w:t xml:space="preserve">Hull B, </w:t>
      </w:r>
      <w:proofErr w:type="spellStart"/>
      <w:r>
        <w:rPr>
          <w:snapToGrid/>
          <w:color w:val="000000"/>
          <w:kern w:val="0"/>
          <w:sz w:val="20"/>
          <w:szCs w:val="20"/>
        </w:rPr>
        <w:t>Bychkovsky</w:t>
      </w:r>
      <w:proofErr w:type="spellEnd"/>
      <w:r>
        <w:rPr>
          <w:snapToGrid/>
          <w:color w:val="000000"/>
          <w:kern w:val="0"/>
          <w:sz w:val="20"/>
          <w:szCs w:val="20"/>
        </w:rPr>
        <w:t xml:space="preserve"> V, Zhang Y, et al. </w:t>
      </w:r>
      <w:proofErr w:type="spellStart"/>
      <w:r>
        <w:rPr>
          <w:snapToGrid/>
          <w:color w:val="000000"/>
          <w:kern w:val="0"/>
          <w:sz w:val="20"/>
          <w:szCs w:val="20"/>
        </w:rPr>
        <w:t>CarTel</w:t>
      </w:r>
      <w:proofErr w:type="spellEnd"/>
      <w:r>
        <w:rPr>
          <w:snapToGrid/>
          <w:color w:val="000000"/>
          <w:kern w:val="0"/>
          <w:sz w:val="20"/>
          <w:szCs w:val="20"/>
        </w:rPr>
        <w:t>: a distributed mobile sensor computing system[C]. New York, NY, USA: ACM, 2006.</w:t>
      </w:r>
      <w:bookmarkEnd w:id="38"/>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[30] </w:t>
      </w:r>
      <w:bookmarkStart w:id="39" w:name="_nebAF82780F_7F9E_4F59_8CA3_A9A09DE9F6B1"/>
      <w:proofErr w:type="spellStart"/>
      <w:r>
        <w:rPr>
          <w:snapToGrid/>
          <w:color w:val="000000"/>
          <w:kern w:val="0"/>
          <w:sz w:val="20"/>
          <w:szCs w:val="20"/>
        </w:rPr>
        <w:t>Balasubramanian</w:t>
      </w:r>
      <w:proofErr w:type="spellEnd"/>
      <w:r>
        <w:rPr>
          <w:snapToGrid/>
          <w:color w:val="000000"/>
          <w:kern w:val="0"/>
          <w:sz w:val="20"/>
          <w:szCs w:val="20"/>
        </w:rPr>
        <w:t xml:space="preserve"> A, Zhou Y, Croft W B, et al. Web search from a bus[C]. New York, NY, USA: ACM, 2007.</w:t>
      </w:r>
      <w:bookmarkEnd w:id="39"/>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[31] </w:t>
      </w:r>
      <w:bookmarkStart w:id="40" w:name="_neb65355548_3F9B_4F34_BF61_E75CEBAF1033"/>
      <w:r>
        <w:rPr>
          <w:snapToGrid/>
          <w:color w:val="000000"/>
          <w:kern w:val="0"/>
          <w:sz w:val="20"/>
          <w:szCs w:val="20"/>
        </w:rPr>
        <w:t xml:space="preserve">Chen Z D, Kung H T, </w:t>
      </w:r>
      <w:proofErr w:type="spellStart"/>
      <w:r>
        <w:rPr>
          <w:snapToGrid/>
          <w:color w:val="000000"/>
          <w:kern w:val="0"/>
          <w:sz w:val="20"/>
          <w:szCs w:val="20"/>
        </w:rPr>
        <w:t>Vlah</w:t>
      </w:r>
      <w:proofErr w:type="spellEnd"/>
      <w:r>
        <w:rPr>
          <w:snapToGrid/>
          <w:color w:val="000000"/>
          <w:kern w:val="0"/>
          <w:sz w:val="20"/>
          <w:szCs w:val="20"/>
        </w:rPr>
        <w:t xml:space="preserve"> D. Ad hoc relay wireless networks over moving vehicles on highways[C]. New York, NY, USA: ACM, 2001.</w:t>
      </w:r>
      <w:bookmarkEnd w:id="40"/>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[32] </w:t>
      </w:r>
      <w:bookmarkStart w:id="41" w:name="_neb4D9E02E2_DE1B_4179_9CB6_31037A8F9F14"/>
      <w:proofErr w:type="spellStart"/>
      <w:r>
        <w:rPr>
          <w:snapToGrid/>
          <w:color w:val="000000"/>
          <w:kern w:val="0"/>
          <w:sz w:val="20"/>
          <w:szCs w:val="20"/>
        </w:rPr>
        <w:t>Esbjörnsson</w:t>
      </w:r>
      <w:proofErr w:type="spellEnd"/>
      <w:r>
        <w:rPr>
          <w:snapToGrid/>
          <w:color w:val="000000"/>
          <w:kern w:val="0"/>
          <w:sz w:val="20"/>
          <w:szCs w:val="20"/>
        </w:rPr>
        <w:t xml:space="preserve"> M, </w:t>
      </w:r>
      <w:proofErr w:type="spellStart"/>
      <w:r>
        <w:rPr>
          <w:snapToGrid/>
          <w:color w:val="000000"/>
          <w:kern w:val="0"/>
          <w:sz w:val="20"/>
          <w:szCs w:val="20"/>
        </w:rPr>
        <w:t>Juhlin</w:t>
      </w:r>
      <w:proofErr w:type="spellEnd"/>
      <w:r>
        <w:rPr>
          <w:snapToGrid/>
          <w:color w:val="000000"/>
          <w:kern w:val="0"/>
          <w:sz w:val="20"/>
          <w:szCs w:val="20"/>
        </w:rPr>
        <w:t xml:space="preserve"> O, </w:t>
      </w:r>
      <w:proofErr w:type="spellStart"/>
      <w:r>
        <w:rPr>
          <w:snapToGrid/>
          <w:color w:val="000000"/>
          <w:kern w:val="0"/>
          <w:sz w:val="20"/>
          <w:szCs w:val="20"/>
        </w:rPr>
        <w:t>östergren</w:t>
      </w:r>
      <w:proofErr w:type="spellEnd"/>
      <w:r>
        <w:rPr>
          <w:snapToGrid/>
          <w:color w:val="000000"/>
          <w:kern w:val="0"/>
          <w:sz w:val="20"/>
          <w:szCs w:val="20"/>
        </w:rPr>
        <w:t xml:space="preserve"> M. The </w:t>
      </w:r>
      <w:proofErr w:type="spellStart"/>
      <w:r>
        <w:rPr>
          <w:snapToGrid/>
          <w:color w:val="000000"/>
          <w:kern w:val="0"/>
          <w:sz w:val="20"/>
          <w:szCs w:val="20"/>
        </w:rPr>
        <w:t>Hocman</w:t>
      </w:r>
      <w:proofErr w:type="spellEnd"/>
      <w:r>
        <w:rPr>
          <w:snapToGrid/>
          <w:color w:val="000000"/>
          <w:kern w:val="0"/>
          <w:sz w:val="20"/>
          <w:szCs w:val="20"/>
        </w:rPr>
        <w:t xml:space="preserve"> Prototype - Fast Motor Bikers and Ad Hoc </w:t>
      </w:r>
      <w:proofErr w:type="gramStart"/>
      <w:r>
        <w:rPr>
          <w:snapToGrid/>
          <w:color w:val="000000"/>
          <w:kern w:val="0"/>
          <w:sz w:val="20"/>
          <w:szCs w:val="20"/>
        </w:rPr>
        <w:t>Networking[</w:t>
      </w:r>
      <w:proofErr w:type="gramEnd"/>
      <w:r>
        <w:rPr>
          <w:snapToGrid/>
          <w:color w:val="000000"/>
          <w:kern w:val="0"/>
          <w:sz w:val="20"/>
          <w:szCs w:val="20"/>
        </w:rPr>
        <w:t>J]. 2002.</w:t>
      </w:r>
      <w:bookmarkEnd w:id="41"/>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[33] </w:t>
      </w:r>
      <w:bookmarkStart w:id="42" w:name="_neb73C0860B_03D4_4289_98F5_8333A311DB19"/>
      <w:proofErr w:type="spellStart"/>
      <w:r>
        <w:rPr>
          <w:snapToGrid/>
          <w:color w:val="000000"/>
          <w:kern w:val="0"/>
          <w:sz w:val="20"/>
          <w:szCs w:val="20"/>
        </w:rPr>
        <w:t>Grossglauser</w:t>
      </w:r>
      <w:proofErr w:type="spellEnd"/>
      <w:r>
        <w:rPr>
          <w:snapToGrid/>
          <w:color w:val="000000"/>
          <w:kern w:val="0"/>
          <w:sz w:val="20"/>
          <w:szCs w:val="20"/>
        </w:rPr>
        <w:t xml:space="preserve"> M, </w:t>
      </w:r>
      <w:proofErr w:type="spellStart"/>
      <w:r>
        <w:rPr>
          <w:snapToGrid/>
          <w:color w:val="000000"/>
          <w:kern w:val="0"/>
          <w:sz w:val="20"/>
          <w:szCs w:val="20"/>
        </w:rPr>
        <w:t>Tse</w:t>
      </w:r>
      <w:proofErr w:type="spellEnd"/>
      <w:r>
        <w:rPr>
          <w:snapToGrid/>
          <w:color w:val="000000"/>
          <w:kern w:val="0"/>
          <w:sz w:val="20"/>
          <w:szCs w:val="20"/>
        </w:rPr>
        <w:t xml:space="preserve"> D N C. Mobility increases the capacity of ad hoc wireless </w:t>
      </w:r>
      <w:proofErr w:type="gramStart"/>
      <w:r>
        <w:rPr>
          <w:snapToGrid/>
          <w:color w:val="000000"/>
          <w:kern w:val="0"/>
          <w:sz w:val="20"/>
          <w:szCs w:val="20"/>
        </w:rPr>
        <w:t>networks[</w:t>
      </w:r>
      <w:proofErr w:type="gramEnd"/>
      <w:r>
        <w:rPr>
          <w:snapToGrid/>
          <w:color w:val="000000"/>
          <w:kern w:val="0"/>
          <w:sz w:val="20"/>
          <w:szCs w:val="20"/>
        </w:rPr>
        <w:t>J]. Networking, IEEE/ACM Transactions on, 2002, 10(4): 477-486.</w:t>
      </w:r>
      <w:bookmarkEnd w:id="42"/>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[34] </w:t>
      </w:r>
      <w:bookmarkStart w:id="43" w:name="_nebD41F20B3_19F9_4A4C_BC6A_1C5B3EE6F273"/>
      <w:r>
        <w:rPr>
          <w:snapToGrid/>
          <w:color w:val="000000"/>
          <w:kern w:val="0"/>
          <w:sz w:val="20"/>
          <w:szCs w:val="20"/>
        </w:rPr>
        <w:t xml:space="preserve">Becker V D. Epidemic routing for partially connected ad hoc </w:t>
      </w:r>
      <w:proofErr w:type="gramStart"/>
      <w:r>
        <w:rPr>
          <w:snapToGrid/>
          <w:color w:val="000000"/>
          <w:kern w:val="0"/>
          <w:sz w:val="20"/>
          <w:szCs w:val="20"/>
        </w:rPr>
        <w:t>networks[</w:t>
      </w:r>
      <w:proofErr w:type="gramEnd"/>
      <w:r>
        <w:rPr>
          <w:snapToGrid/>
          <w:color w:val="000000"/>
          <w:kern w:val="0"/>
          <w:sz w:val="20"/>
          <w:szCs w:val="20"/>
        </w:rPr>
        <w:t xml:space="preserve">J]. </w:t>
      </w:r>
      <w:proofErr w:type="gramStart"/>
      <w:r>
        <w:rPr>
          <w:snapToGrid/>
          <w:color w:val="000000"/>
          <w:kern w:val="0"/>
          <w:sz w:val="20"/>
          <w:szCs w:val="20"/>
        </w:rPr>
        <w:t>Technique Report, CS-2000-06, Department of Computer Science, Duke University, Durham, NC, 2000.</w:t>
      </w:r>
      <w:bookmarkEnd w:id="43"/>
      <w:proofErr w:type="gramEnd"/>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[35] </w:t>
      </w:r>
      <w:bookmarkStart w:id="44" w:name="_neb1A4FB349_E609_4D82_AA54_647471687392"/>
      <w:r>
        <w:rPr>
          <w:snapToGrid/>
          <w:color w:val="000000"/>
          <w:kern w:val="0"/>
          <w:sz w:val="20"/>
          <w:szCs w:val="20"/>
        </w:rPr>
        <w:t xml:space="preserve">Wu J, Xia C, </w:t>
      </w:r>
      <w:proofErr w:type="spellStart"/>
      <w:r>
        <w:rPr>
          <w:snapToGrid/>
          <w:color w:val="000000"/>
          <w:kern w:val="0"/>
          <w:sz w:val="20"/>
          <w:szCs w:val="20"/>
        </w:rPr>
        <w:t>Lv</w:t>
      </w:r>
      <w:proofErr w:type="spellEnd"/>
      <w:r>
        <w:rPr>
          <w:snapToGrid/>
          <w:color w:val="000000"/>
          <w:kern w:val="0"/>
          <w:sz w:val="20"/>
          <w:szCs w:val="20"/>
        </w:rPr>
        <w:t xml:space="preserve"> L, et al. GLP: A Group Link Prediction Algorithm in </w:t>
      </w:r>
      <w:proofErr w:type="gramStart"/>
      <w:r>
        <w:rPr>
          <w:snapToGrid/>
          <w:color w:val="000000"/>
          <w:kern w:val="0"/>
          <w:sz w:val="20"/>
          <w:szCs w:val="20"/>
        </w:rPr>
        <w:t>DTMNs[</w:t>
      </w:r>
      <w:proofErr w:type="gramEnd"/>
      <w:r>
        <w:rPr>
          <w:snapToGrid/>
          <w:color w:val="000000"/>
          <w:kern w:val="0"/>
          <w:sz w:val="20"/>
          <w:szCs w:val="20"/>
        </w:rPr>
        <w:t xml:space="preserve">Z]. </w:t>
      </w:r>
      <w:proofErr w:type="gramStart"/>
      <w:r>
        <w:rPr>
          <w:snapToGrid/>
          <w:color w:val="000000"/>
          <w:kern w:val="0"/>
          <w:sz w:val="20"/>
          <w:szCs w:val="20"/>
        </w:rPr>
        <w:t>2010V2-V197.</w:t>
      </w:r>
      <w:bookmarkEnd w:id="44"/>
      <w:proofErr w:type="gramEnd"/>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[36] </w:t>
      </w:r>
      <w:bookmarkStart w:id="45" w:name="_neb28E9488A_04DA_4662_91BE_730E23B9AC84"/>
      <w:r>
        <w:rPr>
          <w:snapToGrid/>
          <w:color w:val="000000"/>
          <w:kern w:val="0"/>
          <w:sz w:val="20"/>
          <w:szCs w:val="20"/>
        </w:rPr>
        <w:t xml:space="preserve">Li H, Yu F X, Zhou X L, et al. Every Connection Routing under Modified Random Waypoint Models in Delay Tolerant Mobile </w:t>
      </w:r>
      <w:proofErr w:type="gramStart"/>
      <w:r>
        <w:rPr>
          <w:snapToGrid/>
          <w:color w:val="000000"/>
          <w:kern w:val="0"/>
          <w:sz w:val="20"/>
          <w:szCs w:val="20"/>
        </w:rPr>
        <w:t>Networks[</w:t>
      </w:r>
      <w:proofErr w:type="gramEnd"/>
      <w:r>
        <w:rPr>
          <w:snapToGrid/>
          <w:color w:val="000000"/>
          <w:kern w:val="0"/>
          <w:sz w:val="20"/>
          <w:szCs w:val="20"/>
        </w:rPr>
        <w:t>J]. Information Technology Journal, 2010, 9(8): 1686-1695.</w:t>
      </w:r>
      <w:bookmarkEnd w:id="45"/>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[37] </w:t>
      </w:r>
      <w:bookmarkStart w:id="46" w:name="_nebAD12793C_5E81_4E1B_A679_F4DE6BE06670"/>
      <w:proofErr w:type="spellStart"/>
      <w:r>
        <w:rPr>
          <w:snapToGrid/>
          <w:color w:val="000000"/>
          <w:kern w:val="0"/>
          <w:sz w:val="20"/>
          <w:szCs w:val="20"/>
        </w:rPr>
        <w:t>Musolesi</w:t>
      </w:r>
      <w:proofErr w:type="spellEnd"/>
      <w:r>
        <w:rPr>
          <w:snapToGrid/>
          <w:color w:val="000000"/>
          <w:kern w:val="0"/>
          <w:sz w:val="20"/>
          <w:szCs w:val="20"/>
        </w:rPr>
        <w:t xml:space="preserve"> M, </w:t>
      </w:r>
      <w:proofErr w:type="spellStart"/>
      <w:r>
        <w:rPr>
          <w:snapToGrid/>
          <w:color w:val="000000"/>
          <w:kern w:val="0"/>
          <w:sz w:val="20"/>
          <w:szCs w:val="20"/>
        </w:rPr>
        <w:t>Mascolo</w:t>
      </w:r>
      <w:proofErr w:type="spellEnd"/>
      <w:r>
        <w:rPr>
          <w:snapToGrid/>
          <w:color w:val="000000"/>
          <w:kern w:val="0"/>
          <w:sz w:val="20"/>
          <w:szCs w:val="20"/>
        </w:rPr>
        <w:t xml:space="preserve"> C. CAR: Context-Aware Adaptive Routing for Delay-Tolerant Mobile </w:t>
      </w:r>
      <w:proofErr w:type="gramStart"/>
      <w:r>
        <w:rPr>
          <w:snapToGrid/>
          <w:color w:val="000000"/>
          <w:kern w:val="0"/>
          <w:sz w:val="20"/>
          <w:szCs w:val="20"/>
        </w:rPr>
        <w:t>Networks[</w:t>
      </w:r>
      <w:proofErr w:type="gramEnd"/>
      <w:r>
        <w:rPr>
          <w:snapToGrid/>
          <w:color w:val="000000"/>
          <w:kern w:val="0"/>
          <w:sz w:val="20"/>
          <w:szCs w:val="20"/>
        </w:rPr>
        <w:t>J]. Mobile Computing, IEEE Transactions on, 2009, 8(2): 246-260.</w:t>
      </w:r>
      <w:bookmarkEnd w:id="46"/>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[38] </w:t>
      </w:r>
      <w:bookmarkStart w:id="47" w:name="_nebBA5B439B_28F6_4516_B724_D8F883AC86EB"/>
      <w:proofErr w:type="spellStart"/>
      <w:r>
        <w:rPr>
          <w:snapToGrid/>
          <w:color w:val="000000"/>
          <w:kern w:val="0"/>
          <w:sz w:val="20"/>
          <w:szCs w:val="20"/>
        </w:rPr>
        <w:t>Mascolo</w:t>
      </w:r>
      <w:proofErr w:type="spellEnd"/>
      <w:r>
        <w:rPr>
          <w:snapToGrid/>
          <w:color w:val="000000"/>
          <w:kern w:val="0"/>
          <w:sz w:val="20"/>
          <w:szCs w:val="20"/>
        </w:rPr>
        <w:t xml:space="preserve"> C, </w:t>
      </w:r>
      <w:proofErr w:type="spellStart"/>
      <w:r>
        <w:rPr>
          <w:snapToGrid/>
          <w:color w:val="000000"/>
          <w:kern w:val="0"/>
          <w:sz w:val="20"/>
          <w:szCs w:val="20"/>
        </w:rPr>
        <w:t>Musolesi</w:t>
      </w:r>
      <w:proofErr w:type="spellEnd"/>
      <w:r>
        <w:rPr>
          <w:snapToGrid/>
          <w:color w:val="000000"/>
          <w:kern w:val="0"/>
          <w:sz w:val="20"/>
          <w:szCs w:val="20"/>
        </w:rPr>
        <w:t xml:space="preserve"> M. SCAR: context-aware adaptive routing in delay tolerant mobile sensor networks[C]. 2006.</w:t>
      </w:r>
      <w:bookmarkEnd w:id="47"/>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[39] </w:t>
      </w:r>
      <w:bookmarkStart w:id="48" w:name="_nebBA77097E_4CBB_45CB_8B86_0D9A60C169D3"/>
      <w:proofErr w:type="spellStart"/>
      <w:r>
        <w:rPr>
          <w:snapToGrid/>
          <w:color w:val="000000"/>
          <w:kern w:val="0"/>
          <w:sz w:val="20"/>
          <w:szCs w:val="20"/>
        </w:rPr>
        <w:t>Harikrishna</w:t>
      </w:r>
      <w:proofErr w:type="spellEnd"/>
      <w:r>
        <w:rPr>
          <w:snapToGrid/>
          <w:color w:val="000000"/>
          <w:kern w:val="0"/>
          <w:sz w:val="20"/>
          <w:szCs w:val="20"/>
        </w:rPr>
        <w:t xml:space="preserve"> T, </w:t>
      </w:r>
      <w:proofErr w:type="spellStart"/>
      <w:r>
        <w:rPr>
          <w:snapToGrid/>
          <w:color w:val="000000"/>
          <w:kern w:val="0"/>
          <w:sz w:val="20"/>
          <w:szCs w:val="20"/>
        </w:rPr>
        <w:t>Subramanyam</w:t>
      </w:r>
      <w:proofErr w:type="spellEnd"/>
      <w:r>
        <w:rPr>
          <w:snapToGrid/>
          <w:color w:val="000000"/>
          <w:kern w:val="0"/>
          <w:sz w:val="20"/>
          <w:szCs w:val="20"/>
        </w:rPr>
        <w:t xml:space="preserve"> A, </w:t>
      </w:r>
      <w:proofErr w:type="spellStart"/>
      <w:r>
        <w:rPr>
          <w:snapToGrid/>
          <w:color w:val="000000"/>
          <w:kern w:val="0"/>
          <w:sz w:val="20"/>
          <w:szCs w:val="20"/>
        </w:rPr>
        <w:t>Aits</w:t>
      </w:r>
      <w:proofErr w:type="spellEnd"/>
      <w:r>
        <w:rPr>
          <w:snapToGrid/>
          <w:color w:val="000000"/>
          <w:kern w:val="0"/>
          <w:sz w:val="20"/>
          <w:szCs w:val="20"/>
        </w:rPr>
        <w:t xml:space="preserve"> R. Clustering and Cluster-Based Routing Protocol for Delay-Tolerant Mobile </w:t>
      </w:r>
      <w:proofErr w:type="gramStart"/>
      <w:r>
        <w:rPr>
          <w:snapToGrid/>
          <w:color w:val="000000"/>
          <w:kern w:val="0"/>
          <w:sz w:val="20"/>
          <w:szCs w:val="20"/>
        </w:rPr>
        <w:t>Networks[</w:t>
      </w:r>
      <w:proofErr w:type="gramEnd"/>
      <w:r>
        <w:rPr>
          <w:snapToGrid/>
          <w:color w:val="000000"/>
          <w:kern w:val="0"/>
          <w:sz w:val="20"/>
          <w:szCs w:val="20"/>
        </w:rPr>
        <w:t xml:space="preserve">J]. </w:t>
      </w:r>
      <w:proofErr w:type="gramStart"/>
      <w:r>
        <w:rPr>
          <w:snapToGrid/>
          <w:color w:val="000000"/>
          <w:kern w:val="0"/>
          <w:sz w:val="20"/>
          <w:szCs w:val="20"/>
        </w:rPr>
        <w:t>International Journal of Advanced Research in Technology, 2011.</w:t>
      </w:r>
      <w:bookmarkEnd w:id="48"/>
      <w:proofErr w:type="gramEnd"/>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[40] </w:t>
      </w:r>
      <w:bookmarkStart w:id="49" w:name="_nebCDBA8C57_DCEA_4277_8BB8_BD039A6E415D"/>
      <w:proofErr w:type="spellStart"/>
      <w:r>
        <w:rPr>
          <w:snapToGrid/>
          <w:color w:val="000000"/>
          <w:kern w:val="0"/>
          <w:sz w:val="20"/>
          <w:szCs w:val="20"/>
        </w:rPr>
        <w:t>Pengxiu</w:t>
      </w:r>
      <w:proofErr w:type="spellEnd"/>
      <w:r>
        <w:rPr>
          <w:snapToGrid/>
          <w:color w:val="000000"/>
          <w:kern w:val="0"/>
          <w:sz w:val="20"/>
          <w:szCs w:val="20"/>
        </w:rPr>
        <w:t xml:space="preserve"> Z, </w:t>
      </w:r>
      <w:proofErr w:type="spellStart"/>
      <w:r>
        <w:rPr>
          <w:snapToGrid/>
          <w:color w:val="000000"/>
          <w:kern w:val="0"/>
          <w:sz w:val="20"/>
          <w:szCs w:val="20"/>
        </w:rPr>
        <w:t>Haiquan</w:t>
      </w:r>
      <w:proofErr w:type="spellEnd"/>
      <w:r>
        <w:rPr>
          <w:snapToGrid/>
          <w:color w:val="000000"/>
          <w:kern w:val="0"/>
          <w:sz w:val="20"/>
          <w:szCs w:val="20"/>
        </w:rPr>
        <w:t xml:space="preserve"> W, </w:t>
      </w:r>
      <w:proofErr w:type="spellStart"/>
      <w:r>
        <w:rPr>
          <w:snapToGrid/>
          <w:color w:val="000000"/>
          <w:kern w:val="0"/>
          <w:sz w:val="20"/>
          <w:szCs w:val="20"/>
        </w:rPr>
        <w:t>Chunhe</w:t>
      </w:r>
      <w:proofErr w:type="spellEnd"/>
      <w:r>
        <w:rPr>
          <w:snapToGrid/>
          <w:color w:val="000000"/>
          <w:kern w:val="0"/>
          <w:sz w:val="20"/>
          <w:szCs w:val="20"/>
        </w:rPr>
        <w:t xml:space="preserve"> X, et al. ACRP: Ant-Colony-based Routing Protocol for </w:t>
      </w:r>
      <w:proofErr w:type="gramStart"/>
      <w:r>
        <w:rPr>
          <w:snapToGrid/>
          <w:color w:val="000000"/>
          <w:kern w:val="0"/>
          <w:sz w:val="20"/>
          <w:szCs w:val="20"/>
        </w:rPr>
        <w:t>DTMNs[</w:t>
      </w:r>
      <w:proofErr w:type="gramEnd"/>
      <w:r>
        <w:rPr>
          <w:snapToGrid/>
          <w:color w:val="000000"/>
          <w:kern w:val="0"/>
          <w:sz w:val="20"/>
          <w:szCs w:val="20"/>
        </w:rPr>
        <w:t xml:space="preserve">Z]. </w:t>
      </w:r>
      <w:proofErr w:type="gramStart"/>
      <w:r>
        <w:rPr>
          <w:snapToGrid/>
          <w:color w:val="000000"/>
          <w:kern w:val="0"/>
          <w:sz w:val="20"/>
          <w:szCs w:val="20"/>
        </w:rPr>
        <w:t>2010V2-V272.</w:t>
      </w:r>
      <w:bookmarkEnd w:id="49"/>
      <w:proofErr w:type="gramEnd"/>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[41] </w:t>
      </w:r>
      <w:bookmarkStart w:id="50" w:name="_nebB19CB43D_89F8_459C_AC02_3ABD66A23B2D"/>
      <w:r>
        <w:rPr>
          <w:snapToGrid/>
          <w:color w:val="000000"/>
          <w:kern w:val="0"/>
          <w:sz w:val="20"/>
          <w:szCs w:val="20"/>
        </w:rPr>
        <w:t xml:space="preserve">Daly E M, </w:t>
      </w:r>
      <w:proofErr w:type="spellStart"/>
      <w:r>
        <w:rPr>
          <w:snapToGrid/>
          <w:color w:val="000000"/>
          <w:kern w:val="0"/>
          <w:sz w:val="20"/>
          <w:szCs w:val="20"/>
        </w:rPr>
        <w:t>Haahr</w:t>
      </w:r>
      <w:proofErr w:type="spellEnd"/>
      <w:r>
        <w:rPr>
          <w:snapToGrid/>
          <w:color w:val="000000"/>
          <w:kern w:val="0"/>
          <w:sz w:val="20"/>
          <w:szCs w:val="20"/>
        </w:rPr>
        <w:t xml:space="preserve"> M. Social Network Analysis for Information Flow in Disconnected Delay-Tolerant </w:t>
      </w:r>
      <w:proofErr w:type="gramStart"/>
      <w:r>
        <w:rPr>
          <w:snapToGrid/>
          <w:color w:val="000000"/>
          <w:kern w:val="0"/>
          <w:sz w:val="20"/>
          <w:szCs w:val="20"/>
        </w:rPr>
        <w:t>MANETs[</w:t>
      </w:r>
      <w:proofErr w:type="gramEnd"/>
      <w:r>
        <w:rPr>
          <w:snapToGrid/>
          <w:color w:val="000000"/>
          <w:kern w:val="0"/>
          <w:sz w:val="20"/>
          <w:szCs w:val="20"/>
        </w:rPr>
        <w:t>J]. Mobile Computing, IEEE Transactions on, 2009, 8(5): 606-621.</w:t>
      </w:r>
      <w:bookmarkEnd w:id="50"/>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[42] </w:t>
      </w:r>
      <w:bookmarkStart w:id="51" w:name="_nebE28C579B_511D_4207_86D0_1E143283AE16"/>
      <w:r>
        <w:rPr>
          <w:rFonts w:ascii="宋体" w:cs="宋体" w:hint="eastAsia"/>
          <w:snapToGrid/>
          <w:color w:val="000000"/>
          <w:kern w:val="0"/>
          <w:sz w:val="20"/>
          <w:szCs w:val="20"/>
        </w:rPr>
        <w:t>熊永平，孙利民，牛建伟，等</w:t>
      </w:r>
      <w:r>
        <w:rPr>
          <w:snapToGrid/>
          <w:color w:val="000000"/>
          <w:kern w:val="0"/>
          <w:sz w:val="20"/>
          <w:szCs w:val="20"/>
        </w:rPr>
        <w:t xml:space="preserve">. </w:t>
      </w:r>
      <w:r>
        <w:rPr>
          <w:rFonts w:ascii="宋体" w:cs="宋体" w:hint="eastAsia"/>
          <w:snapToGrid/>
          <w:color w:val="000000"/>
          <w:kern w:val="0"/>
          <w:sz w:val="20"/>
          <w:szCs w:val="20"/>
        </w:rPr>
        <w:t>机会网络</w:t>
      </w:r>
      <w:r>
        <w:rPr>
          <w:snapToGrid/>
          <w:color w:val="000000"/>
          <w:kern w:val="0"/>
          <w:sz w:val="20"/>
          <w:szCs w:val="20"/>
        </w:rPr>
        <w:t xml:space="preserve">[J]. </w:t>
      </w:r>
      <w:r>
        <w:rPr>
          <w:rFonts w:ascii="宋体" w:cs="宋体" w:hint="eastAsia"/>
          <w:snapToGrid/>
          <w:color w:val="000000"/>
          <w:kern w:val="0"/>
          <w:sz w:val="20"/>
          <w:szCs w:val="20"/>
        </w:rPr>
        <w:t>软件学报</w:t>
      </w:r>
      <w:r>
        <w:rPr>
          <w:snapToGrid/>
          <w:color w:val="000000"/>
          <w:kern w:val="0"/>
          <w:sz w:val="20"/>
          <w:szCs w:val="20"/>
        </w:rPr>
        <w:t xml:space="preserve">, 2009, 20(1): </w:t>
      </w:r>
      <w:proofErr w:type="gramStart"/>
      <w:r>
        <w:rPr>
          <w:snapToGrid/>
          <w:color w:val="000000"/>
          <w:kern w:val="0"/>
          <w:sz w:val="20"/>
          <w:szCs w:val="20"/>
        </w:rPr>
        <w:t>124-137.</w:t>
      </w:r>
      <w:bookmarkEnd w:id="51"/>
      <w:proofErr w:type="gramEnd"/>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[43] </w:t>
      </w:r>
      <w:bookmarkStart w:id="52" w:name="_neb624755EB_093C_4441_AC5D_9AE3AE449AC1"/>
      <w:r>
        <w:rPr>
          <w:rFonts w:ascii="宋体" w:cs="宋体" w:hint="eastAsia"/>
          <w:snapToGrid/>
          <w:color w:val="000000"/>
          <w:kern w:val="0"/>
          <w:sz w:val="20"/>
          <w:szCs w:val="20"/>
        </w:rPr>
        <w:t>李晖</w:t>
      </w:r>
      <w:r>
        <w:rPr>
          <w:snapToGrid/>
          <w:color w:val="000000"/>
          <w:kern w:val="0"/>
          <w:sz w:val="20"/>
          <w:szCs w:val="20"/>
        </w:rPr>
        <w:t xml:space="preserve">. </w:t>
      </w:r>
      <w:r>
        <w:rPr>
          <w:rFonts w:ascii="宋体" w:cs="宋体" w:hint="eastAsia"/>
          <w:snapToGrid/>
          <w:color w:val="000000"/>
          <w:kern w:val="0"/>
          <w:sz w:val="20"/>
          <w:szCs w:val="20"/>
        </w:rPr>
        <w:t>移动容迟网络中基于改进</w:t>
      </w:r>
      <w:proofErr w:type="gramStart"/>
      <w:r>
        <w:rPr>
          <w:rFonts w:ascii="宋体" w:cs="宋体" w:hint="eastAsia"/>
          <w:snapToGrid/>
          <w:color w:val="000000"/>
          <w:kern w:val="0"/>
          <w:sz w:val="20"/>
          <w:szCs w:val="20"/>
        </w:rPr>
        <w:t>随机路点模型</w:t>
      </w:r>
      <w:proofErr w:type="gramEnd"/>
      <w:r>
        <w:rPr>
          <w:rFonts w:ascii="宋体" w:cs="宋体" w:hint="eastAsia"/>
          <w:snapToGrid/>
          <w:color w:val="000000"/>
          <w:kern w:val="0"/>
          <w:sz w:val="20"/>
          <w:szCs w:val="20"/>
        </w:rPr>
        <w:t>的移动连接路由</w:t>
      </w:r>
      <w:r>
        <w:rPr>
          <w:snapToGrid/>
          <w:color w:val="000000"/>
          <w:kern w:val="0"/>
          <w:sz w:val="20"/>
          <w:szCs w:val="20"/>
        </w:rPr>
        <w:t xml:space="preserve">[J]. </w:t>
      </w:r>
      <w:r>
        <w:rPr>
          <w:rFonts w:ascii="宋体" w:cs="宋体" w:hint="eastAsia"/>
          <w:snapToGrid/>
          <w:color w:val="000000"/>
          <w:kern w:val="0"/>
          <w:sz w:val="20"/>
          <w:szCs w:val="20"/>
        </w:rPr>
        <w:t>吉林大学</w:t>
      </w:r>
      <w:proofErr w:type="gramStart"/>
      <w:r>
        <w:rPr>
          <w:rFonts w:ascii="宋体" w:cs="宋体" w:hint="eastAsia"/>
          <w:snapToGrid/>
          <w:color w:val="000000"/>
          <w:kern w:val="0"/>
          <w:sz w:val="20"/>
          <w:szCs w:val="20"/>
        </w:rPr>
        <w:t>学</w:t>
      </w:r>
      <w:proofErr w:type="gramEnd"/>
      <w:r>
        <w:rPr>
          <w:snapToGrid/>
          <w:color w:val="000000"/>
          <w:kern w:val="0"/>
          <w:sz w:val="20"/>
          <w:szCs w:val="20"/>
        </w:rPr>
        <w:t xml:space="preserve"> </w:t>
      </w:r>
      <w:r>
        <w:rPr>
          <w:rFonts w:ascii="宋体" w:cs="宋体" w:hint="eastAsia"/>
          <w:snapToGrid/>
          <w:color w:val="000000"/>
          <w:kern w:val="0"/>
          <w:sz w:val="20"/>
          <w:szCs w:val="20"/>
        </w:rPr>
        <w:t>报</w:t>
      </w:r>
      <w:r>
        <w:rPr>
          <w:snapToGrid/>
          <w:color w:val="000000"/>
          <w:kern w:val="0"/>
          <w:sz w:val="20"/>
          <w:szCs w:val="20"/>
        </w:rPr>
        <w:t xml:space="preserve"> (</w:t>
      </w:r>
      <w:r>
        <w:rPr>
          <w:rFonts w:ascii="宋体" w:cs="宋体" w:hint="eastAsia"/>
          <w:snapToGrid/>
          <w:color w:val="000000"/>
          <w:kern w:val="0"/>
          <w:sz w:val="20"/>
          <w:szCs w:val="20"/>
        </w:rPr>
        <w:t>工学版</w:t>
      </w:r>
      <w:r>
        <w:rPr>
          <w:snapToGrid/>
          <w:color w:val="000000"/>
          <w:kern w:val="0"/>
          <w:sz w:val="20"/>
          <w:szCs w:val="20"/>
        </w:rPr>
        <w:t>), 2011, 41(Sup 1).</w:t>
      </w:r>
      <w:bookmarkEnd w:id="52"/>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[44] </w:t>
      </w:r>
      <w:bookmarkStart w:id="53" w:name="_neb1CBA7A24_B489_479C_9490_788900003FBE"/>
      <w:r>
        <w:rPr>
          <w:snapToGrid/>
          <w:color w:val="000000"/>
          <w:kern w:val="0"/>
          <w:sz w:val="20"/>
          <w:szCs w:val="20"/>
        </w:rPr>
        <w:t>Li H, Yu F X, Zhou X L, et al. Connections characteristics analysis in delay tolerant mobile networks[C]. 2010.</w:t>
      </w:r>
      <w:bookmarkEnd w:id="53"/>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[45] </w:t>
      </w:r>
      <w:bookmarkStart w:id="54" w:name="_neb00D7B23D_752C_4816_97BB_2405566818F3"/>
      <w:proofErr w:type="spellStart"/>
      <w:r>
        <w:rPr>
          <w:snapToGrid/>
          <w:color w:val="000000"/>
          <w:kern w:val="0"/>
          <w:sz w:val="20"/>
          <w:szCs w:val="20"/>
        </w:rPr>
        <w:t>Leontiadis</w:t>
      </w:r>
      <w:proofErr w:type="spellEnd"/>
      <w:r>
        <w:rPr>
          <w:snapToGrid/>
          <w:color w:val="000000"/>
          <w:kern w:val="0"/>
          <w:sz w:val="20"/>
          <w:szCs w:val="20"/>
        </w:rPr>
        <w:t xml:space="preserve"> I, </w:t>
      </w:r>
      <w:proofErr w:type="spellStart"/>
      <w:r>
        <w:rPr>
          <w:snapToGrid/>
          <w:color w:val="000000"/>
          <w:kern w:val="0"/>
          <w:sz w:val="20"/>
          <w:szCs w:val="20"/>
        </w:rPr>
        <w:t>Mascolo</w:t>
      </w:r>
      <w:proofErr w:type="spellEnd"/>
      <w:r>
        <w:rPr>
          <w:snapToGrid/>
          <w:color w:val="000000"/>
          <w:kern w:val="0"/>
          <w:sz w:val="20"/>
          <w:szCs w:val="20"/>
        </w:rPr>
        <w:t xml:space="preserve"> C. Opportunistic </w:t>
      </w:r>
      <w:proofErr w:type="spellStart"/>
      <w:r>
        <w:rPr>
          <w:snapToGrid/>
          <w:color w:val="000000"/>
          <w:kern w:val="0"/>
          <w:sz w:val="20"/>
          <w:szCs w:val="20"/>
        </w:rPr>
        <w:t>spatio</w:t>
      </w:r>
      <w:proofErr w:type="spellEnd"/>
      <w:r>
        <w:rPr>
          <w:snapToGrid/>
          <w:color w:val="000000"/>
          <w:kern w:val="0"/>
          <w:sz w:val="20"/>
          <w:szCs w:val="20"/>
        </w:rPr>
        <w:t>-temporal dissemination system for vehicular networks[C]. New York, NY, USA: ACM, 2007.</w:t>
      </w:r>
      <w:bookmarkStart w:id="55" w:name="_GoBack"/>
      <w:bookmarkEnd w:id="54"/>
      <w:bookmarkEnd w:id="55"/>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lastRenderedPageBreak/>
        <w:t xml:space="preserve">[46] </w:t>
      </w:r>
      <w:bookmarkStart w:id="56" w:name="_nebF1A0478C_395F_494B_999D_F2164490F438"/>
      <w:proofErr w:type="spellStart"/>
      <w:r>
        <w:rPr>
          <w:snapToGrid/>
          <w:color w:val="000000"/>
          <w:kern w:val="0"/>
          <w:sz w:val="20"/>
          <w:szCs w:val="20"/>
        </w:rPr>
        <w:t>Baldoni</w:t>
      </w:r>
      <w:proofErr w:type="spellEnd"/>
      <w:r>
        <w:rPr>
          <w:snapToGrid/>
          <w:color w:val="000000"/>
          <w:kern w:val="0"/>
          <w:sz w:val="20"/>
          <w:szCs w:val="20"/>
        </w:rPr>
        <w:t xml:space="preserve"> R, </w:t>
      </w:r>
      <w:proofErr w:type="spellStart"/>
      <w:r>
        <w:rPr>
          <w:snapToGrid/>
          <w:color w:val="000000"/>
          <w:kern w:val="0"/>
          <w:sz w:val="20"/>
          <w:szCs w:val="20"/>
        </w:rPr>
        <w:t>Beraldi</w:t>
      </w:r>
      <w:proofErr w:type="spellEnd"/>
      <w:r>
        <w:rPr>
          <w:snapToGrid/>
          <w:color w:val="000000"/>
          <w:kern w:val="0"/>
          <w:sz w:val="20"/>
          <w:szCs w:val="20"/>
        </w:rPr>
        <w:t xml:space="preserve"> R, </w:t>
      </w:r>
      <w:proofErr w:type="spellStart"/>
      <w:r>
        <w:rPr>
          <w:snapToGrid/>
          <w:color w:val="000000"/>
          <w:kern w:val="0"/>
          <w:sz w:val="20"/>
          <w:szCs w:val="20"/>
        </w:rPr>
        <w:t>Querzoni</w:t>
      </w:r>
      <w:proofErr w:type="spellEnd"/>
      <w:r>
        <w:rPr>
          <w:snapToGrid/>
          <w:color w:val="000000"/>
          <w:kern w:val="0"/>
          <w:sz w:val="20"/>
          <w:szCs w:val="20"/>
        </w:rPr>
        <w:t xml:space="preserve"> L, et al. Content-based routing in highly dynamic mobile ad hoc </w:t>
      </w:r>
      <w:proofErr w:type="gramStart"/>
      <w:r>
        <w:rPr>
          <w:snapToGrid/>
          <w:color w:val="000000"/>
          <w:kern w:val="0"/>
          <w:sz w:val="20"/>
          <w:szCs w:val="20"/>
        </w:rPr>
        <w:t>networks[</w:t>
      </w:r>
      <w:proofErr w:type="gramEnd"/>
      <w:r>
        <w:rPr>
          <w:snapToGrid/>
          <w:color w:val="000000"/>
          <w:kern w:val="0"/>
          <w:sz w:val="20"/>
          <w:szCs w:val="20"/>
        </w:rPr>
        <w:t>J]. International Journal of Pervasive Computing and Communications, 2005, 1(4): 277-288.</w:t>
      </w:r>
      <w:bookmarkEnd w:id="56"/>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[47] </w:t>
      </w:r>
      <w:bookmarkStart w:id="57" w:name="_neb54C94F8A_C404_4002_95AF_CE57D5E50C2E"/>
      <w:proofErr w:type="spellStart"/>
      <w:r>
        <w:rPr>
          <w:snapToGrid/>
          <w:color w:val="000000"/>
          <w:kern w:val="0"/>
          <w:sz w:val="20"/>
          <w:szCs w:val="20"/>
        </w:rPr>
        <w:t>Asokan</w:t>
      </w:r>
      <w:proofErr w:type="spellEnd"/>
      <w:r>
        <w:rPr>
          <w:snapToGrid/>
          <w:color w:val="000000"/>
          <w:kern w:val="0"/>
          <w:sz w:val="20"/>
          <w:szCs w:val="20"/>
        </w:rPr>
        <w:t xml:space="preserve"> N, </w:t>
      </w:r>
      <w:proofErr w:type="spellStart"/>
      <w:r>
        <w:rPr>
          <w:snapToGrid/>
          <w:color w:val="000000"/>
          <w:kern w:val="0"/>
          <w:sz w:val="20"/>
          <w:szCs w:val="20"/>
        </w:rPr>
        <w:t>Kostiainen</w:t>
      </w:r>
      <w:proofErr w:type="spellEnd"/>
      <w:r>
        <w:rPr>
          <w:snapToGrid/>
          <w:color w:val="000000"/>
          <w:kern w:val="0"/>
          <w:sz w:val="20"/>
          <w:szCs w:val="20"/>
        </w:rPr>
        <w:t xml:space="preserve"> K, </w:t>
      </w:r>
      <w:proofErr w:type="spellStart"/>
      <w:r>
        <w:rPr>
          <w:snapToGrid/>
          <w:color w:val="000000"/>
          <w:kern w:val="0"/>
          <w:sz w:val="20"/>
          <w:szCs w:val="20"/>
        </w:rPr>
        <w:t>Ginzboorg</w:t>
      </w:r>
      <w:proofErr w:type="spellEnd"/>
      <w:r>
        <w:rPr>
          <w:snapToGrid/>
          <w:color w:val="000000"/>
          <w:kern w:val="0"/>
          <w:sz w:val="20"/>
          <w:szCs w:val="20"/>
        </w:rPr>
        <w:t xml:space="preserve"> P, et al. Applicability of identity-based cryptography for disruption-tolerant networking[C]. New York, NY, USA: ACM, 2007.</w:t>
      </w:r>
      <w:bookmarkEnd w:id="57"/>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[48] </w:t>
      </w:r>
      <w:bookmarkStart w:id="58" w:name="_neb9178F992_79FB_48AC_AB6D_8A563FD33095"/>
      <w:r>
        <w:rPr>
          <w:snapToGrid/>
          <w:color w:val="000000"/>
          <w:kern w:val="0"/>
          <w:sz w:val="20"/>
          <w:szCs w:val="20"/>
        </w:rPr>
        <w:t xml:space="preserve">El </w:t>
      </w:r>
      <w:proofErr w:type="spellStart"/>
      <w:r>
        <w:rPr>
          <w:snapToGrid/>
          <w:color w:val="000000"/>
          <w:kern w:val="0"/>
          <w:sz w:val="20"/>
          <w:szCs w:val="20"/>
        </w:rPr>
        <w:t>Fawal</w:t>
      </w:r>
      <w:proofErr w:type="spellEnd"/>
      <w:r>
        <w:rPr>
          <w:snapToGrid/>
          <w:color w:val="000000"/>
          <w:kern w:val="0"/>
          <w:sz w:val="20"/>
          <w:szCs w:val="20"/>
        </w:rPr>
        <w:t xml:space="preserve"> A, Le </w:t>
      </w:r>
      <w:proofErr w:type="spellStart"/>
      <w:r>
        <w:rPr>
          <w:snapToGrid/>
          <w:color w:val="000000"/>
          <w:kern w:val="0"/>
          <w:sz w:val="20"/>
          <w:szCs w:val="20"/>
        </w:rPr>
        <w:t>Boudec</w:t>
      </w:r>
      <w:proofErr w:type="spellEnd"/>
      <w:r>
        <w:rPr>
          <w:snapToGrid/>
          <w:color w:val="000000"/>
          <w:kern w:val="0"/>
          <w:sz w:val="20"/>
          <w:szCs w:val="20"/>
        </w:rPr>
        <w:t xml:space="preserve"> J, </w:t>
      </w:r>
      <w:proofErr w:type="spellStart"/>
      <w:r>
        <w:rPr>
          <w:snapToGrid/>
          <w:color w:val="000000"/>
          <w:kern w:val="0"/>
          <w:sz w:val="20"/>
          <w:szCs w:val="20"/>
        </w:rPr>
        <w:t>Salamatian</w:t>
      </w:r>
      <w:proofErr w:type="spellEnd"/>
      <w:r>
        <w:rPr>
          <w:snapToGrid/>
          <w:color w:val="000000"/>
          <w:kern w:val="0"/>
          <w:sz w:val="20"/>
          <w:szCs w:val="20"/>
        </w:rPr>
        <w:t xml:space="preserve"> K. Vulnerabilities in Epidemic </w:t>
      </w:r>
      <w:proofErr w:type="gramStart"/>
      <w:r>
        <w:rPr>
          <w:snapToGrid/>
          <w:color w:val="000000"/>
          <w:kern w:val="0"/>
          <w:sz w:val="20"/>
          <w:szCs w:val="20"/>
        </w:rPr>
        <w:t>Forwarding[</w:t>
      </w:r>
      <w:proofErr w:type="gramEnd"/>
      <w:r>
        <w:rPr>
          <w:snapToGrid/>
          <w:color w:val="000000"/>
          <w:kern w:val="0"/>
          <w:sz w:val="20"/>
          <w:szCs w:val="20"/>
        </w:rPr>
        <w:t>J]. 2006.</w:t>
      </w:r>
      <w:bookmarkEnd w:id="58"/>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[49] </w:t>
      </w:r>
      <w:bookmarkStart w:id="59" w:name="_nebDEDF2F74_6EB4_4722_B57A_5E79EA456737"/>
      <w:proofErr w:type="spellStart"/>
      <w:r>
        <w:rPr>
          <w:snapToGrid/>
          <w:color w:val="000000"/>
          <w:kern w:val="0"/>
          <w:sz w:val="20"/>
          <w:szCs w:val="20"/>
        </w:rPr>
        <w:t>Buttyan</w:t>
      </w:r>
      <w:proofErr w:type="spellEnd"/>
      <w:r>
        <w:rPr>
          <w:snapToGrid/>
          <w:color w:val="000000"/>
          <w:kern w:val="0"/>
          <w:sz w:val="20"/>
          <w:szCs w:val="20"/>
        </w:rPr>
        <w:t xml:space="preserve"> L, Dora L, </w:t>
      </w:r>
      <w:proofErr w:type="spellStart"/>
      <w:r>
        <w:rPr>
          <w:snapToGrid/>
          <w:color w:val="000000"/>
          <w:kern w:val="0"/>
          <w:sz w:val="20"/>
          <w:szCs w:val="20"/>
        </w:rPr>
        <w:t>Felegyhazi</w:t>
      </w:r>
      <w:proofErr w:type="spellEnd"/>
      <w:r>
        <w:rPr>
          <w:snapToGrid/>
          <w:color w:val="000000"/>
          <w:kern w:val="0"/>
          <w:sz w:val="20"/>
          <w:szCs w:val="20"/>
        </w:rPr>
        <w:t xml:space="preserve"> M, et al. Barter-based cooperation in delay-tolerant personal wireless networks[C]. 2007.</w:t>
      </w:r>
      <w:bookmarkEnd w:id="59"/>
    </w:p>
    <w:p w:rsidR="007F1272" w:rsidRDefault="007F1272" w:rsidP="007F1272">
      <w:pPr>
        <w:autoSpaceDE w:val="0"/>
        <w:autoSpaceDN w:val="0"/>
        <w:adjustRightInd w:val="0"/>
        <w:snapToGrid/>
        <w:spacing w:line="240" w:lineRule="auto"/>
        <w:rPr>
          <w:rFonts w:ascii="宋体"/>
          <w:snapToGrid/>
          <w:kern w:val="0"/>
          <w:szCs w:val="24"/>
        </w:rPr>
      </w:pPr>
      <w:r>
        <w:rPr>
          <w:snapToGrid/>
          <w:color w:val="000000"/>
          <w:kern w:val="0"/>
          <w:sz w:val="20"/>
          <w:szCs w:val="20"/>
        </w:rPr>
        <w:t xml:space="preserve">[50] </w:t>
      </w:r>
      <w:bookmarkStart w:id="60" w:name="_neb74EC5E26_0927_4250_87D2_982601FABCFD"/>
      <w:r>
        <w:rPr>
          <w:snapToGrid/>
          <w:color w:val="000000"/>
          <w:kern w:val="0"/>
          <w:sz w:val="20"/>
          <w:szCs w:val="20"/>
        </w:rPr>
        <w:t xml:space="preserve">Costa P, </w:t>
      </w:r>
      <w:proofErr w:type="spellStart"/>
      <w:r>
        <w:rPr>
          <w:snapToGrid/>
          <w:color w:val="000000"/>
          <w:kern w:val="0"/>
          <w:sz w:val="20"/>
          <w:szCs w:val="20"/>
        </w:rPr>
        <w:t>Mascolo</w:t>
      </w:r>
      <w:proofErr w:type="spellEnd"/>
      <w:r>
        <w:rPr>
          <w:snapToGrid/>
          <w:color w:val="000000"/>
          <w:kern w:val="0"/>
          <w:sz w:val="20"/>
          <w:szCs w:val="20"/>
        </w:rPr>
        <w:t xml:space="preserve"> C, </w:t>
      </w:r>
      <w:proofErr w:type="spellStart"/>
      <w:r>
        <w:rPr>
          <w:snapToGrid/>
          <w:color w:val="000000"/>
          <w:kern w:val="0"/>
          <w:sz w:val="20"/>
          <w:szCs w:val="20"/>
        </w:rPr>
        <w:t>Musolesi</w:t>
      </w:r>
      <w:proofErr w:type="spellEnd"/>
      <w:r>
        <w:rPr>
          <w:snapToGrid/>
          <w:color w:val="000000"/>
          <w:kern w:val="0"/>
          <w:sz w:val="20"/>
          <w:szCs w:val="20"/>
        </w:rPr>
        <w:t xml:space="preserve"> M, et al. Socially-aware routing for publish-subscribe in delay-tolerant mobile ad hoc </w:t>
      </w:r>
      <w:proofErr w:type="gramStart"/>
      <w:r>
        <w:rPr>
          <w:snapToGrid/>
          <w:color w:val="000000"/>
          <w:kern w:val="0"/>
          <w:sz w:val="20"/>
          <w:szCs w:val="20"/>
        </w:rPr>
        <w:t>networks[</w:t>
      </w:r>
      <w:proofErr w:type="gramEnd"/>
      <w:r>
        <w:rPr>
          <w:snapToGrid/>
          <w:color w:val="000000"/>
          <w:kern w:val="0"/>
          <w:sz w:val="20"/>
          <w:szCs w:val="20"/>
        </w:rPr>
        <w:t xml:space="preserve">J]. </w:t>
      </w:r>
      <w:proofErr w:type="gramStart"/>
      <w:r>
        <w:rPr>
          <w:snapToGrid/>
          <w:color w:val="000000"/>
          <w:kern w:val="0"/>
          <w:sz w:val="20"/>
          <w:szCs w:val="20"/>
        </w:rPr>
        <w:t>Selected Areas in Communications, IEEE Journal on, 2008, 26(5): 748-760.</w:t>
      </w:r>
      <w:bookmarkEnd w:id="60"/>
      <w:proofErr w:type="gramEnd"/>
    </w:p>
    <w:p w:rsidR="005B197A" w:rsidRDefault="00FA2E0E" w:rsidP="00FA2E0E">
      <w:pPr>
        <w:pStyle w:val="a1"/>
        <w:ind w:firstLineChars="0" w:firstLine="0"/>
      </w:pPr>
      <w:r>
        <w:fldChar w:fldCharType="end"/>
      </w:r>
    </w:p>
    <w:sectPr w:rsidR="005B197A">
      <w:headerReference w:type="default" r:id="rId16"/>
      <w:footerReference w:type="default" r:id="rId17"/>
      <w:pgSz w:w="11906" w:h="16838"/>
      <w:pgMar w:top="1440" w:right="986" w:bottom="1440" w:left="15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0A2" w:rsidRDefault="00D330A2" w:rsidP="00D26FB8">
      <w:r>
        <w:separator/>
      </w:r>
    </w:p>
  </w:endnote>
  <w:endnote w:type="continuationSeparator" w:id="0">
    <w:p w:rsidR="00D330A2" w:rsidRDefault="00D330A2" w:rsidP="00D26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_GB2312">
    <w:altName w:val="楷体"/>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7CD" w:rsidRDefault="00CC07CD" w:rsidP="00E9690E">
    <w:pPr>
      <w:pStyle w:val="a6"/>
    </w:pPr>
    <w:r>
      <w:rPr>
        <w:rFonts w:hint="eastAsia"/>
      </w:rPr>
      <w:t>北京航空航天大学</w:t>
    </w:r>
    <w:r>
      <w:rPr>
        <w:rFonts w:hint="eastAsia"/>
      </w:rPr>
      <w:t xml:space="preserve"> </w:t>
    </w:r>
    <w:r>
      <w:rPr>
        <w:rFonts w:hint="eastAsia"/>
        <w:bCs/>
      </w:rPr>
      <w:t>北京市网络技术重点实验室</w:t>
    </w:r>
    <w:r w:rsidR="009B3236">
      <w:rPr>
        <w:rFonts w:hint="eastAsia"/>
      </w:rPr>
      <w:t xml:space="preserve">                </w:t>
    </w:r>
    <w:r>
      <w:rPr>
        <w:rFonts w:hint="eastAsia"/>
      </w:rPr>
      <w:t>打印时间：</w:t>
    </w:r>
    <w:r>
      <w:fldChar w:fldCharType="begin"/>
    </w:r>
    <w:r>
      <w:instrText xml:space="preserve"> TIME \@ "yyyy-M-d" </w:instrText>
    </w:r>
    <w:r>
      <w:fldChar w:fldCharType="separate"/>
    </w:r>
    <w:r w:rsidR="00AC2864">
      <w:rPr>
        <w:noProof/>
      </w:rPr>
      <w:t>2012-4-13</w:t>
    </w:r>
    <w:r>
      <w:fldChar w:fldCharType="end"/>
    </w:r>
    <w:r>
      <w:rPr>
        <w:rFonts w:hint="eastAsia"/>
      </w:rPr>
      <w:t xml:space="preserve"> </w:t>
    </w:r>
    <w:r>
      <w:fldChar w:fldCharType="begin"/>
    </w:r>
    <w:r>
      <w:instrText xml:space="preserve"> TIME \@ "AMPM hh:mm" </w:instrText>
    </w:r>
    <w:r>
      <w:fldChar w:fldCharType="separate"/>
    </w:r>
    <w:r w:rsidR="00AC2864">
      <w:rPr>
        <w:rFonts w:hint="eastAsia"/>
        <w:noProof/>
      </w:rPr>
      <w:t>上午</w:t>
    </w:r>
    <w:r w:rsidR="00AC2864">
      <w:rPr>
        <w:rFonts w:hint="eastAsia"/>
        <w:noProof/>
      </w:rPr>
      <w:t xml:space="preserve"> 01:58</w:t>
    </w:r>
    <w:r>
      <w:fldChar w:fldCharType="end"/>
    </w:r>
    <w:r>
      <w:rPr>
        <w:rFonts w:hint="eastAsia"/>
      </w:rPr>
      <w:t xml:space="preserve">   </w:t>
    </w:r>
    <w:r>
      <w:rPr>
        <w:rFonts w:hint="eastAsia"/>
      </w:rPr>
      <w:t>第</w:t>
    </w:r>
    <w:r>
      <w:rPr>
        <w:rStyle w:val="a7"/>
      </w:rPr>
      <w:fldChar w:fldCharType="begin"/>
    </w:r>
    <w:r>
      <w:rPr>
        <w:rStyle w:val="a7"/>
      </w:rPr>
      <w:instrText xml:space="preserve"> PAGE </w:instrText>
    </w:r>
    <w:r>
      <w:rPr>
        <w:rStyle w:val="a7"/>
      </w:rPr>
      <w:fldChar w:fldCharType="separate"/>
    </w:r>
    <w:r w:rsidR="001C0747">
      <w:rPr>
        <w:rStyle w:val="a7"/>
        <w:noProof/>
      </w:rPr>
      <w:t>3</w:t>
    </w:r>
    <w:r>
      <w:rPr>
        <w:rStyle w:val="a7"/>
      </w:rPr>
      <w:fldChar w:fldCharType="end"/>
    </w:r>
    <w:r>
      <w:rPr>
        <w:rStyle w:val="a7"/>
        <w:rFonts w:hint="eastAsia"/>
      </w:rPr>
      <w:t>页</w:t>
    </w:r>
    <w:r>
      <w:rPr>
        <w:rStyle w:val="a7"/>
        <w:rFonts w:hint="eastAsia"/>
      </w:rPr>
      <w:t xml:space="preserve"> </w:t>
    </w:r>
    <w:r>
      <w:rPr>
        <w:rStyle w:val="a7"/>
        <w:rFonts w:hint="eastAsia"/>
      </w:rPr>
      <w:t>共</w:t>
    </w:r>
    <w:r>
      <w:rPr>
        <w:rStyle w:val="a7"/>
      </w:rPr>
      <w:fldChar w:fldCharType="begin"/>
    </w:r>
    <w:r>
      <w:rPr>
        <w:rStyle w:val="a7"/>
      </w:rPr>
      <w:instrText xml:space="preserve"> NUMPAGES </w:instrText>
    </w:r>
    <w:r>
      <w:rPr>
        <w:rStyle w:val="a7"/>
      </w:rPr>
      <w:fldChar w:fldCharType="separate"/>
    </w:r>
    <w:r w:rsidR="001C0747">
      <w:rPr>
        <w:rStyle w:val="a7"/>
        <w:noProof/>
      </w:rPr>
      <w:t>17</w:t>
    </w:r>
    <w:r>
      <w:rPr>
        <w:rStyle w:val="a7"/>
      </w:rPr>
      <w:fldChar w:fldCharType="end"/>
    </w:r>
    <w:r>
      <w:rPr>
        <w:rStyle w:val="a7"/>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0A2" w:rsidRDefault="00D330A2" w:rsidP="00D26FB8">
      <w:r>
        <w:separator/>
      </w:r>
    </w:p>
  </w:footnote>
  <w:footnote w:type="continuationSeparator" w:id="0">
    <w:p w:rsidR="00D330A2" w:rsidRDefault="00D330A2" w:rsidP="00D26F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7CD" w:rsidRPr="00D72789" w:rsidRDefault="00CC07CD" w:rsidP="00172B36">
    <w:pPr>
      <w:pStyle w:val="a5"/>
      <w:tabs>
        <w:tab w:val="clear" w:pos="8306"/>
        <w:tab w:val="right" w:pos="9356"/>
      </w:tabs>
      <w:jc w:val="both"/>
    </w:pPr>
    <w:r>
      <w:rPr>
        <w:rFonts w:hint="eastAsia"/>
      </w:rPr>
      <w:t>NRDC090</w:t>
    </w:r>
    <w:r w:rsidR="00DB4BEB">
      <w:rPr>
        <w:rFonts w:hint="eastAsia"/>
      </w:rPr>
      <w:t>1</w:t>
    </w:r>
    <w:r>
      <w:rPr>
        <w:rFonts w:hint="eastAsia"/>
      </w:rPr>
      <w:t>项目：</w:t>
    </w:r>
    <w:r w:rsidR="00172B36">
      <w:rPr>
        <w:rFonts w:hint="eastAsia"/>
      </w:rPr>
      <w:t>DOC0</w:t>
    </w:r>
    <w:r>
      <w:rPr>
        <w:rFonts w:hint="eastAsia"/>
      </w:rPr>
      <w:t xml:space="preserve">                                       </w:t>
    </w:r>
    <w:r>
      <w:rPr>
        <w:rFonts w:hint="eastAsia"/>
      </w:rPr>
      <w:tab/>
    </w:r>
    <w:r w:rsidR="00172B36" w:rsidRPr="00172B36">
      <w:rPr>
        <w:rFonts w:hint="eastAsia"/>
      </w:rPr>
      <w:t>移动容迟网络研究现状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09B8"/>
    <w:multiLevelType w:val="hybridMultilevel"/>
    <w:tmpl w:val="09B4ADD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98735BB"/>
    <w:multiLevelType w:val="multilevel"/>
    <w:tmpl w:val="7B70ECF0"/>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0BF97E5D"/>
    <w:multiLevelType w:val="multilevel"/>
    <w:tmpl w:val="5E508BC0"/>
    <w:lvl w:ilvl="0">
      <w:start w:val="1"/>
      <w:numFmt w:val="bullet"/>
      <w:lvlText w:val=""/>
      <w:lvlJc w:val="left"/>
      <w:pPr>
        <w:tabs>
          <w:tab w:val="num" w:pos="420"/>
        </w:tabs>
        <w:ind w:left="420" w:hanging="420"/>
      </w:pPr>
      <w:rPr>
        <w:rFonts w:ascii="Wingdings" w:eastAsia="宋体" w:hAnsi="Wingdings"/>
        <w:kern w:val="2"/>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nsid w:val="0FE749F2"/>
    <w:multiLevelType w:val="multilevel"/>
    <w:tmpl w:val="5E508BC0"/>
    <w:numStyleLink w:val="a"/>
  </w:abstractNum>
  <w:abstractNum w:abstractNumId="4">
    <w:nsid w:val="10F7160E"/>
    <w:multiLevelType w:val="multilevel"/>
    <w:tmpl w:val="7B70ECF0"/>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14BF224F"/>
    <w:multiLevelType w:val="multilevel"/>
    <w:tmpl w:val="42228544"/>
    <w:lvl w:ilvl="0">
      <w:start w:val="1"/>
      <w:numFmt w:val="decimal"/>
      <w:lvlText w:val="第%1章  "/>
      <w:lvlJc w:val="left"/>
      <w:pPr>
        <w:tabs>
          <w:tab w:val="num" w:pos="1800"/>
        </w:tabs>
        <w:ind w:left="432" w:hanging="432"/>
      </w:pPr>
      <w:rPr>
        <w:rFonts w:ascii="宋体" w:eastAsia="宋体" w:hint="eastAsia"/>
        <w:b/>
        <w:i w:val="0"/>
        <w:sz w:val="44"/>
        <w:u w:val="none"/>
      </w:rPr>
    </w:lvl>
    <w:lvl w:ilvl="1">
      <w:start w:val="1"/>
      <w:numFmt w:val="decimal"/>
      <w:lvlText w:val="%1.%2  "/>
      <w:lvlJc w:val="left"/>
      <w:pPr>
        <w:tabs>
          <w:tab w:val="num" w:pos="1080"/>
        </w:tabs>
        <w:ind w:left="576" w:hanging="576"/>
      </w:pPr>
      <w:rPr>
        <w:rFonts w:ascii="黑体" w:eastAsia="黑体" w:hint="eastAsia"/>
        <w:b w:val="0"/>
        <w:i w:val="0"/>
        <w:sz w:val="32"/>
      </w:rPr>
    </w:lvl>
    <w:lvl w:ilvl="2">
      <w:start w:val="1"/>
      <w:numFmt w:val="decimal"/>
      <w:lvlText w:val="%1.%2.%3  "/>
      <w:lvlJc w:val="left"/>
      <w:pPr>
        <w:tabs>
          <w:tab w:val="num" w:pos="1080"/>
        </w:tabs>
        <w:ind w:left="720" w:hanging="720"/>
      </w:pPr>
      <w:rPr>
        <w:rFonts w:ascii="宋体" w:eastAsia="宋体" w:hint="eastAsia"/>
        <w:b/>
        <w:i w:val="0"/>
        <w:sz w:val="28"/>
      </w:rPr>
    </w:lvl>
    <w:lvl w:ilvl="3">
      <w:start w:val="1"/>
      <w:numFmt w:val="decimal"/>
      <w:lvlText w:val="%1.%2.%3.%4  "/>
      <w:lvlJc w:val="left"/>
      <w:pPr>
        <w:tabs>
          <w:tab w:val="num" w:pos="1440"/>
        </w:tabs>
        <w:ind w:left="864" w:hanging="864"/>
      </w:pPr>
      <w:rPr>
        <w:rFonts w:ascii="黑体" w:eastAsia="黑体" w:hint="eastAsia"/>
        <w:b/>
        <w:i w:val="0"/>
        <w:sz w:val="24"/>
      </w:rPr>
    </w:lvl>
    <w:lvl w:ilvl="4">
      <w:start w:val="1"/>
      <w:numFmt w:val="decimal"/>
      <w:lvlText w:val="%1.%2.%3.%4.%5"/>
      <w:lvlJc w:val="left"/>
      <w:pPr>
        <w:tabs>
          <w:tab w:val="num" w:pos="1800"/>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189958A7"/>
    <w:multiLevelType w:val="multilevel"/>
    <w:tmpl w:val="5E508BC0"/>
    <w:numStyleLink w:val="a"/>
  </w:abstractNum>
  <w:abstractNum w:abstractNumId="7">
    <w:nsid w:val="19F168BF"/>
    <w:multiLevelType w:val="hybridMultilevel"/>
    <w:tmpl w:val="5E508BC0"/>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8">
    <w:nsid w:val="1CBE6D81"/>
    <w:multiLevelType w:val="multilevel"/>
    <w:tmpl w:val="4A643A30"/>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1CC72D89"/>
    <w:multiLevelType w:val="multilevel"/>
    <w:tmpl w:val="71C2BF58"/>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4."/>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35523B1C"/>
    <w:multiLevelType w:val="multilevel"/>
    <w:tmpl w:val="5E508BC0"/>
    <w:numStyleLink w:val="a"/>
  </w:abstractNum>
  <w:abstractNum w:abstractNumId="11">
    <w:nsid w:val="39F05B74"/>
    <w:multiLevelType w:val="multilevel"/>
    <w:tmpl w:val="5E508BC0"/>
    <w:styleLink w:val="a"/>
    <w:lvl w:ilvl="0">
      <w:start w:val="1"/>
      <w:numFmt w:val="bullet"/>
      <w:lvlText w:val=""/>
      <w:lvlJc w:val="left"/>
      <w:pPr>
        <w:tabs>
          <w:tab w:val="num" w:pos="420"/>
        </w:tabs>
        <w:ind w:left="420" w:hanging="420"/>
      </w:pPr>
      <w:rPr>
        <w:rFonts w:ascii="Wingdings" w:eastAsia="宋体" w:hAnsi="Wingdings"/>
        <w:kern w:val="2"/>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nsid w:val="3ED94E54"/>
    <w:multiLevelType w:val="multilevel"/>
    <w:tmpl w:val="B762BF8A"/>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hint="eastAsia"/>
        <w:b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4C470235"/>
    <w:multiLevelType w:val="multilevel"/>
    <w:tmpl w:val="71C2BF58"/>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4."/>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nsid w:val="545C0661"/>
    <w:multiLevelType w:val="multilevel"/>
    <w:tmpl w:val="E4FC293C"/>
    <w:lvl w:ilvl="0">
      <w:start w:val="2"/>
      <w:numFmt w:val="decimal"/>
      <w:lvlText w:val="%1"/>
      <w:lvlJc w:val="left"/>
      <w:pPr>
        <w:tabs>
          <w:tab w:val="num" w:pos="473"/>
        </w:tabs>
        <w:ind w:left="473" w:hanging="473"/>
      </w:pPr>
      <w:rPr>
        <w:rFonts w:hint="default"/>
      </w:rPr>
    </w:lvl>
    <w:lvl w:ilvl="1">
      <w:start w:val="1"/>
      <w:numFmt w:val="decimal"/>
      <w:lvlText w:val="%1.%2"/>
      <w:lvlJc w:val="left"/>
      <w:pPr>
        <w:tabs>
          <w:tab w:val="num" w:pos="473"/>
        </w:tabs>
        <w:ind w:left="473" w:hanging="473"/>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5B5335F1"/>
    <w:multiLevelType w:val="multilevel"/>
    <w:tmpl w:val="5E508BC0"/>
    <w:lvl w:ilvl="0">
      <w:start w:val="1"/>
      <w:numFmt w:val="bullet"/>
      <w:lvlText w:val=""/>
      <w:lvlJc w:val="left"/>
      <w:pPr>
        <w:tabs>
          <w:tab w:val="num" w:pos="420"/>
        </w:tabs>
        <w:ind w:left="420" w:hanging="420"/>
      </w:pPr>
      <w:rPr>
        <w:rFonts w:ascii="Arial" w:eastAsia="宋体" w:hAnsi="Arial"/>
        <w:kern w:val="2"/>
        <w:sz w:val="24"/>
        <w:szCs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nsid w:val="5C794C67"/>
    <w:multiLevelType w:val="multilevel"/>
    <w:tmpl w:val="57CA5B5C"/>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nsid w:val="67E4716D"/>
    <w:multiLevelType w:val="multilevel"/>
    <w:tmpl w:val="E6841B24"/>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hint="eastAsia"/>
        <w:b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nsid w:val="6F7656F4"/>
    <w:multiLevelType w:val="multilevel"/>
    <w:tmpl w:val="5E508BC0"/>
    <w:numStyleLink w:val="a"/>
  </w:abstractNum>
  <w:abstractNum w:abstractNumId="19">
    <w:nsid w:val="701817B6"/>
    <w:multiLevelType w:val="multilevel"/>
    <w:tmpl w:val="E446E282"/>
    <w:lvl w:ilvl="0">
      <w:start w:val="1"/>
      <w:numFmt w:val="decimal"/>
      <w:pStyle w:val="1"/>
      <w:lvlText w:val="第%1章  "/>
      <w:lvlJc w:val="left"/>
      <w:pPr>
        <w:tabs>
          <w:tab w:val="num" w:pos="1800"/>
        </w:tabs>
        <w:ind w:left="432" w:hanging="432"/>
      </w:pPr>
      <w:rPr>
        <w:rFonts w:ascii="Arial" w:eastAsia="宋体" w:hint="eastAsia"/>
        <w:b/>
        <w:i w:val="0"/>
        <w:sz w:val="44"/>
        <w:u w:val="none"/>
        <w:lang w:val="en-US"/>
      </w:rPr>
    </w:lvl>
    <w:lvl w:ilvl="1">
      <w:start w:val="1"/>
      <w:numFmt w:val="decimal"/>
      <w:pStyle w:val="2"/>
      <w:lvlText w:val="%1.%2  "/>
      <w:lvlJc w:val="left"/>
      <w:pPr>
        <w:tabs>
          <w:tab w:val="num" w:pos="1080"/>
        </w:tabs>
        <w:ind w:left="576" w:hanging="576"/>
      </w:pPr>
      <w:rPr>
        <w:rFonts w:ascii="Arial" w:eastAsia="黑体" w:hAnsi="Arial" w:cs="Arial" w:hint="default"/>
        <w:b w:val="0"/>
        <w:i w:val="0"/>
        <w:sz w:val="32"/>
      </w:rPr>
    </w:lvl>
    <w:lvl w:ilvl="2">
      <w:start w:val="1"/>
      <w:numFmt w:val="decimal"/>
      <w:pStyle w:val="3"/>
      <w:lvlText w:val="%1.%2.%3  "/>
      <w:lvlJc w:val="left"/>
      <w:pPr>
        <w:tabs>
          <w:tab w:val="num" w:pos="1080"/>
        </w:tabs>
        <w:ind w:left="720" w:hanging="720"/>
      </w:pPr>
      <w:rPr>
        <w:rFonts w:ascii="Arial" w:eastAsia="宋体" w:hAnsi="Arial" w:cs="Arial" w:hint="default"/>
        <w:b w:val="0"/>
        <w:i w:val="0"/>
        <w:sz w:val="28"/>
      </w:rPr>
    </w:lvl>
    <w:lvl w:ilvl="3">
      <w:start w:val="1"/>
      <w:numFmt w:val="decimal"/>
      <w:pStyle w:val="4"/>
      <w:lvlText w:val="%4."/>
      <w:lvlJc w:val="left"/>
      <w:pPr>
        <w:tabs>
          <w:tab w:val="num" w:pos="1440"/>
        </w:tabs>
        <w:ind w:left="864" w:hanging="864"/>
      </w:pPr>
      <w:rPr>
        <w:rFonts w:ascii="Arial" w:eastAsia="黑体" w:hAnsi="Arial" w:cs="Arial" w:hint="default"/>
        <w:b/>
        <w:i w:val="0"/>
        <w:sz w:val="24"/>
      </w:rPr>
    </w:lvl>
    <w:lvl w:ilvl="4">
      <w:start w:val="1"/>
      <w:numFmt w:val="decimal"/>
      <w:pStyle w:val="5"/>
      <w:lvlText w:val="（%5）"/>
      <w:lvlJc w:val="left"/>
      <w:pPr>
        <w:tabs>
          <w:tab w:val="num" w:pos="1800"/>
        </w:tabs>
        <w:ind w:left="1008" w:hanging="1008"/>
      </w:pPr>
      <w:rPr>
        <w:rFonts w:hint="eastAsia"/>
        <w:b/>
        <w:sz w:val="24"/>
        <w:szCs w:val="24"/>
      </w:rPr>
    </w:lvl>
    <w:lvl w:ilvl="5">
      <w:start w:val="1"/>
      <w:numFmt w:val="decimal"/>
      <w:pStyle w:val="6"/>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0">
    <w:nsid w:val="79393F44"/>
    <w:multiLevelType w:val="multilevel"/>
    <w:tmpl w:val="3DFA29EE"/>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hint="eastAsia"/>
        <w:b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nsid w:val="7E886FCD"/>
    <w:multiLevelType w:val="multilevel"/>
    <w:tmpl w:val="5E508BC0"/>
    <w:numStyleLink w:val="a"/>
  </w:abstractNum>
  <w:num w:numId="1">
    <w:abstractNumId w:val="19"/>
  </w:num>
  <w:num w:numId="2">
    <w:abstractNumId w:val="7"/>
  </w:num>
  <w:num w:numId="3">
    <w:abstractNumId w:val="14"/>
  </w:num>
  <w:num w:numId="4">
    <w:abstractNumId w:val="5"/>
  </w:num>
  <w:num w:numId="5">
    <w:abstractNumId w:val="15"/>
  </w:num>
  <w:num w:numId="6">
    <w:abstractNumId w:val="2"/>
  </w:num>
  <w:num w:numId="7">
    <w:abstractNumId w:val="17"/>
  </w:num>
  <w:num w:numId="8">
    <w:abstractNumId w:val="20"/>
  </w:num>
  <w:num w:numId="9">
    <w:abstractNumId w:val="12"/>
  </w:num>
  <w:num w:numId="10">
    <w:abstractNumId w:val="16"/>
  </w:num>
  <w:num w:numId="11">
    <w:abstractNumId w:val="1"/>
  </w:num>
  <w:num w:numId="12">
    <w:abstractNumId w:val="4"/>
  </w:num>
  <w:num w:numId="13">
    <w:abstractNumId w:val="11"/>
  </w:num>
  <w:num w:numId="14">
    <w:abstractNumId w:val="10"/>
  </w:num>
  <w:num w:numId="15">
    <w:abstractNumId w:val="18"/>
  </w:num>
  <w:num w:numId="16">
    <w:abstractNumId w:val="3"/>
  </w:num>
  <w:num w:numId="17">
    <w:abstractNumId w:val="6"/>
  </w:num>
  <w:num w:numId="18">
    <w:abstractNumId w:val="21"/>
  </w:num>
  <w:num w:numId="19">
    <w:abstractNumId w:val="8"/>
  </w:num>
  <w:num w:numId="20">
    <w:abstractNumId w:val="13"/>
  </w:num>
  <w:num w:numId="21">
    <w:abstractNumId w:val="9"/>
  </w:num>
  <w:num w:numId="22">
    <w:abstractNumId w:val="1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HorizontalSpacing w:val="2"/>
  <w:drawingGridVerticalSpacing w:val="156"/>
  <w:displayHorizontalDrawingGridEvery w:val="0"/>
  <w:displayVerticalDrawingGridEvery w:val="2"/>
  <w:characterSpacingControl w:val="compressPunctuation"/>
  <w:hdrShapeDefaults>
    <o:shapedefaults v:ext="edit" spidmax="8193" fillcolor="white" strokecolor="#c9f">
      <v:fill color="white"/>
      <v:stroke color="#c9f"/>
      <v:shadow on="t"/>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2880D0E-6852-49D4-89A3-C8C074F0BA17}" w:val=" ADDIN NE.Ref.{02880D0E-6852-49D4-89A3-C8C074F0BA17}&lt;Citation&gt;&lt;Group&gt;&lt;References&gt;&lt;Item&gt;&lt;ID&gt;2&lt;/ID&gt;&lt;UID&gt;{88D3AB5D-ACD5-4D34-8116-91732F779C81}&lt;/UID&gt;&lt;Title&gt;Inter-regional messenger scheduling in delay tolerant mobile networks&lt;/Title&gt;&lt;Template&gt;Conference Proceedings&lt;/Template&gt;&lt;Star&gt;0&lt;/Star&gt;&lt;Tag&gt;4&lt;/Tag&gt;&lt;Author&gt;Harras, K A; Almeroth, K C&lt;/Author&gt;&lt;Year&gt;2006&lt;/Year&gt;&lt;Details&gt;&lt;_accessed&gt;59036596&lt;/_accessed&gt;&lt;_bibtex_key&gt;HarrasAlmeroth-2&lt;/_bibtex_key&gt;&lt;_cited_count&gt;50&lt;/_cited_count&gt;&lt;_created&gt;59036583&lt;/_created&gt;&lt;_db_updated&gt;GoogleScholar&lt;/_db_updated&gt;&lt;_label&gt;概念; DTMN; 路由机制&lt;/_label&gt;&lt;_modified&gt;59036592&lt;/_modified&gt;&lt;_pages&gt;93--102&lt;/_pages&gt;&lt;_subsidiary_author&gt;IEEE Computer Society&lt;/_subsidiary_author&gt;&lt;_tertiary_author&gt;Proceedings of the 2006 International Symposium on on World of Wireless, Mobile and Multimedia Networks&lt;/_tertiary_author&gt;&lt;/Details&gt;&lt;Extra&gt;&lt;DBUID&gt;{04C6B9D5-3A9C-4F48-BCFE-1DC3A47A2234}&lt;/DBUID&gt;&lt;/Extra&gt;&lt;/Item&gt;&lt;/References&gt;&lt;/Group&gt;&lt;Group&gt;&lt;References&gt;&lt;Item&gt;&lt;ID&gt;4&lt;/ID&gt;&lt;UID&gt;{BA77097E-4CBB-45CB-8B86-0D9A60C169D3}&lt;/UID&gt;&lt;Title&gt;Clustering and Cluster-Based Routing Protocol for Delay-Tolerant Mobile Networks&lt;/Title&gt;&lt;Template&gt;Journal Article&lt;/Template&gt;&lt;Star&gt;0&lt;/Star&gt;&lt;Tag&gt;4&lt;/Tag&gt;&lt;Author&gt;Harikrishna, T; Subramanyam, A; AITS, R&lt;/Author&gt;&lt;Year&gt;2011&lt;/Year&gt;&lt;Details&gt;&lt;_accessed&gt;59036825&lt;/_accessed&gt;&lt;_bibtex_key&gt;HarikrishnaSubramanyam-4&lt;/_bibtex_key&gt;&lt;_created&gt;59036591&lt;/_created&gt;&lt;_db_updated&gt;GoogleScholar&lt;/_db_updated&gt;&lt;_journal&gt;International Journal of Advanced Research in Technology&lt;/_journal&gt;&lt;_label&gt;DTMN; 网络建模; 路由机制; 分簇&lt;/_label&gt;&lt;_modified&gt;59036603&lt;/_modified&gt;&lt;/Details&gt;&lt;Extra&gt;&lt;DBUID&gt;{04C6B9D5-3A9C-4F48-BCFE-1DC3A47A2234}&lt;/DBUID&gt;&lt;/Extra&gt;&lt;/Item&gt;&lt;/References&gt;&lt;/Group&gt;&lt;/Citation&gt;_x000a_"/>
    <w:docVar w:name="NE.Ref{09236FFA-B3A6-4A26-BD1F-E5E03D8E888A}" w:val=" ADDIN NE.Ref.{09236FFA-B3A6-4A26-BD1F-E5E03D8E888A}&lt;Citation&gt;&lt;Group&gt;&lt;References&gt;&lt;Item&gt;&lt;ID&gt;36&lt;/ID&gt;&lt;UID&gt;{4D51085A-74D9-4864-A1E6-4F8C28DC76DF}&lt;/UID&gt;&lt;Title&gt;A Delay-Tolerant Network Architecture for Challenged Internets&lt;/Title&gt;&lt;Template&gt;Conference Paper&lt;/Template&gt;&lt;Star&gt;0&lt;/Star&gt;&lt;Tag&gt;1&lt;/Tag&gt;&lt;Author&gt;Fall, Kevin&lt;/Author&gt;&lt;Year&gt;2003&lt;/Year&gt;&lt;Details&gt;&lt;_accessed&gt;59052677&lt;/_accessed&gt;&lt;_bibtex_key&gt;2004108045067&lt;/_bibtex_key&gt;&lt;_created&gt;58850802&lt;/_created&gt;&lt;_db_updated&gt;EI&lt;/_db_updated&gt;&lt;_keywords&gt;Bandwidth;Computer aided design;Data storage equipment;Electric power systems;Interfaces (computer);Mathematical models;Network protocols;Quality of service;Satellite communication systems;Semantics;&lt;/_keywords&gt;&lt;_label&gt;DTN&lt;/_label&gt;&lt;_language&gt;English&lt;/_language&gt;&lt;_modified&gt;58850802&lt;/_modified&gt;&lt;_number&gt;33&lt;/_number&gt;&lt;_pages&gt;27-34&lt;/_pages&gt;&lt;_place_published&gt;Karlsruhe, Germany&lt;/_place_published&gt;&lt;_secondary_title&gt;Computer Communication Review&lt;/_secondary_title&gt;&lt;_url&gt;http://www.cs.rice.edu/~scrosby/TA/comp620-s05/papers/F03.pdf 全文链接_x000d__x000a_&lt;/_url&gt;&lt;/Details&gt;&lt;Extra&gt;&lt;DBUID&gt;{04C6B9D5-3A9C-4F48-BCFE-1DC3A47A2234}&lt;/DBUID&gt;&lt;/Extra&gt;&lt;/Item&gt;&lt;/References&gt;&lt;/Group&gt;&lt;/Citation&gt;_x000a_"/>
    <w:docVar w:name="NE.Ref{0E217F99-EB84-4641-9348-61E884FF28A5}" w:val=" ADDIN NE.Ref.{0E217F99-EB84-4641-9348-61E884FF28A5}&lt;Citation&gt;&lt;Group&gt;&lt;References&gt;&lt;Item&gt;&lt;ID&gt;42&lt;/ID&gt;&lt;UID&gt;{3F7314B7-C930-4681-A130-DCD30842CC54}&lt;/UID&gt;&lt;Title&gt;Pocket switched networks and human mobility in conference environments&lt;/Title&gt;&lt;Template&gt;Conference Proceedings&lt;/Template&gt;&lt;Star&gt;0&lt;/Star&gt;&lt;Tag&gt;0&lt;/Tag&gt;&lt;Author&gt;Hui, Pan; Chaintreau, Augustin; Scott, James; Gass, Richard; Crowcroft, Jon; Diot, Christophe&lt;/Author&gt;&lt;Year&gt;2005&lt;/Year&gt;&lt;Details&gt;&lt;_bibtex_key&gt;HuiChaintreau-42&lt;/_bibtex_key&gt;&lt;_created&gt;59053573&lt;/_created&gt;&lt;_isbn&gt;1-59593-026-4&lt;/_isbn&gt;&lt;_keywords&gt;delay-tolerant networking, mobile networking, network measurement, wireless networking&lt;/_keywords&gt;&lt;_modified&gt;59053573&lt;/_modified&gt;&lt;_pages&gt;244--251&lt;/_pages&gt;&lt;_place_published&gt;New York, NY, USA&lt;/_place_published&gt;&lt;_publisher&gt;ACM&lt;/_publisher&gt;&lt;_secondary_title&gt;WDTN &amp;apos;05&lt;/_secondary_title&gt;&lt;_tertiary_author&gt;Proceedings of the 2005 ACM SIGCOMM workshop on Delay-tolerant networking&lt;/_tertiary_author&gt;&lt;_url&gt;http://doi.acm.org/10.1145/1080139.1080142&lt;/_url&gt;&lt;/Details&gt;&lt;Extra&gt;&lt;DBUID&gt;{04C6B9D5-3A9C-4F48-BCFE-1DC3A47A2234}&lt;/DBUID&gt;&lt;/Extra&gt;&lt;/Item&gt;&lt;/References&gt;&lt;/Group&gt;&lt;/Citation&gt;_x000a_"/>
    <w:docVar w:name="NE.Ref{15645D71-3522-4D57-BB31-4209773C9A9B}" w:val=" ADDIN NE.Ref.{15645D71-3522-4D57-BB31-4209773C9A9B}&lt;Citation&gt;&lt;Group&gt;&lt;References&gt;&lt;Item&gt;&lt;ID&gt;113&lt;/ID&gt;&lt;UID&gt;{54C94F8A-C404-4002-95AF-CE57D5E50C2E}&lt;/UID&gt;&lt;Title&gt;Applicability of identity-based cryptography for disruption-tolerant networking&lt;/Title&gt;&lt;Template&gt;Conference Proceedings&lt;/Template&gt;&lt;Star&gt;0&lt;/Star&gt;&lt;Tag&gt;0&lt;/Tag&gt;&lt;Author&gt;Asokan, N; Kostiainen, Kari; Ginzboorg, Philip; Ott, J O Rg; Luo, Cheng&lt;/Author&gt;&lt;Year&gt;2007&lt;/Year&gt;&lt;Details&gt;&lt;_created&gt;59054203&lt;/_created&gt;&lt;_isbn&gt;978-1-59593-688-2&lt;/_isbn&gt;&lt;_keywords&gt;disruption- and delay-tolerant networking, identity-based cryptography, initializing security&lt;/_keywords&gt;&lt;_modified&gt;59054203&lt;/_modified&gt;&lt;_pages&gt;52--56&lt;/_pages&gt;&lt;_place_published&gt;New York, NY, USA&lt;/_place_published&gt;&lt;_publisher&gt;ACM&lt;/_publisher&gt;&lt;_secondary_title&gt;MobiOpp &amp;apos;07&lt;/_secondary_title&gt;&lt;_tertiary_author&gt;Proceedings of the 1st international MobiSys workshop on Mobile opportunistic networking&lt;/_tertiary_author&gt;&lt;_url&gt;http://doi.acm.org/10.1145/1247694.1247705&lt;/_url&gt;&lt;/Details&gt;&lt;Extra&gt;&lt;DBUID&gt;{04C6B9D5-3A9C-4F48-BCFE-1DC3A47A2234}&lt;/DBUID&gt;&lt;/Extra&gt;&lt;/Item&gt;&lt;/References&gt;&lt;/Group&gt;&lt;/Citation&gt;_x000a_"/>
    <w:docVar w:name="NE.Ref{16948C93-BEBB-4E50-925F-FEF154AE2867}" w:val=" ADDIN NE.Ref.{16948C93-BEBB-4E50-925F-FEF154AE2867}&lt;Citation&gt;&lt;Group&gt;&lt;References&gt;&lt;Item&gt;&lt;ID&gt;43&lt;/ID&gt;&lt;UID&gt;{26063719-A343-4A96-A47D-02EF9B5E3865}&lt;/UID&gt;&lt;Title&gt;Haggle: seamless networking for mobile applications&lt;/Title&gt;&lt;Template&gt;Conference Proceedings&lt;/Template&gt;&lt;Star&gt;0&lt;/Star&gt;&lt;Tag&gt;0&lt;/Tag&gt;&lt;Author&gt;Su, Jing; Scott, James; Hui, Pan; Crowcroft, Jon; De Lara, Eyal; Diot, Christophe; Goel, Ashvin; Lim, Meng How; Upton, Eben&lt;/Author&gt;&lt;Year&gt;2007&lt;/Year&gt;&lt;Details&gt;&lt;_bibtex_key&gt;SuScott-43&lt;/_bibtex_key&gt;&lt;_created&gt;59053578&lt;/_created&gt;&lt;_isbn&gt;978-3-540-74852-6&lt;/_isbn&gt;&lt;_modified&gt;59053578&lt;/_modified&gt;&lt;_pages&gt;391--408&lt;/_pages&gt;&lt;_place_published&gt;Berlin, Heidelberg&lt;/_place_published&gt;&lt;_publisher&gt;Springer-Verlag&lt;/_publisher&gt;&lt;_secondary_title&gt;UbiComp &amp;apos;07&lt;/_secondary_title&gt;&lt;_tertiary_author&gt;Proceedings of the 9th international conference on Ubiquitous computing&lt;/_tertiary_author&gt;&lt;_url&gt;http://dl.acm.org/citation.cfm?id=1771592.1771615&lt;/_url&gt;&lt;/Details&gt;&lt;Extra&gt;&lt;DBUID&gt;{04C6B9D5-3A9C-4F48-BCFE-1DC3A47A2234}&lt;/DBUID&gt;&lt;/Extra&gt;&lt;/Item&gt;&lt;/References&gt;&lt;/Group&gt;&lt;Group&gt;&lt;References&gt;&lt;Item&gt;&lt;ID&gt;44&lt;/ID&gt;&lt;UID&gt;{B60C830E-3B34-406C-B8D2-FE244CE1C2FE}&lt;/UID&gt;&lt;Title&gt;Haggle: A networking architecture designed around mobile users&lt;/Title&gt;&lt;Template&gt;Journal Article&lt;/Template&gt;&lt;Star&gt;0&lt;/Star&gt;&lt;Tag&gt;0&lt;/Tag&gt;&lt;Author&gt;Scott, J; Crowcroft, J; Hui, P; Diot, C; Others&lt;/Author&gt;&lt;Year&gt;2006&lt;/Year&gt;&lt;Details&gt;&lt;_author_adr&gt;Intel Research Laboratory , Computer Laboratory [Cambridge] , Thomson Research - THOMSON RESEARCH&lt;/_author_adr&gt;&lt;_bibtex_key&gt;ScottCrowcroft-44&lt;/_bibtex_key&gt;&lt;_created&gt;59053582&lt;/_created&gt;&lt;_date_display&gt;Jan&lt;/_date_display&gt;&lt;_language&gt;Anglais&lt;/_language&gt;&lt;_modified&gt;59054430&lt;/_modified&gt;&lt;_pages&gt;78-86&lt;/_pages&gt;&lt;_place_published&gt;Les M{\&amp;apos;e}nuires (France)&lt;/_place_published&gt;&lt;_subsidiary_author&gt;INRIA, INSA Lyon, Alcatel, IFIP&lt;/_subsidiary_author&gt;&lt;_tertiary_author&gt;{WONS 2006 : Third Annual Conference on Wireless On-demand Network Systems and Services}&lt;/_tertiary_author&gt;&lt;_url&gt;http://hal.inria.fr/inria-00001012&lt;/_url&gt;&lt;_accessed&gt;59054430&lt;/_accessed&gt;&lt;_db_updated&gt;GoogleScholar&lt;/_db_updated&gt;&lt;/Details&gt;&lt;Extra&gt;&lt;DBUID&gt;{04C6B9D5-3A9C-4F48-BCFE-1DC3A47A2234}&lt;/DBUID&gt;&lt;/Extra&gt;&lt;/Item&gt;&lt;/References&gt;&lt;/Group&gt;&lt;/Citation&gt;_x000a_"/>
    <w:docVar w:name="NE.Ref{179AD5C7-6B29-4947-B1AE-00D42BC1F9FF}" w:val=" ADDIN NE.Ref.{179AD5C7-6B29-4947-B1AE-00D42BC1F9FF}&lt;Citation&gt;&lt;Group&gt;&lt;References&gt;&lt;Item&gt;&lt;ID&gt;1&lt;/ID&gt;&lt;UID&gt;{111101FE-8848-4CD8-8D84-54ADC803EBD8}&lt;/UID&gt;&lt;Title&gt;Transport layer issues in delay tolerant mobile networks&lt;/Title&gt;&lt;Template&gt;Journal Article&lt;/Template&gt;&lt;Star&gt;0&lt;/Star&gt;&lt;Tag&gt;5&lt;/Tag&gt;&lt;Author&gt;Harras, K; Almeroth, K&lt;/Author&gt;&lt;Year&gt;2006&lt;/Year&gt;&lt;Details&gt;&lt;_accessed&gt;59037958&lt;/_accessed&gt;&lt;_bibtex_key&gt;HarrasAlmeroth-1&lt;/_bibtex_key&gt;&lt;_cited_count&gt;39&lt;/_cited_count&gt;&lt;_created&gt;59036581&lt;/_created&gt;&lt;_db_updated&gt;GoogleScholar&lt;/_db_updated&gt;&lt;_journal&gt;NETWORKING 2006. Networking Technologies, Services, and Protocols; Performance of Computer and Communication Networks; Mobile and Wireless Communications Systems&lt;/_journal&gt;&lt;_label&gt;概念; DTMN&lt;/_label&gt;&lt;_modified&gt;59036593&lt;/_modified&gt;&lt;_pages&gt;463--475&lt;/_pages&gt;&lt;/Details&gt;&lt;Extra&gt;&lt;DBUID&gt;{04C6B9D5-3A9C-4F48-BCFE-1DC3A47A2234}&lt;/DBUID&gt;&lt;/Extra&gt;&lt;/Item&gt;&lt;/References&gt;&lt;/Group&gt;&lt;Group&gt;&lt;References&gt;&lt;Item&gt;&lt;ID&gt;9&lt;/ID&gt;&lt;UID&gt;{3648ACB5-2A19-4EAD-B4E6-7557C04E6BC1}&lt;/UID&gt;&lt;Title&gt;Delay tolerant mobile networks (dtmns): Controlled flooding in sparse mobile networks&lt;/Title&gt;&lt;Template&gt;Journal Article&lt;/Template&gt;&lt;Star&gt;0&lt;/Star&gt;&lt;Tag&gt;5&lt;/Tag&gt;&lt;Author&gt;Harras, K; Almeroth, K; Belding-Royer, E&lt;/Author&gt;&lt;Year&gt;2005&lt;/Year&gt;&lt;Details&gt;&lt;_accessed&gt;59044106&lt;/_accessed&gt;&lt;_author_aff&gt;加利福尼亚大学神塔芭芭拉分校计算机科学部门&lt;/_author_aff&gt;&lt;_bibtex_key&gt;HarrasAlmeroth-9&lt;/_bibtex_key&gt;&lt;_created&gt;59036627&lt;/_created&gt;&lt;_db_updated&gt;GoogleScholar&lt;/_db_updated&gt;&lt;_journal&gt;NETWORKING 2005. Networking Technologies, Services, and Protocols; Performance of Computer and Communication Networks; Mobile and Wireless Communications Systems&lt;/_journal&gt;&lt;_label&gt;DTMN; 路由机制&lt;/_label&gt;&lt;_modified&gt;59036628&lt;/_modified&gt;&lt;_pages&gt;41--91&lt;/_pages&gt;&lt;_translated_title&gt;移动容迟网络：稀疏移动节点下的受控洪范&lt;/_translated_title&gt;&lt;/Details&gt;&lt;Extra&gt;&lt;DBUID&gt;{04C6B9D5-3A9C-4F48-BCFE-1DC3A47A2234}&lt;/DBUID&gt;&lt;/Extra&gt;&lt;/Item&gt;&lt;/References&gt;&lt;/Group&gt;&lt;Group&gt;&lt;References&gt;&lt;Item&gt;&lt;ID&gt;2&lt;/ID&gt;&lt;UID&gt;{88D3AB5D-ACD5-4D34-8116-91732F779C81}&lt;/UID&gt;&lt;Title&gt;Inter-regional messenger scheduling in delay tolerant mobile networks&lt;/Title&gt;&lt;Template&gt;Conference Proceedings&lt;/Template&gt;&lt;Star&gt;0&lt;/Star&gt;&lt;Tag&gt;4&lt;/Tag&gt;&lt;Author&gt;Harras, K A; Almeroth, K C&lt;/Author&gt;&lt;Year&gt;2006&lt;/Year&gt;&lt;Details&gt;&lt;_accessed&gt;59036596&lt;/_accessed&gt;&lt;_bibtex_key&gt;HarrasAlmeroth-2&lt;/_bibtex_key&gt;&lt;_cited_count&gt;50&lt;/_cited_count&gt;&lt;_created&gt;59036583&lt;/_created&gt;&lt;_db_updated&gt;GoogleScholar&lt;/_db_updated&gt;&lt;_label&gt;概念; DTMN; 路由机制&lt;/_label&gt;&lt;_modified&gt;59036592&lt;/_modified&gt;&lt;_pages&gt;93--102&lt;/_pages&gt;&lt;_subsidiary_author&gt;IEEE Computer Society&lt;/_subsidiary_author&gt;&lt;_tertiary_author&gt;Proceedings of the 2006 International Symposium on on World of Wireless, Mobile and Multimedia Networks&lt;/_tertiary_author&gt;&lt;/Details&gt;&lt;Extra&gt;&lt;DBUID&gt;{04C6B9D5-3A9C-4F48-BCFE-1DC3A47A2234}&lt;/DBUID&gt;&lt;/Extra&gt;&lt;/Item&gt;&lt;/References&gt;&lt;/Group&gt;&lt;/Citation&gt;_x000a_"/>
    <w:docVar w:name="NE.Ref{19C33594-3359-4E38-97D5-2E7571A2026C}" w:val=" ADDIN NE.Ref.{19C33594-3359-4E38-97D5-2E7571A2026C}&lt;Citation&gt;&lt;Group&gt;&lt;References&gt;&lt;Item&gt;&lt;ID&gt;14&lt;/ID&gt;&lt;UID&gt;{1454AFA0-6DE2-4685-A1A4-FBABED080354}&lt;/UID&gt;&lt;Title&gt;Delay/fault-tolerant mobile sensor network (DFT-MSN): a new paradigm for pervasive information gathering&lt;/Title&gt;&lt;Template&gt;Journal Article&lt;/Template&gt;&lt;Star&gt;0&lt;/Star&gt;&lt;Tag&gt;5&lt;/Tag&gt;&lt;Author&gt;Wang, Y; Wu, H&lt;/Author&gt;&lt;Year&gt;2007&lt;/Year&gt;&lt;Details&gt;&lt;_accessed&gt;59049820&lt;/_accessed&gt;&lt;_bibtex_key&gt;WangWu-14&lt;/_bibtex_key&gt;&lt;_created&gt;59036646&lt;/_created&gt;&lt;_db_updated&gt;GoogleScholar&lt;/_db_updated&gt;&lt;_issue&gt;9&lt;/_issue&gt;&lt;_journal&gt;Mobile Computing, IEEE Transactions on&lt;/_journal&gt;&lt;_label&gt;DTMN; 延迟/容错移动传感器网络; 路由机制&lt;/_label&gt;&lt;_modified&gt;59036651&lt;/_modified&gt;&lt;_pages&gt;1021--1034&lt;/_pages&gt;&lt;_volume&gt;6&lt;/_volume&gt;&lt;/Details&gt;&lt;Extra&gt;&lt;DBUID&gt;{04C6B9D5-3A9C-4F48-BCFE-1DC3A47A2234}&lt;/DBUID&gt;&lt;/Extra&gt;&lt;/Item&gt;&lt;/References&gt;&lt;/Group&gt;&lt;Group&gt;&lt;References&gt;&lt;Item&gt;&lt;ID&gt;18&lt;/ID&gt;&lt;UID&gt;{DF37D9C4-F54A-4AAA-8EE0-194D4A16F125}&lt;/UID&gt;&lt;Title&gt;Analytic, Simulation, and Empirical Evaluation of Delay/Fault-Tolerant Mobile Sensor Networks&lt;/Title&gt;&lt;Template&gt;Journal Article&lt;/Template&gt;&lt;Star&gt;0&lt;/Star&gt;&lt;Tag&gt;5&lt;/Tag&gt;&lt;Author&gt;Hongyi, Wu; Yu, Wang; Ha, Dang; Feng, Lin&lt;/Author&gt;&lt;Year&gt;2007&lt;/Year&gt;&lt;Details&gt;&lt;_accessed&gt;59036679&lt;/_accessed&gt;&lt;_accession_num&gt;9686009&lt;/_accession_num&gt;&lt;_alternate_title&gt;Wireless Communications, IEEE Transactions on_x000d__x000a_Wireless Communications, IEEE Transactions on_x000d__x000a_Wireless Communications, IEEE Transactions on&lt;/_alternate_title&gt;&lt;_author_aff&gt;Univ. of Louisiana at Lafayette, Lafayette&lt;/_author_aff&gt;&lt;_bibtex_key&gt;HongyiYu-18&lt;/_bibtex_key&gt;&lt;_created&gt;59036675&lt;/_created&gt;&lt;_custom1&gt;IEEE Communications Society&lt;/_custom1&gt;&lt;_custom3&gt;ISBN:&lt;/_custom3&gt;&lt;_date&gt;56276640&lt;/_date&gt;&lt;_date_display&gt;2007_x000d__x000a_September 2007&lt;/_date_display&gt;&lt;_db_updated&gt;IEEE&lt;/_db_updated&gt;&lt;_doi&gt;10.1109/TWC.2007.06046&lt;/_doi&gt;&lt;_isbn&gt;1536-1276&lt;/_isbn&gt;&lt;_issue&gt;9&lt;/_issue&gt;&lt;_journal&gt;Wireless Communications, IEEE Transactions on&lt;/_journal&gt;&lt;_keywords&gt;fault tolerance; mobile radio; queueing theory; wireless sensor networks; Jackson network theory; crossbow motes; delay-fault-tolerant mobile sensor networks; loose connectivity; noise level monitoring; performance evaluation; pervasive information gathering; queuing model; sensor mobility&lt;/_keywords&gt;&lt;_label&gt;DTMN; 延迟/容错移动传感器网络; 评估分析&lt;/_label&gt;&lt;_modified&gt;59036678&lt;/_modified&gt;&lt;_pages&gt;3287-3296&lt;/_pages&gt;&lt;_url&gt;http://ieeexplore.ieee.org/search/srchabstract.jsp?tp=&amp;amp;arnumber=4362492&amp;amp;refinements%3D4294967271%2C4294967270%2C4294967131%2C4285523460%2C4288442199%2C4294965399%2C4285713917%26openedRefinements%3D*%26filter%3DAND%28NOT%284283010803%29%29%26matchBoolean%3Dtrue%26rowsPerPage%3D10%26searchField%3DSearch+All%26queryText%3D%28Document+Title%3AAnalytic%2C+Simulation%2C+and+Empirical+Evaluation+of+Delay%2FFault-Tolerant+Mobile+Sensor+Networks+%29&lt;/_url&gt;&lt;_volume&gt;6&lt;/_volume&gt;&lt;/Details&gt;&lt;Extra&gt;&lt;DBUID&gt;{04C6B9D5-3A9C-4F48-BCFE-1DC3A47A2234}&lt;/DBUID&gt;&lt;/Extra&gt;&lt;/Item&gt;&lt;/References&gt;&lt;/Group&gt;&lt;Group&gt;&lt;References&gt;&lt;Item&gt;&lt;ID&gt;12&lt;/ID&gt;&lt;UID&gt;{C0983FF9-7E40-4666-87EF-2D3D0D9F6A08}&lt;/UID&gt;&lt;Title&gt;Replication-Based efficient data delivery scheme (RED) for delay/fault-tolerant mobile sensor network (DFT-MSN)&lt;/Title&gt;&lt;Template&gt;Conference Proceedings&lt;/Template&gt;&lt;Star&gt;0&lt;/Star&gt;&lt;Tag&gt;0&lt;/Tag&gt;&lt;Author&gt;Wang, Y; Wu, H&lt;/Author&gt;&lt;Year&gt;2006&lt;/Year&gt;&lt;Details&gt;&lt;_accessed&gt;59036652&lt;/_accessed&gt;&lt;_bibtex_key&gt;WangWu-12&lt;/_bibtex_key&gt;&lt;_created&gt;59036644&lt;/_created&gt;&lt;_db_updated&gt;GoogleScholar&lt;/_db_updated&gt;&lt;_label&gt;DTMN; 延迟/容错移动传感器网络; 路由机制&lt;/_label&gt;&lt;_modified&gt;59036649&lt;/_modified&gt;&lt;_pages&gt;5--pp&lt;/_pages&gt;&lt;_subsidiary_author&gt;IEEE&lt;/_subsidiary_author&gt;&lt;_tertiary_author&gt;Pervasive Computing and Communications Workshops, 2006. PerCom Workshops 2006. Fourth Annual IEEE International Conference on&lt;/_tertiary_author&gt;&lt;/Details&gt;&lt;Extra&gt;&lt;DBUID&gt;{04C6B9D5-3A9C-4F48-BCFE-1DC3A47A2234}&lt;/DBUID&gt;&lt;/Extra&gt;&lt;/Item&gt;&lt;/References&gt;&lt;/Group&gt;&lt;Group&gt;&lt;References&gt;&lt;Item&gt;&lt;ID&gt;17&lt;/ID&gt;&lt;UID&gt;{75FC70E0-0F3C-4E4A-8F91-CF3468F4CF0A}&lt;/UID&gt;&lt;Title&gt;Efficient data transmission in delay fault tolerant mobile sensor networks (DFT-MSN)&lt;/Title&gt;&lt;Template&gt;Conference Proceedings&lt;/Template&gt;&lt;Star&gt;0&lt;/Star&gt;&lt;Tag&gt;0&lt;/Tag&gt;&lt;Author&gt;Wang, Y; Lin, F; Wu, H&lt;/Author&gt;&lt;Year&gt;2005&lt;/Year&gt;&lt;Details&gt;&lt;_accessed&gt;59037953&lt;/_accessed&gt;&lt;_bibtex_key&gt;WangLin-17&lt;/_bibtex_key&gt;&lt;_created&gt;59036674&lt;/_created&gt;&lt;_db_updated&gt;GoogleScholar&lt;/_db_updated&gt;&lt;_label&gt;DTMN; 延迟/容错移动传感器网络; 路由机制&lt;/_label&gt;&lt;_modified&gt;59037953&lt;/_modified&gt;&lt;_pages&gt;1--2&lt;/_pages&gt;&lt;_tertiary_author&gt;Proceedings of IEEE International Conference on Network Protocols (ICNP’05)&lt;/_tertiary_author&gt;&lt;/Details&gt;&lt;Extra&gt;&lt;DBUID&gt;{04C6B9D5-3A9C-4F48-BCFE-1DC3A47A2234}&lt;/DBUID&gt;&lt;/Extra&gt;&lt;/Item&gt;&lt;/References&gt;&lt;/Group&gt;&lt;/Citation&gt;_x000a_"/>
    <w:docVar w:name="NE.Ref{1CFE7AE1-104D-4950-A681-61A06F4EA6D8}" w:val=" ADDIN NE.Ref.{1CFE7AE1-104D-4950-A681-61A06F4EA6D8}&lt;Citation&gt;&lt;Group&gt;&lt;References&gt;&lt;Item&gt;&lt;ID&gt;23&lt;/ID&gt;&lt;UID&gt;{97E13F79-69A4-423C-B147-DBBC052328DB}&lt;/UID&gt;&lt;Title&gt;The challenges of disconnected delay-tolerant MANETs&lt;/Title&gt;&lt;Template&gt;Journal Article&lt;/Template&gt;&lt;Star&gt;0&lt;/Star&gt;&lt;Tag&gt;5&lt;/Tag&gt;&lt;Author&gt;Daly, Elizabeth M; Haahr, Mads&lt;/Author&gt;&lt;Year&gt;2010&lt;/Year&gt;&lt;Details&gt;&lt;_bibtex_key&gt;DalyHaahr-23&lt;/_bibtex_key&gt;&lt;_created&gt;59049311&lt;/_created&gt;&lt;_doi&gt;10.1016/j.adhoc.2009.08.003&lt;/_doi&gt;&lt;_isbn&gt;1570-8705&lt;/_isbn&gt;&lt;_issue&gt;2&lt;/_issue&gt;&lt;_journal&gt;Ad Hoc Networks&lt;/_journal&gt;&lt;_keywords&gt;MANETs; Challenged networks; Delay-tolerant networks; Routing&lt;/_keywords&gt;&lt;_label&gt;DTMN; 概念; bundle协议; 评估分析&lt;/_label&gt;&lt;_modified&gt;59049311&lt;/_modified&gt;&lt;_pages&gt;241 - 250&lt;/_pages&gt;&lt;_url&gt;http://www.sciencedirect.com/science/article/pii/S1570870509000791&lt;/_url&gt;&lt;_volume&gt;8&lt;/_volume&gt;&lt;/Details&gt;&lt;Extra&gt;&lt;DBUID&gt;{04C6B9D5-3A9C-4F48-BCFE-1DC3A47A2234}&lt;/DBUID&gt;&lt;/Extra&gt;&lt;/Item&gt;&lt;/References&gt;&lt;/Group&gt;&lt;Group&gt;&lt;References&gt;&lt;Item&gt;&lt;ID&gt;29&lt;/ID&gt;&lt;UID&gt;{4BDB32FB-7302-4A35-B60B-AC71B1AFBCA2}&lt;/UID&gt;&lt;Title&gt;Social network analysis for routing in disconnected delay-tolerant MANETs&lt;/Title&gt;&lt;Template&gt;Conference Proceedings&lt;/Template&gt;&lt;Star&gt;0&lt;/Star&gt;&lt;Tag&gt;5&lt;/Tag&gt;&lt;Author&gt;Daly, Elizabeth M; Haahr, Mads&lt;/Author&gt;&lt;Year&gt;2007&lt;/Year&gt;&lt;Details&gt;&lt;_bibtex_key&gt;DalyHaahr-29&lt;/_bibtex_key&gt;&lt;_created&gt;59049748&lt;/_created&gt;&lt;_isbn&gt;978-1-59593-684-4&lt;/_isbn&gt;&lt;_keywords&gt;MANETs, delay \&amp;amp; disruption tolerant networks, ego networks, social network analysis, sparse networks&lt;/_keywords&gt;&lt;_label&gt;DTMN; 路由机制; 网络建模&lt;/_label&gt;&lt;_modified&gt;59049748&lt;/_modified&gt;&lt;_pages&gt;32--40&lt;/_pages&gt;&lt;_place_published&gt;New York, NY, USA&lt;/_place_published&gt;&lt;_publisher&gt;ACM&lt;/_publisher&gt;&lt;_secondary_title&gt;MobiHoc &amp;apos;07&lt;/_secondary_title&gt;&lt;_tertiary_author&gt;Proceedings of the 8th ACM international symposium on Mobile ad hoc networking and computing&lt;/_tertiary_author&gt;&lt;_url&gt;http://doi.acm.org/10.1145/1288107.1288113&lt;/_url&gt;&lt;/Details&gt;&lt;Extra&gt;&lt;DBUID&gt;{04C6B9D5-3A9C-4F48-BCFE-1DC3A47A2234}&lt;/DBUID&gt;&lt;/Extra&gt;&lt;/Item&gt;&lt;/References&gt;&lt;/Group&gt;&lt;/Citation&gt;_x000a_"/>
    <w:docVar w:name="NE.Ref{1DEA8855-FBE7-4306-AD0B-93E6660B105B}" w:val=" ADDIN NE.Ref.{1DEA8855-FBE7-4306-AD0B-93E6660B105B}&lt;Citation&gt;&lt;Group&gt;&lt;References&gt;&lt;Item&gt;&lt;ID&gt;39&lt;/ID&gt;&lt;UID&gt;{EE4FFB7B-B607-405D-A3B9-16878B97DD61}&lt;/UID&gt;&lt;Title&gt;Energy-efficient computing for wildlife tracking: design tradeoffs and early experiences with ZebraNet&lt;/Title&gt;&lt;Template&gt;Journal Article&lt;/Template&gt;&lt;Star&gt;0&lt;/Star&gt;&lt;Tag&gt;0&lt;/Tag&gt;&lt;Author&gt;Juang, Philo; Oki, Hidekazu; Wang, Yong; Martonosi, Margaret; Peh, Li Shiuan; Rubenstein, Daniel&lt;/Author&gt;&lt;Year&gt;2002&lt;/Year&gt;&lt;Details&gt;&lt;_bibtex_key&gt;JuangOki-39&lt;/_bibtex_key&gt;&lt;_created&gt;59053562&lt;/_created&gt;&lt;_date_display&gt;oct&lt;/_date_display&gt;&lt;_doi&gt;10.1145/635508.605408&lt;/_doi&gt;&lt;_isbn&gt;0163-5980&lt;/_isbn&gt;&lt;_issue&gt;5&lt;/_issue&gt;&lt;_journal&gt;SIGARCH Comput. Archit. News&lt;/_journal&gt;&lt;_label&gt;实际应用&lt;/_label&gt;&lt;_modified&gt;59053562&lt;/_modified&gt;&lt;_pages&gt;96--107&lt;/_pages&gt;&lt;_place_published&gt;New York, NY, USA&lt;/_place_published&gt;&lt;_url&gt;http://doi.acm.org/10.1145/635508.605408&lt;/_url&gt;&lt;_volume&gt;36&lt;/_volume&gt;&lt;/Details&gt;&lt;Extra&gt;&lt;DBUID&gt;{04C6B9D5-3A9C-4F48-BCFE-1DC3A47A2234}&lt;/DBUID&gt;&lt;/Extra&gt;&lt;/Item&gt;&lt;/References&gt;&lt;/Group&gt;&lt;/Citation&gt;_x000a_"/>
    <w:docVar w:name="NE.Ref{20FF3E94-79E1-48FC-8D87-E95FABBACECD}" w:val=" ADDIN NE.Ref.{20FF3E94-79E1-48FC-8D87-E95FABBACECD}&lt;Citation&gt;&lt;Group&gt;&lt;References&gt;&lt;Item&gt;&lt;ID&gt;42&lt;/ID&gt;&lt;UID&gt;{3F7314B7-C930-4681-A130-DCD30842CC54}&lt;/UID&gt;&lt;Title&gt;Pocket switched networks and human mobility in conference environments&lt;/Title&gt;&lt;Template&gt;Conference Proceedings&lt;/Template&gt;&lt;Star&gt;0&lt;/Star&gt;&lt;Tag&gt;0&lt;/Tag&gt;&lt;Author&gt;Hui, Pan; Chaintreau, Augustin; Scott, James; Gass, Richard; Crowcroft, Jon; Diot, Christophe&lt;/Author&gt;&lt;Year&gt;2005&lt;/Year&gt;&lt;Details&gt;&lt;_bibtex_key&gt;HuiChaintreau-42&lt;/_bibtex_key&gt;&lt;_created&gt;59053573&lt;/_created&gt;&lt;_isbn&gt;1-59593-026-4&lt;/_isbn&gt;&lt;_keywords&gt;delay-tolerant networking, mobile networking, network measurement, wireless networking&lt;/_keywords&gt;&lt;_modified&gt;59053573&lt;/_modified&gt;&lt;_pages&gt;244--251&lt;/_pages&gt;&lt;_place_published&gt;New York, NY, USA&lt;/_place_published&gt;&lt;_publisher&gt;ACM&lt;/_publisher&gt;&lt;_secondary_title&gt;WDTN &amp;apos;05&lt;/_secondary_title&gt;&lt;_tertiary_author&gt;Proceedings of the 2005 ACM SIGCOMM workshop on Delay-tolerant networking&lt;/_tertiary_author&gt;&lt;_url&gt;http://doi.acm.org/10.1145/1080139.1080142&lt;/_url&gt;&lt;/Details&gt;&lt;Extra&gt;&lt;DBUID&gt;{04C6B9D5-3A9C-4F48-BCFE-1DC3A47A2234}&lt;/DBUID&gt;&lt;/Extra&gt;&lt;/Item&gt;&lt;/References&gt;&lt;/Group&gt;&lt;/Citation&gt;_x000a_"/>
    <w:docVar w:name="NE.Ref{23DB6040-7AEF-4191-A332-C37BD3183A43}" w:val=" ADDIN NE.Ref.{23DB6040-7AEF-4191-A332-C37BD3183A43}&lt;Citation&gt;&lt;Group&gt;&lt;References&gt;&lt;Item&gt;&lt;ID&gt;114&lt;/ID&gt;&lt;UID&gt;{DEDF2F74-6EB4-4722-B57A-5E79EA456737}&lt;/UID&gt;&lt;Title&gt;Barter-based cooperation in delay-tolerant personal wireless networks&lt;/Title&gt;&lt;Template&gt;Conference Proceedings&lt;/Template&gt;&lt;Star&gt;0&lt;/Star&gt;&lt;Tag&gt;0&lt;/Tag&gt;&lt;Author&gt;Buttyan, Levente; Dora, Laszlo; Felegyhazi, Mark; Vajda, Istvan&lt;/Author&gt;&lt;Year&gt;2007&lt;/Year&gt;&lt;Details&gt;&lt;_created&gt;59054212&lt;/_created&gt;&lt;_modified&gt;59054212&lt;/_modified&gt;&lt;_pages&gt;1-6&lt;/_pages&gt;&lt;_secondary_title&gt;World of Wireless, Mobile and Multimedia Networks, 2007. WoWMoM 2007. IEEE International Symposium on a&lt;/_secondary_title&gt;&lt;/Details&gt;&lt;Extra&gt;&lt;DBUID&gt;{04C6B9D5-3A9C-4F48-BCFE-1DC3A47A2234}&lt;/DBUID&gt;&lt;/Extra&gt;&lt;/Item&gt;&lt;/References&gt;&lt;/Group&gt;&lt;/Citation&gt;_x000a_"/>
    <w:docVar w:name="NE.Ref{29B3E545-770F-4637-A8ED-039E12147722}" w:val=" ADDIN NE.Ref.{29B3E545-770F-4637-A8ED-039E12147722}&lt;Citation&gt;&lt;Group&gt;&lt;References&gt;&lt;Item&gt;&lt;ID&gt;29&lt;/ID&gt;&lt;UID&gt;{4BDB32FB-7302-4A35-B60B-AC71B1AFBCA2}&lt;/UID&gt;&lt;Title&gt;Social network analysis for routing in disconnected delay-tolerant MANETs&lt;/Title&gt;&lt;Template&gt;Conference Proceedings&lt;/Template&gt;&lt;Star&gt;0&lt;/Star&gt;&lt;Tag&gt;5&lt;/Tag&gt;&lt;Author&gt;Daly, Elizabeth M; Haahr, Mads&lt;/Author&gt;&lt;Year&gt;2007&lt;/Year&gt;&lt;Details&gt;&lt;_bibtex_key&gt;DalyHaahr-29&lt;/_bibtex_key&gt;&lt;_created&gt;59049748&lt;/_created&gt;&lt;_isbn&gt;978-1-59593-684-4&lt;/_isbn&gt;&lt;_keywords&gt;MANETs, delay \&amp;amp; disruption tolerant networks, ego networks, social network analysis, sparse networks&lt;/_keywords&gt;&lt;_label&gt;DTMN; 路由机制; 网络建模&lt;/_label&gt;&lt;_modified&gt;59049748&lt;/_modified&gt;&lt;_pages&gt;32--40&lt;/_pages&gt;&lt;_place_published&gt;New York, NY, USA&lt;/_place_published&gt;&lt;_publisher&gt;ACM&lt;/_publisher&gt;&lt;_secondary_title&gt;MobiHoc &amp;apos;07&lt;/_secondary_title&gt;&lt;_tertiary_author&gt;Proceedings of the 8th ACM international symposium on Mobile ad hoc networking and computing&lt;/_tertiary_author&gt;&lt;_url&gt;http://doi.acm.org/10.1145/1288107.1288113&lt;/_url&gt;&lt;/Details&gt;&lt;Extra&gt;&lt;DBUID&gt;{04C6B9D5-3A9C-4F48-BCFE-1DC3A47A2234}&lt;/DBUID&gt;&lt;/Extra&gt;&lt;/Item&gt;&lt;/References&gt;&lt;/Group&gt;&lt;Group&gt;&lt;References&gt;&lt;Item&gt;&lt;ID&gt;28&lt;/ID&gt;&lt;UID&gt;{B19CB43D-89F8-459C-AC02-3ABD66A23B2D}&lt;/UID&gt;&lt;Title&gt;Social Network Analysis for Information Flow in Disconnected Delay-Tolerant MANETs&lt;/Title&gt;&lt;Template&gt;Journal Article&lt;/Template&gt;&lt;Star&gt;0&lt;/Star&gt;&lt;Tag&gt;0&lt;/Tag&gt;&lt;Author&gt;Daly, E M; Haahr, M&lt;/Author&gt;&lt;Year&gt;2009&lt;/Year&gt;&lt;Details&gt;&lt;_alternate_title&gt;Mobile Computing, IEEE Transactions on_x000d__x000a_Mobile Computing, IEEE Transactions on_x000d__x000a_Mobile Computing, IEEE Transactions on&lt;/_alternate_title&gt;&lt;_bibtex_key&gt;DalyHaahr-28&lt;/_bibtex_key&gt;&lt;_created&gt;59049746&lt;/_created&gt;&lt;_date&gt;2009-01-01&lt;/_date&gt;&lt;_date_display&gt;2009_x000d__x000a_May  2009&lt;/_date_display&gt;&lt;_isbn&gt;1536-1233&lt;/_isbn&gt;&lt;_issue&gt;5&lt;/_issue&gt;&lt;_journal&gt;Mobile Computing, IEEE Transactions on&lt;/_journal&gt;&lt;_keywords&gt;ad hoc networks; graph theory; mobile radio; network theory (graphs); routing protocols; disconnected delay-tolerant MANET; information flow; low end-to-end delay; message delivery; network graph; routing protocol; social network analysis metrics; sparse mobile ad hoc network&lt;/_keywords&gt;&lt;_label&gt;DTMN; 评估分析&lt;/_label&gt;&lt;_modified&gt;59049746&lt;/_modified&gt;&lt;_pages&gt;606-621&lt;/_pages&gt;&lt;_volume&gt;8&lt;/_volume&gt;&lt;/Details&gt;&lt;Extra&gt;&lt;DBUID&gt;{04C6B9D5-3A9C-4F48-BCFE-1DC3A47A2234}&lt;/DBUID&gt;&lt;/Extra&gt;&lt;/Item&gt;&lt;/References&gt;&lt;/Group&gt;&lt;/Citation&gt;_x000a_"/>
    <w:docVar w:name="NE.Ref{2E854E0F-CD50-4D83-898B-EB54DABF49E8}" w:val=" ADDIN NE.Ref.{2E854E0F-CD50-4D83-898B-EB54DABF49E8}&lt;Citation&gt;&lt;Group&gt;&lt;References&gt;&lt;Item&gt;&lt;ID&gt;109&lt;/ID&gt;&lt;UID&gt;{9B6CF176-7306-4537-B659-A736D7B406ED}&lt;/UID&gt;&lt;Title&gt;The wake-up problem in multi-hop radio networks&lt;/Title&gt;&lt;Template&gt;Conference Proceedings&lt;/Template&gt;&lt;Star&gt;0&lt;/Star&gt;&lt;Tag&gt;0&lt;/Tag&gt;&lt;Author&gt;Chrobak, Marek; Gasieniec, Leszek; Kowalski, Dariusz&lt;/Author&gt;&lt;Year&gt;2004&lt;/Year&gt;&lt;Details&gt;&lt;_created&gt;59054052&lt;/_created&gt;&lt;_isbn&gt;0-89871-558-X&lt;/_isbn&gt;&lt;_modified&gt;59054052&lt;/_modified&gt;&lt;_pages&gt;992--1000&lt;/_pages&gt;&lt;_place_published&gt;Philadelphia, PA, USA&lt;/_place_published&gt;&lt;_publisher&gt;Society for Industrial and Applied Mathematics&lt;/_publisher&gt;&lt;_secondary_title&gt;SODA &amp;apos;04&lt;/_secondary_title&gt;&lt;_tertiary_author&gt;Proceedings of the fifteenth annual ACM-SIAM symposium on Discrete algorithms&lt;/_tertiary_author&gt;&lt;_url&gt;http://dl.acm.org/citation.cfm?id=982792.982941&lt;/_url&gt;&lt;/Details&gt;&lt;Extra&gt;&lt;DBUID&gt;{04C6B9D5-3A9C-4F48-BCFE-1DC3A47A2234}&lt;/DBUID&gt;&lt;/Extra&gt;&lt;/Item&gt;&lt;/References&gt;&lt;/Group&gt;&lt;/Citation&gt;_x000a_"/>
    <w:docVar w:name="NE.Ref{34A35E0C-30ED-40C7-9791-241BCE38E7B8}" w:val=" ADDIN NE.Ref.{34A35E0C-30ED-40C7-9791-241BCE38E7B8}&lt;Citation&gt;&lt;Group&gt;&lt;References&gt;&lt;Item&gt;&lt;ID&gt;10&lt;/ID&gt;&lt;UID&gt;{74EC5E26-0927-4250-87D2-982601FABCFD}&lt;/UID&gt;&lt;Title&gt;Socially-aware routing for publish-subscribe in delay-tolerant mobile ad hoc networks&lt;/Title&gt;&lt;Template&gt;Journal Article&lt;/Template&gt;&lt;Star&gt;0&lt;/Star&gt;&lt;Tag&gt;0&lt;/Tag&gt;&lt;Author&gt;Costa, P; Mascolo, C; Musolesi, M; Picco, G P&lt;/Author&gt;&lt;Year&gt;2008&lt;/Year&gt;&lt;Details&gt;&lt;_accessed&gt;59036635&lt;/_accessed&gt;&lt;_bibtex_key&gt;CostaMascolo-10&lt;/_bibtex_key&gt;&lt;_created&gt;59036632&lt;/_created&gt;&lt;_db_updated&gt;GoogleScholar&lt;/_db_updated&gt;&lt;_issue&gt;5&lt;/_issue&gt;&lt;_journal&gt;Selected Areas in Communications, IEEE Journal on&lt;/_journal&gt;&lt;_label&gt;DTMN; 评估分析; 路由机制&lt;/_label&gt;&lt;_modified&gt;59036634&lt;/_modified&gt;&lt;_pages&gt;748--760&lt;/_pages&gt;&lt;_volume&gt;26&lt;/_volume&gt;&lt;/Details&gt;&lt;Extra&gt;&lt;DBUID&gt;{04C6B9D5-3A9C-4F48-BCFE-1DC3A47A2234}&lt;/DBUID&gt;&lt;/Extra&gt;&lt;/Item&gt;&lt;/References&gt;&lt;/Group&gt;&lt;/Citation&gt;_x000a_"/>
    <w:docVar w:name="NE.Ref{36808BFC-1AB0-4D8B-835D-ABD3C7684D6C}" w:val=" ADDIN NE.Ref.{36808BFC-1AB0-4D8B-835D-ABD3C7684D6C}&lt;Citation&gt;&lt;Group&gt;&lt;References&gt;&lt;Item&gt;&lt;ID&gt;14&lt;/ID&gt;&lt;UID&gt;{1454AFA0-6DE2-4685-A1A4-FBABED080354}&lt;/UID&gt;&lt;Title&gt;Delay/fault-tolerant mobile sensor network (DFT-MSN): a new paradigm for pervasive information gathering&lt;/Title&gt;&lt;Template&gt;Journal Article&lt;/Template&gt;&lt;Star&gt;0&lt;/Star&gt;&lt;Tag&gt;5&lt;/Tag&gt;&lt;Author&gt;Wang, Y; Wu, H&lt;/Author&gt;&lt;Year&gt;2007&lt;/Year&gt;&lt;Details&gt;&lt;_accessed&gt;59049820&lt;/_accessed&gt;&lt;_bibtex_key&gt;WangWu-14&lt;/_bibtex_key&gt;&lt;_created&gt;59036646&lt;/_created&gt;&lt;_db_updated&gt;GoogleScholar&lt;/_db_updated&gt;&lt;_issue&gt;9&lt;/_issue&gt;&lt;_journal&gt;Mobile Computing, IEEE Transactions on&lt;/_journal&gt;&lt;_label&gt;DTMN; 延迟/容错移动传感器网络; 路由机制&lt;/_label&gt;&lt;_modified&gt;59036651&lt;/_modified&gt;&lt;_pages&gt;1021--1034&lt;/_pages&gt;&lt;_volume&gt;6&lt;/_volume&gt;&lt;/Details&gt;&lt;Extra&gt;&lt;DBUID&gt;{04C6B9D5-3A9C-4F48-BCFE-1DC3A47A2234}&lt;/DBUID&gt;&lt;/Extra&gt;&lt;/Item&gt;&lt;/References&gt;&lt;/Group&gt;&lt;/Citation&gt;_x000a_"/>
    <w:docVar w:name="NE.Ref{375AD343-8A7A-416A-BC10-EEE003B49A5C}" w:val=" ADDIN NE.Ref.{375AD343-8A7A-416A-BC10-EEE003B49A5C}&lt;Citation&gt;&lt;Group&gt;&lt;References&gt;&lt;Item&gt;&lt;ID&gt;8&lt;/ID&gt;&lt;UID&gt;{1A4FB349-E609-4D82-AA54-647471687392}&lt;/UID&gt;&lt;Title&gt;GLP: A Group Link Prediction Algorithm in DTMNs&lt;/Title&gt;&lt;Template&gt;Conference Paper&lt;/Template&gt;&lt;Star&gt;1&lt;/Star&gt;&lt;Tag&gt;0&lt;/Tag&gt;&lt;Author&gt;Wu, Junying; Xia, Chunhe; Lv, Liangshuang; Wang, Haiquan&lt;/Author&gt;&lt;Year&gt;2010&lt;/Year&gt;&lt;Details&gt;&lt;_accessed&gt;59036621&lt;/_accessed&gt;&lt;_accession_num&gt;11614329&lt;/_accession_num&gt;&lt;_author_aff&gt;Beijing Key Lab. of Network Technol., Beihang Univ., Beijing, China&lt;/_author_aff&gt;&lt;_bibtex_key&gt;WuXia-8&lt;/_bibtex_key&gt;&lt;_created&gt;58875034&lt;/_created&gt;&lt;_custom3&gt;ISBN: 978-1-4244-8033-3&lt;/_custom3&gt;&lt;_date_display&gt;17-19 Sept. 2010&lt;/_date_display&gt;&lt;_doi&gt;10.1109/ICEIT.2010.5607493&lt;/_doi&gt;&lt;_keywords&gt;ad hoc networks; mobility management (mobile radio); routing protocols; telecommunication network reliability; DTMN; GLP; group link prediction algorithm; link availability prediction; mobility ad hoc networks; mobility prediction; routing protocols; wireless ad hoc networks&lt;/_keywords&gt;&lt;_label&gt;DTMN; 路由机制&lt;/_label&gt;&lt;_modified&gt;58875034&lt;/_modified&gt;&lt;_pages&gt;V2-197-V2-201&lt;/_pages&gt;&lt;_secondary_title&gt;Educational and Information Technology (ICEIT), 2010 International Conference on&lt;/_secondary_title&gt;&lt;_url&gt;http://ieeexplore.ieee.org/search/srchabstract.jsp?tp=&amp;amp;arnumber=5607493&amp;amp;refinements%3D4294967271%2C4294967270%2C4294967131%2C4285523460%2C4288442199%2C4294965399%2C4285713917%26openedRefinements%3D*%26filter%3DAND%28NOT%284283010803%29%29%26matchBoolean%3Dtrue%26pageNumber%3D7%26rowsPerPage%3D10%26searchField%3DSearch+All%26queryText%3D%28Authors%3AHaiquan+Wang%29 _x000d__x000a_http://www.cnki.net/kcms 全文链接_x000d__x000a_&lt;/_url&gt;&lt;/Details&gt;&lt;Extra&gt;&lt;DBUID&gt;{04C6B9D5-3A9C-4F48-BCFE-1DC3A47A2234}&lt;/DBUID&gt;&lt;/Extra&gt;&lt;/Item&gt;&lt;/References&gt;&lt;/Group&gt;&lt;/Citation&gt;_x000a_"/>
    <w:docVar w:name="NE.Ref{3CE97503-9B78-44BF-9C29-F4BC4AAF63F9}" w:val=" ADDIN NE.Ref.{3CE97503-9B78-44BF-9C29-F4BC4AAF63F9}&lt;Citation&gt;&lt;Group&gt;&lt;References&gt;&lt;Item&gt;&lt;ID&gt;107&lt;/ID&gt;&lt;UID&gt;{AB33B9B1-76C2-4361-8A92-A2F1C49B50C7}&lt;/UID&gt;&lt;Title&gt;Delay-tolerant networking: an approach to interplanetary Internet&lt;/Title&gt;&lt;Template&gt;Journal Article&lt;/Template&gt;&lt;Star&gt;0&lt;/Star&gt;&lt;Tag&gt;0&lt;/Tag&gt;&lt;Author&gt;Burleigh, S; Hooke, A; Torgerson, L; Fall, K; Cerf, V; Durst, B; Scott, K; Weiss, H&lt;/Author&gt;&lt;Year&gt;2003&lt;/Year&gt;&lt;Details&gt;&lt;_alternate_title&gt;Communications Magazine, IEEE_x000d__x000a_Communications Magazine, IEEE_x000d__x000a_Communications Magazine, IEEE&lt;/_alternate_title&gt;&lt;_date_display&gt;2003_x000d__x000a_June 2003&lt;/_date_display&gt;&lt;_date&gt;2003-01-01&lt;/_date&gt;&lt;_isbn&gt;0163-6804&lt;/_isbn&gt;&lt;_issue&gt;6&lt;/_issue&gt;&lt;_journal&gt;Communications Magazine, IEEE&lt;/_journal&gt;&lt;_keywords&gt;Internet; delays; routing protocols; transport protocols; Bundling; DTN architecture; Internet; delay-tolerant networking; disparate networking environments; least common denominator protocol; operational constraints; physical constraints; structural elements; transmission latency&lt;/_keywords&gt;&lt;_pages&gt; 128- 136&lt;/_pages&gt;&lt;_volume&gt;41&lt;/_volume&gt;&lt;_created&gt;59053904&lt;/_created&gt;&lt;_modified&gt;59053904&lt;/_modified&gt;&lt;/Details&gt;&lt;Extra&gt;&lt;DBUID&gt;{04C6B9D5-3A9C-4F48-BCFE-1DC3A47A2234}&lt;/DBUID&gt;&lt;/Extra&gt;&lt;/Item&gt;&lt;/References&gt;&lt;/Group&gt;&lt;Group&gt;&lt;References&gt;&lt;Item&gt;&lt;ID&gt;108&lt;/ID&gt;&lt;UID&gt;{B6D93A1F-7221-4C32-8F8D-9CFD0E0B9D64}&lt;/UID&gt;&lt;Title&gt;Integrated Buffer and Route Management in a DTN with Message Ferry&lt;/Title&gt;&lt;Template&gt;Conference Proceedings&lt;/Template&gt;&lt;Star&gt;1&lt;/Star&gt;&lt;Tag&gt;1&lt;/Tag&gt;&lt;Author&gt;Chuah, Mooi Choo; Ma, Wen-Bin&lt;/Author&gt;&lt;Year&gt;2006&lt;/Year&gt;&lt;Details&gt;&lt;_created&gt;58886830&lt;/_created&gt;&lt;_date_display&gt;Oct.&lt;/_date_display&gt;&lt;_isbn&gt;},&lt;/_isbn&gt;&lt;_keywords&gt;ad hoc networks, buffer storage, minimax techniques, resource allocation, telecommunication network management, telecommunication network routingBERS, DTN, buffer efficient routing scheme, disruption tolerant network connectivity, integrated buffer, maxmin fairness model, message ferrying scheme, resource allocation, routing management scheme, store-forward network, wireless ad hoc network&lt;/_keywords&gt;&lt;_modified&gt;58886830&lt;/_modified&gt;&lt;_pages&gt;1-7&lt;/_pages&gt;&lt;_tertiary_author&gt;Military Communications Conference, MILCOM IEEE&lt;/_tertiary_author&gt;&lt;_volume&gt;{}&lt;/_volume&gt;&lt;/Details&gt;&lt;Extra&gt;&lt;DBUID&gt;{04C6B9D5-3A9C-4F48-BCFE-1DC3A47A2234}&lt;/DBUID&gt;&lt;/Extra&gt;&lt;/Item&gt;&lt;/References&gt;&lt;/Group&gt;&lt;Group&gt;&lt;References&gt;&lt;Item&gt;&lt;ID&gt;105&lt;/ID&gt;&lt;UID&gt;{5E1E54EF-4ACE-4B82-B3D5-9824C0C1ACB8}&lt;/UID&gt;&lt;Title&gt;Routing in Space and Time in Networks with Predictable Mobility&lt;/Title&gt;&lt;Template&gt;Journal Article&lt;/Template&gt;&lt;Star&gt;0&lt;/Star&gt;&lt;Tag&gt;0&lt;/Tag&gt;&lt;Author&gt;Zegura, S M M A&lt;/Author&gt;&lt;Year&gt;2004&lt;/Year&gt;&lt;Details&gt;&lt;_accessed&gt;58879836&lt;/_accessed&gt;&lt;_created&gt;58858031&lt;/_created&gt;&lt;_db_updated&gt;GoogleScholar&lt;/_db_updated&gt;&lt;_modified&gt;58858040&lt;/_modified&gt;&lt;/Details&gt;&lt;Extra&gt;&lt;DBUID&gt;{04C6B9D5-3A9C-4F48-BCFE-1DC3A47A2234}&lt;/DBUID&gt;&lt;/Extra&gt;&lt;/Item&gt;&lt;/References&gt;&lt;/Group&gt;&lt;/Citation&gt;_x000a_"/>
    <w:docVar w:name="NE.Ref{3ECACED5-529B-4125-8EA8-23CACCA2844E}" w:val=" ADDIN NE.Ref.{3ECACED5-529B-4125-8EA8-23CACCA2844E}&lt;Citation&gt;&lt;Group&gt;&lt;References&gt;&lt;Item&gt;&lt;ID&gt;48&lt;/ID&gt;&lt;UID&gt;{AF82780F-7F9E-4F59-8CA3-A9A09DE9F6B1}&lt;/UID&gt;&lt;Title&gt;Web search from a bus&lt;/Title&gt;&lt;Template&gt;Conference Proceedings&lt;/Template&gt;&lt;Star&gt;0&lt;/Star&gt;&lt;Tag&gt;0&lt;/Tag&gt;&lt;Author&gt;Balasubramanian, Aruna; Zhou, Yun; Croft, W Bruce; Levine, Brian Neil; Venkataramani, Aruna&lt;/Author&gt;&lt;Year&gt;2007&lt;/Year&gt;&lt;Details&gt;&lt;_bibtex_key&gt;BalasubramanianZhou-48&lt;/_bibtex_key&gt;&lt;_created&gt;59053609&lt;/_created&gt;&lt;_isbn&gt;978-1-59593-737-7&lt;/_isbn&gt;&lt;_keywords&gt;Internet, application, disruption-tolerant networking, testbed, web search&lt;/_keywords&gt;&lt;_modified&gt;59053609&lt;/_modified&gt;&lt;_pages&gt;59--66&lt;/_pages&gt;&lt;_place_published&gt;New York, NY, USA&lt;/_place_published&gt;&lt;_publisher&gt;ACM&lt;/_publisher&gt;&lt;_secondary_title&gt;CHANTS &amp;apos;07&lt;/_secondary_title&gt;&lt;_tertiary_author&gt;Proceedings of the second ACM workshop on Challenged networks&lt;/_tertiary_author&gt;&lt;_url&gt;http://doi.acm.org/10.1145/1287791.1287803&lt;/_url&gt;&lt;/Details&gt;&lt;Extra&gt;&lt;DBUID&gt;{04C6B9D5-3A9C-4F48-BCFE-1DC3A47A2234}&lt;/DBUID&gt;&lt;/Extra&gt;&lt;/Item&gt;&lt;/References&gt;&lt;/Group&gt;&lt;/Citation&gt;_x000a_"/>
    <w:docVar w:name="NE.Ref{3F4C53A4-FADC-4253-BEEF-243AD7727963}" w:val=" ADDIN NE.Ref.{3F4C53A4-FADC-4253-BEEF-243AD7727963}&lt;Citation&gt;&lt;Group&gt;&lt;References&gt;&lt;Item&gt;&lt;ID&gt;23&lt;/ID&gt;&lt;UID&gt;{97E13F79-69A4-423C-B147-DBBC052328DB}&lt;/UID&gt;&lt;Title&gt;The challenges of disconnected delay-tolerant MANETs&lt;/Title&gt;&lt;Template&gt;Journal Article&lt;/Template&gt;&lt;Star&gt;0&lt;/Star&gt;&lt;Tag&gt;5&lt;/Tag&gt;&lt;Author&gt;Daly, Elizabeth M; Haahr, Mads&lt;/Author&gt;&lt;Year&gt;2010&lt;/Year&gt;&lt;Details&gt;&lt;_bibtex_key&gt;DalyHaahr-23&lt;/_bibtex_key&gt;&lt;_created&gt;59049311&lt;/_created&gt;&lt;_doi&gt;10.1016/j.adhoc.2009.08.003&lt;/_doi&gt;&lt;_isbn&gt;1570-8705&lt;/_isbn&gt;&lt;_issue&gt;2&lt;/_issue&gt;&lt;_journal&gt;Ad Hoc Networks&lt;/_journal&gt;&lt;_keywords&gt;MANETs; Challenged networks; Delay-tolerant networks; Routing&lt;/_keywords&gt;&lt;_label&gt;DTMN; 概念; bundle协议; 评估分析&lt;/_label&gt;&lt;_modified&gt;59049311&lt;/_modified&gt;&lt;_pages&gt;241 - 250&lt;/_pages&gt;&lt;_url&gt;http://www.sciencedirect.com/science/article/pii/S1570870509000791&lt;/_url&gt;&lt;_volume&gt;8&lt;/_volume&gt;&lt;/Details&gt;&lt;Extra&gt;&lt;DBUID&gt;{04C6B9D5-3A9C-4F48-BCFE-1DC3A47A2234}&lt;/DBUID&gt;&lt;/Extra&gt;&lt;/Item&gt;&lt;/References&gt;&lt;/Group&gt;&lt;/Citation&gt;_x000a_"/>
    <w:docVar w:name="NE.Ref{40A34B54-4DDF-4046-ABC9-B755495C3606}" w:val=" ADDIN NE.Ref.{40A34B54-4DDF-4046-ABC9-B755495C3606}&lt;Citation&gt;&lt;Group&gt;&lt;References&gt;&lt;Item&gt;&lt;ID&gt;23&lt;/ID&gt;&lt;UID&gt;{97E13F79-69A4-423C-B147-DBBC052328DB}&lt;/UID&gt;&lt;Title&gt;The challenges of disconnected delay-tolerant MANETs&lt;/Title&gt;&lt;Template&gt;Journal Article&lt;/Template&gt;&lt;Star&gt;0&lt;/Star&gt;&lt;Tag&gt;5&lt;/Tag&gt;&lt;Author&gt;Daly, Elizabeth M; Haahr, Mads&lt;/Author&gt;&lt;Year&gt;2010&lt;/Year&gt;&lt;Details&gt;&lt;_bibtex_key&gt;DalyHaahr-23&lt;/_bibtex_key&gt;&lt;_created&gt;59049311&lt;/_created&gt;&lt;_doi&gt;10.1016/j.adhoc.2009.08.003&lt;/_doi&gt;&lt;_isbn&gt;1570-8705&lt;/_isbn&gt;&lt;_issue&gt;2&lt;/_issue&gt;&lt;_journal&gt;Ad Hoc Networks&lt;/_journal&gt;&lt;_keywords&gt;MANETs; Challenged networks; Delay-tolerant networks; Routing&lt;/_keywords&gt;&lt;_label&gt;DTMN; 概念; bundle协议; 评估分析&lt;/_label&gt;&lt;_modified&gt;59049311&lt;/_modified&gt;&lt;_pages&gt;241 - 250&lt;/_pages&gt;&lt;_url&gt;http://www.sciencedirect.com/science/article/pii/S1570870509000791&lt;/_url&gt;&lt;_volume&gt;8&lt;/_volume&gt;&lt;/Details&gt;&lt;Extra&gt;&lt;DBUID&gt;{04C6B9D5-3A9C-4F48-BCFE-1DC3A47A2234}&lt;/DBUID&gt;&lt;/Extra&gt;&lt;/Item&gt;&lt;/References&gt;&lt;/Group&gt;&lt;/Citation&gt;_x000a_"/>
    <w:docVar w:name="NE.Ref{4B1DB547-B41C-4523-950B-869BBB3750D7}" w:val=" ADDIN NE.Ref.{4B1DB547-B41C-4523-950B-869BBB3750D7}&lt;Citation&gt;&lt;Group&gt;&lt;References&gt;&lt;Item&gt;&lt;ID&gt;101&lt;/ID&gt;&lt;UID&gt;{E685DC7F-839B-4231-AC42-BA25241D3F1D}&lt;/UID&gt;&lt;Title&gt;Key Challenges of Military Tactical Networking and the Elusive Promise of MANET Technology &lt;/Title&gt;&lt;Template&gt;Journal Article&lt;/Template&gt;&lt;Star&gt;0&lt;/Star&gt;&lt;Tag&gt;0&lt;/Tag&gt;&lt;Author&gt;Burbank, J L; Chimento, P F; Haberman, B K; Kasch, W T&lt;/Author&gt;&lt;Year&gt;2006&lt;/Year&gt;&lt;Details&gt;&lt;_accessed&gt;59053891&lt;/_accessed&gt;&lt;_created&gt;59053890&lt;/_created&gt;&lt;_date_display&gt;november&lt;/_date_display&gt;&lt;_doi&gt;10.1109/COM-M.2006.248156&lt;/_doi&gt;&lt;_isbn&gt;0163-6804},&lt;/_isbn&gt;&lt;_issue&gt;11&lt;/_issue&gt;&lt;_journal&gt;Communications Magazine, IEEE&lt;/_journal&gt;&lt;_keywords&gt;MAC;MANET technology;global information grid;medium access control;military tactical networking;mobile ad hoc networks;network management;network routing;network security;network-centric warfare;system-level architecture;access protocols;ad hoc networks;military communication;mobility management (mobile radio);telecommunication network routing;telecommunication security&lt;/_keywords&gt;&lt;_modified&gt;59053891&lt;/_modified&gt;&lt;_pages&gt;39 -45&lt;/_pages&gt;&lt;_volume&gt;44&lt;/_volume&gt;&lt;/Details&gt;&lt;Extra&gt;&lt;DBUID&gt;{04C6B9D5-3A9C-4F48-BCFE-1DC3A47A2234}&lt;/DBUID&gt;&lt;/Extra&gt;&lt;/Item&gt;&lt;/References&gt;&lt;/Group&gt;&lt;/Citation&gt;_x000a_"/>
    <w:docVar w:name="NE.Ref{4DA022CA-D18C-4AFE-809E-5F70C34ACE5C}" w:val=" ADDIN NE.Ref.{4DA022CA-D18C-4AFE-809E-5F70C34ACE5C}&lt;Citation&gt;&lt;Group&gt;&lt;References&gt;&lt;Item&gt;&lt;ID&gt;102&lt;/ID&gt;&lt;UID&gt;{98D13A42-067D-45C8-BC15-56EAE576985C}&lt;/UID&gt;&lt;Title&gt;Routing in Large-Scale Buses Ad Hoc Networks&lt;/Title&gt;&lt;Template&gt;Conference Proceedings&lt;/Template&gt;&lt;Star&gt;0&lt;/Star&gt;&lt;Tag&gt;0&lt;/Tag&gt;&lt;Author&gt;Sede, M; Li, Xu; Li, Da; Wu, Min-You; Li, Minglu; Shu, Wei&lt;/Author&gt;&lt;Year&gt;2008&lt;/Year&gt;&lt;Details&gt;&lt;_created&gt;59053894&lt;/_created&gt;&lt;_date&gt;0031-04-03&lt;/_date&gt;&lt;_date_display&gt;31 2008-april 3&lt;/_date_display&gt;&lt;_isbn&gt;1525-3511},&lt;/_isbn&gt;&lt;_keywords&gt;Shanghai bus network;ad hoc networks;bus line level;disruption-tolerant network;large-scale routing;packet routing;public bus networks;real vehicular environment;ad hoc networks;mobile communication;telecommunication network routing&lt;/_keywords&gt;&lt;_modified&gt;59053894&lt;/_modified&gt;&lt;_pages&gt;2711 -2716&lt;/_pages&gt;&lt;_tertiary_author&gt;Wireless Communications And Networking Conference, WCNC IEEE Title&lt;/_tertiary_author&gt;&lt;_volume&gt;{}&lt;/_volume&gt;&lt;/Details&gt;&lt;Extra&gt;&lt;DBUID&gt;{04C6B9D5-3A9C-4F48-BCFE-1DC3A47A2234}&lt;/DBUID&gt;&lt;/Extra&gt;&lt;/Item&gt;&lt;/References&gt;&lt;/Group&gt;&lt;/Citation&gt;_x000a_"/>
    <w:docVar w:name="NE.Ref{55262AA7-24E0-4D36-A8BC-A7A1368A21C9}" w:val=" ADDIN NE.Ref.{55262AA7-24E0-4D36-A8BC-A7A1368A21C9}&lt;Citation&gt;&lt;Group&gt;&lt;References&gt;&lt;Item&gt;&lt;ID&gt;36&lt;/ID&gt;&lt;UID&gt;{4D51085A-74D9-4864-A1E6-4F8C28DC76DF}&lt;/UID&gt;&lt;Title&gt;A Delay-Tolerant Network Architecture for Challenged Internets&lt;/Title&gt;&lt;Template&gt;Conference Paper&lt;/Template&gt;&lt;Star&gt;0&lt;/Star&gt;&lt;Tag&gt;1&lt;/Tag&gt;&lt;Author&gt;Fall, Kevin&lt;/Author&gt;&lt;Year&gt;2003&lt;/Year&gt;&lt;Details&gt;&lt;_accessed&gt;59052677&lt;/_accessed&gt;&lt;_bibtex_key&gt;2004108045067&lt;/_bibtex_key&gt;&lt;_created&gt;58850802&lt;/_created&gt;&lt;_db_updated&gt;EI&lt;/_db_updated&gt;&lt;_keywords&gt;Bandwidth;Computer aided design;Data storage equipment;Electric power systems;Interfaces (computer);Mathematical models;Network protocols;Quality of service;Satellite communication systems;Semantics;&lt;/_keywords&gt;&lt;_label&gt;DTN&lt;/_label&gt;&lt;_language&gt;English&lt;/_language&gt;&lt;_modified&gt;58850802&lt;/_modified&gt;&lt;_number&gt;33&lt;/_number&gt;&lt;_pages&gt;27-34&lt;/_pages&gt;&lt;_place_published&gt;Karlsruhe, Germany&lt;/_place_published&gt;&lt;_secondary_title&gt;Computer Communication Review&lt;/_secondary_title&gt;&lt;_url&gt;http://www.cs.rice.edu/~scrosby/TA/comp620-s05/papers/F03.pdf 全文链接_x000d__x000a_&lt;/_url&gt;&lt;/Details&gt;&lt;Extra&gt;&lt;DBUID&gt;{04C6B9D5-3A9C-4F48-BCFE-1DC3A47A2234}&lt;/DBUID&gt;&lt;/Extra&gt;&lt;/Item&gt;&lt;/References&gt;&lt;/Group&gt;&lt;/Citation&gt;_x000a_"/>
    <w:docVar w:name="NE.Ref{5794C8E9-C413-4E57-896E-BF2A96B58E71}" w:val=" ADDIN NE.Ref.{5794C8E9-C413-4E57-896E-BF2A96B58E71}&lt;Citation&gt;&lt;Group&gt;&lt;References&gt;&lt;Item&gt;&lt;ID&gt;111&lt;/ID&gt;&lt;UID&gt;{00D7B23D-752C-4816-97BB-2405566818F3}&lt;/UID&gt;&lt;Title&gt;Opportunistic spatio-temporal dissemination system for vehicular networks&lt;/Title&gt;&lt;Template&gt;Conference Proceedings&lt;/Template&gt;&lt;Star&gt;0&lt;/Star&gt;&lt;Tag&gt;0&lt;/Tag&gt;&lt;Author&gt;Leontiadis, Ilias; Mascolo, Cecilia&lt;/Author&gt;&lt;Year&gt;2007&lt;/Year&gt;&lt;Details&gt;&lt;_created&gt;59054168&lt;/_created&gt;&lt;_isbn&gt;978-1-59593-688-2&lt;/_isbn&gt;&lt;_keywords&gt;information dissemination, opportunistic routing, publish/subscribe, vehicular networks&lt;/_keywords&gt;&lt;_modified&gt;59054168&lt;/_modified&gt;&lt;_pages&gt;39--46&lt;/_pages&gt;&lt;_place_published&gt;New York, NY, USA&lt;/_place_published&gt;&lt;_publisher&gt;ACM&lt;/_publisher&gt;&lt;_secondary_title&gt;MobiOpp &amp;apos;07&lt;/_secondary_title&gt;&lt;_tertiary_author&gt;Proceedings of the 1st international MobiSys workshop on Mobile opportunistic networking&lt;/_tertiary_author&gt;&lt;_url&gt;http://doi.acm.org/10.1145/1247694.1247702&lt;/_url&gt;&lt;/Details&gt;&lt;Extra&gt;&lt;DBUID&gt;{04C6B9D5-3A9C-4F48-BCFE-1DC3A47A2234}&lt;/DBUID&gt;&lt;/Extra&gt;&lt;/Item&gt;&lt;/References&gt;&lt;/Group&gt;&lt;/Citation&gt;_x000a_"/>
    <w:docVar w:name="NE.Ref{580A7F31-15BA-4940-8EA9-4CC61A30792E}" w:val=" ADDIN NE.Ref.{580A7F31-15BA-4940-8EA9-4CC61A30792E}&lt;Citation&gt;&lt;Group&gt;&lt;References&gt;&lt;Item&gt;&lt;ID&gt;39&lt;/ID&gt;&lt;UID&gt;{EE4FFB7B-B607-405D-A3B9-16878B97DD61}&lt;/UID&gt;&lt;Title&gt;Energy-efficient computing for wildlife tracking: design tradeoffs and early experiences with ZebraNet&lt;/Title&gt;&lt;Template&gt;Journal Article&lt;/Template&gt;&lt;Star&gt;0&lt;/Star&gt;&lt;Tag&gt;0&lt;/Tag&gt;&lt;Author&gt;Juang, Philo; Oki, Hidekazu; Wang, Yong; Martonosi, Margaret; Peh, Li Shiuan; Rubenstein, Daniel&lt;/Author&gt;&lt;Year&gt;2002&lt;/Year&gt;&lt;Details&gt;&lt;_bibtex_key&gt;JuangOki-39&lt;/_bibtex_key&gt;&lt;_created&gt;59053562&lt;/_created&gt;&lt;_date_display&gt;oct&lt;/_date_display&gt;&lt;_doi&gt;10.1145/635508.605408&lt;/_doi&gt;&lt;_isbn&gt;0163-5980&lt;/_isbn&gt;&lt;_issue&gt;5&lt;/_issue&gt;&lt;_journal&gt;SIGARCH Comput. Archit. News&lt;/_journal&gt;&lt;_label&gt;实际应用&lt;/_label&gt;&lt;_modified&gt;59053562&lt;/_modified&gt;&lt;_pages&gt;96--107&lt;/_pages&gt;&lt;_place_published&gt;New York, NY, USA&lt;/_place_published&gt;&lt;_url&gt;http://doi.acm.org/10.1145/635508.605408&lt;/_url&gt;&lt;_volume&gt;36&lt;/_volume&gt;&lt;/Details&gt;&lt;Extra&gt;&lt;DBUID&gt;{04C6B9D5-3A9C-4F48-BCFE-1DC3A47A2234}&lt;/DBUID&gt;&lt;/Extra&gt;&lt;/Item&gt;&lt;/References&gt;&lt;/Group&gt;&lt;/Citation&gt;_x000a_"/>
    <w:docVar w:name="NE.Ref{587CB946-9640-49C1-BCD0-57ADDFC648C4}" w:val=" ADDIN NE.Ref.{587CB946-9640-49C1-BCD0-57ADDFC648C4}&lt;Citation&gt;&lt;Group&gt;&lt;References&gt;&lt;Item&gt;&lt;ID&gt;5&lt;/ID&gt;&lt;UID&gt;{28E9488A-04DA-4662-91BE-730E23B9AC84}&lt;/UID&gt;&lt;Title&gt;Every Connection Routing under Modified Random Waypoint Models in Delay Tolerant Mobile Networks&lt;/Title&gt;&lt;Template&gt;Journal Article&lt;/Template&gt;&lt;Star&gt;0&lt;/Star&gt;&lt;Tag&gt;4&lt;/Tag&gt;&lt;Author&gt;Li, H; Yu, F X; Zhou, X L; Luo, H&lt;/Author&gt;&lt;Year&gt;2010&lt;/Year&gt;&lt;Details&gt;&lt;_accessed&gt;59044160&lt;/_accessed&gt;&lt;_bibtex_key&gt;LiYu-5&lt;/_bibtex_key&gt;&lt;_created&gt;59036604&lt;/_created&gt;&lt;_db_updated&gt;GoogleScholar&lt;/_db_updated&gt;&lt;_issue&gt;8&lt;/_issue&gt;&lt;_journal&gt;Information Technology Journal&lt;/_journal&gt;&lt;_label&gt;DTMN; 移动模型; 路由机制&lt;/_label&gt;&lt;_modified&gt;59036604&lt;/_modified&gt;&lt;_pages&gt;1686--1695&lt;/_pages&gt;&lt;_volume&gt;9&lt;/_volume&gt;&lt;/Details&gt;&lt;Extra&gt;&lt;DBUID&gt;{04C6B9D5-3A9C-4F48-BCFE-1DC3A47A2234}&lt;/DBUID&gt;&lt;/Extra&gt;&lt;/Item&gt;&lt;/References&gt;&lt;/Group&gt;&lt;/Citation&gt;_x000a_"/>
    <w:docVar w:name="NE.Ref{58B0CE7B-ED84-4392-9BEA-439BB13EE663}" w:val=" ADDIN NE.Ref.{58B0CE7B-ED84-4392-9BEA-439BB13EE663}&lt;Citation&gt;&lt;Group&gt;&lt;References&gt;&lt;Item&gt;&lt;ID&gt;39&lt;/ID&gt;&lt;UID&gt;{EE4FFB7B-B607-405D-A3B9-16878B97DD61}&lt;/UID&gt;&lt;Title&gt;Energy-efficient computing for wildlife tracking: design tradeoffs and early experiences with ZebraNet&lt;/Title&gt;&lt;Template&gt;Journal Article&lt;/Template&gt;&lt;Star&gt;0&lt;/Star&gt;&lt;Tag&gt;0&lt;/Tag&gt;&lt;Author&gt;Juang, Philo; Oki, Hidekazu; Wang, Yong; Martonosi, Margaret; Peh, Li Shiuan; Rubenstein, Daniel&lt;/Author&gt;&lt;Year&gt;2002&lt;/Year&gt;&lt;Details&gt;&lt;_bibtex_key&gt;JuangOki-39&lt;/_bibtex_key&gt;&lt;_created&gt;59053562&lt;/_created&gt;&lt;_date_display&gt;oct&lt;/_date_display&gt;&lt;_doi&gt;10.1145/635508.605408&lt;/_doi&gt;&lt;_isbn&gt;0163-5980&lt;/_isbn&gt;&lt;_issue&gt;5&lt;/_issue&gt;&lt;_journal&gt;SIGARCH Comput. Archit. News&lt;/_journal&gt;&lt;_label&gt;实际应用&lt;/_label&gt;&lt;_modified&gt;59053562&lt;/_modified&gt;&lt;_pages&gt;96--107&lt;/_pages&gt;&lt;_place_published&gt;New York, NY, USA&lt;/_place_published&gt;&lt;_url&gt;http://doi.acm.org/10.1145/635508.605408&lt;/_url&gt;&lt;_volume&gt;36&lt;/_volume&gt;&lt;/Details&gt;&lt;Extra&gt;&lt;DBUID&gt;{04C6B9D5-3A9C-4F48-BCFE-1DC3A47A2234}&lt;/DBUID&gt;&lt;/Extra&gt;&lt;/Item&gt;&lt;/References&gt;&lt;/Group&gt;&lt;/Citation&gt;_x000a_"/>
    <w:docVar w:name="NE.Ref{59090379-6138-472C-B6AF-75AE57430ED3}" w:val=" ADDIN NE.Ref.{59090379-6138-472C-B6AF-75AE57430ED3}&lt;Citation&gt;&lt;Group&gt;&lt;References&gt;&lt;Item&gt;&lt;ID&gt;14&lt;/ID&gt;&lt;UID&gt;{1454AFA0-6DE2-4685-A1A4-FBABED080354}&lt;/UID&gt;&lt;Title&gt;Delay/fault-tolerant mobile sensor network (DFT-MSN): a new paradigm for pervasive information gathering&lt;/Title&gt;&lt;Template&gt;Journal Article&lt;/Template&gt;&lt;Star&gt;0&lt;/Star&gt;&lt;Tag&gt;5&lt;/Tag&gt;&lt;Author&gt;Wang, Y; Wu, H&lt;/Author&gt;&lt;Year&gt;2007&lt;/Year&gt;&lt;Details&gt;&lt;_accessed&gt;59049820&lt;/_accessed&gt;&lt;_bibtex_key&gt;WangWu-14&lt;/_bibtex_key&gt;&lt;_created&gt;59036646&lt;/_created&gt;&lt;_db_updated&gt;GoogleScholar&lt;/_db_updated&gt;&lt;_issue&gt;9&lt;/_issue&gt;&lt;_journal&gt;Mobile Computing, IEEE Transactions on&lt;/_journal&gt;&lt;_label&gt;DTMN; 延迟/容错移动传感器网络; 路由机制&lt;/_label&gt;&lt;_modified&gt;59036651&lt;/_modified&gt;&lt;_pages&gt;1021--1034&lt;/_pages&gt;&lt;_volume&gt;6&lt;/_volume&gt;&lt;/Details&gt;&lt;Extra&gt;&lt;DBUID&gt;{04C6B9D5-3A9C-4F48-BCFE-1DC3A47A2234}&lt;/DBUID&gt;&lt;/Extra&gt;&lt;/Item&gt;&lt;/References&gt;&lt;/Group&gt;&lt;/Citation&gt;_x000a_"/>
    <w:docVar w:name="NE.Ref{60960851-22DE-4110-AF1F-D661C2E56FBF}" w:val=" ADDIN NE.Ref.{60960851-22DE-4110-AF1F-D661C2E56FBF}&lt;Citation&gt;&lt;Group&gt;&lt;References&gt;&lt;Item&gt;&lt;ID&gt;4&lt;/ID&gt;&lt;UID&gt;{BA77097E-4CBB-45CB-8B86-0D9A60C169D3}&lt;/UID&gt;&lt;Title&gt;Clustering and Cluster-Based Routing Protocol for Delay-Tolerant Mobile Networks&lt;/Title&gt;&lt;Template&gt;Journal Article&lt;/Template&gt;&lt;Star&gt;0&lt;/Star&gt;&lt;Tag&gt;4&lt;/Tag&gt;&lt;Author&gt;Harikrishna, T; Subramanyam, A; AITS, R&lt;/Author&gt;&lt;Year&gt;2011&lt;/Year&gt;&lt;Details&gt;&lt;_accessed&gt;59036825&lt;/_accessed&gt;&lt;_bibtex_key&gt;HarikrishnaSubramanyam-4&lt;/_bibtex_key&gt;&lt;_created&gt;59036591&lt;/_created&gt;&lt;_db_updated&gt;GoogleScholar&lt;/_db_updated&gt;&lt;_journal&gt;International Journal of Advanced Research in Technology&lt;/_journal&gt;&lt;_label&gt;DTMN; 网络建模; 路由机制; 分簇&lt;/_label&gt;&lt;_modified&gt;59036603&lt;/_modified&gt;&lt;/Details&gt;&lt;Extra&gt;&lt;DBUID&gt;{04C6B9D5-3A9C-4F48-BCFE-1DC3A47A2234}&lt;/DBUID&gt;&lt;/Extra&gt;&lt;/Item&gt;&lt;/References&gt;&lt;/Group&gt;&lt;/Citation&gt;_x000a_"/>
    <w:docVar w:name="NE.Ref{60A63484-5A50-43A7-BD0D-901337FF858A}" w:val=" ADDIN NE.Ref.{60A63484-5A50-43A7-BD0D-901337FF858A}&lt;Citation&gt;&lt;Group&gt;&lt;References&gt;&lt;Item&gt;&lt;ID&gt;29&lt;/ID&gt;&lt;UID&gt;{4BDB32FB-7302-4A35-B60B-AC71B1AFBCA2}&lt;/UID&gt;&lt;Title&gt;Social network analysis for routing in disconnected delay-tolerant MANETs&lt;/Title&gt;&lt;Template&gt;Conference Proceedings&lt;/Template&gt;&lt;Star&gt;0&lt;/Star&gt;&lt;Tag&gt;5&lt;/Tag&gt;&lt;Author&gt;Daly, Elizabeth M; Haahr, Mads&lt;/Author&gt;&lt;Year&gt;2007&lt;/Year&gt;&lt;Details&gt;&lt;_bibtex_key&gt;DalyHaahr-29&lt;/_bibtex_key&gt;&lt;_created&gt;59049748&lt;/_created&gt;&lt;_isbn&gt;978-1-59593-684-4&lt;/_isbn&gt;&lt;_keywords&gt;MANETs, delay \&amp;amp; disruption tolerant networks, ego networks, social network analysis, sparse networks&lt;/_keywords&gt;&lt;_label&gt;DTMN; 路由机制; 网络建模&lt;/_label&gt;&lt;_modified&gt;59049748&lt;/_modified&gt;&lt;_pages&gt;32--40&lt;/_pages&gt;&lt;_place_published&gt;New York, NY, USA&lt;/_place_published&gt;&lt;_publisher&gt;ACM&lt;/_publisher&gt;&lt;_secondary_title&gt;MobiHoc &amp;apos;07&lt;/_secondary_title&gt;&lt;_tertiary_author&gt;Proceedings of the 8th ACM international symposium on Mobile ad hoc networking and computing&lt;/_tertiary_author&gt;&lt;_url&gt;http://doi.acm.org/10.1145/1288107.1288113&lt;/_url&gt;&lt;/Details&gt;&lt;Extra&gt;&lt;DBUID&gt;{04C6B9D5-3A9C-4F48-BCFE-1DC3A47A2234}&lt;/DBUID&gt;&lt;/Extra&gt;&lt;/Item&gt;&lt;/References&gt;&lt;/Group&gt;&lt;/Citation&gt;_x000a_"/>
    <w:docVar w:name="NE.Ref{666D169E-FE4A-4E9D-ADA7-5BF463A8379E}" w:val=" ADDIN NE.Ref.{666D169E-FE4A-4E9D-ADA7-5BF463A8379E}&lt;Citation&gt;&lt;Group&gt;&lt;References&gt;&lt;Item&gt;&lt;ID&gt;36&lt;/ID&gt;&lt;UID&gt;{4D51085A-74D9-4864-A1E6-4F8C28DC76DF}&lt;/UID&gt;&lt;Title&gt;A Delay-Tolerant Network Architecture for Challenged Internets&lt;/Title&gt;&lt;Template&gt;Conference Paper&lt;/Template&gt;&lt;Star&gt;0&lt;/Star&gt;&lt;Tag&gt;1&lt;/Tag&gt;&lt;Author&gt;Fall, Kevin&lt;/Author&gt;&lt;Year&gt;2003&lt;/Year&gt;&lt;Details&gt;&lt;_accessed&gt;59052677&lt;/_accessed&gt;&lt;_bibtex_key&gt;2004108045067&lt;/_bibtex_key&gt;&lt;_created&gt;58850802&lt;/_created&gt;&lt;_db_updated&gt;EI&lt;/_db_updated&gt;&lt;_keywords&gt;Bandwidth;Computer aided design;Data storage equipment;Electric power systems;Interfaces (computer);Mathematical models;Network protocols;Quality of service;Satellite communication systems;Semantics;&lt;/_keywords&gt;&lt;_label&gt;DTN&lt;/_label&gt;&lt;_language&gt;English&lt;/_language&gt;&lt;_modified&gt;58850802&lt;/_modified&gt;&lt;_number&gt;33&lt;/_number&gt;&lt;_pages&gt;27-34&lt;/_pages&gt;&lt;_place_published&gt;Karlsruhe, Germany&lt;/_place_published&gt;&lt;_secondary_title&gt;Computer Communication Review&lt;/_secondary_title&gt;&lt;_url&gt;http://www.cs.rice.edu/~scrosby/TA/comp620-s05/papers/F03.pdf 全文链接_x000d__x000a_&lt;/_url&gt;&lt;/Details&gt;&lt;Extra&gt;&lt;DBUID&gt;{04C6B9D5-3A9C-4F48-BCFE-1DC3A47A2234}&lt;/DBUID&gt;&lt;/Extra&gt;&lt;/Item&gt;&lt;/References&gt;&lt;/Group&gt;&lt;Group&gt;&lt;References&gt;&lt;Item&gt;&lt;ID&gt;101&lt;/ID&gt;&lt;UID&gt;{E685DC7F-839B-4231-AC42-BA25241D3F1D}&lt;/UID&gt;&lt;Title&gt;Key Challenges of Military Tactical Networking and the Elusive Promise of MANET Technology &lt;/Title&gt;&lt;Template&gt;Journal Article&lt;/Template&gt;&lt;Star&gt;0&lt;/Star&gt;&lt;Tag&gt;0&lt;/Tag&gt;&lt;Author&gt;Burbank, J L; Chimento, P F; Haberman, B K; Kasch, W T&lt;/Author&gt;&lt;Year&gt;2006&lt;/Year&gt;&lt;Details&gt;&lt;_accessed&gt;59053891&lt;/_accessed&gt;&lt;_created&gt;59053890&lt;/_created&gt;&lt;_date_display&gt;november&lt;/_date_display&gt;&lt;_doi&gt;10.1109/COM-M.2006.248156&lt;/_doi&gt;&lt;_isbn&gt;0163-6804},&lt;/_isbn&gt;&lt;_issue&gt;11&lt;/_issue&gt;&lt;_journal&gt;Communications Magazine, IEEE&lt;/_journal&gt;&lt;_keywords&gt;MAC;MANET technology;global information grid;medium access control;military tactical networking;mobile ad hoc networks;network management;network routing;network security;network-centric warfare;system-level architecture;access protocols;ad hoc networks;military communication;mobility management (mobile radio);telecommunication network routing;telecommunication security&lt;/_keywords&gt;&lt;_modified&gt;59053891&lt;/_modified&gt;&lt;_pages&gt;39 -45&lt;/_pages&gt;&lt;_volume&gt;44&lt;/_volume&gt;&lt;/Details&gt;&lt;Extra&gt;&lt;DBUID&gt;{04C6B9D5-3A9C-4F48-BCFE-1DC3A47A2234}&lt;/DBUID&gt;&lt;/Extra&gt;&lt;/Item&gt;&lt;/References&gt;&lt;/Group&gt;&lt;/Citation&gt;_x000a_"/>
    <w:docVar w:name="NE.Ref{67B105C1-56C5-43F3-864E-C447F89DB262}" w:val=" ADDIN NE.Ref.{67B105C1-56C5-43F3-864E-C447F89DB262}&lt;Citation&gt;&lt;Group&gt;&lt;References&gt;&lt;Item&gt;&lt;ID&gt;110&lt;/ID&gt;&lt;UID&gt;{F1A0478C-395F-494B-999D-F2164490F438}&lt;/UID&gt;&lt;Title&gt;Content-based routing in highly dynamic mobile ad hoc networks&lt;/Title&gt;&lt;Template&gt;Journal Article&lt;/Template&gt;&lt;Star&gt;0&lt;/Star&gt;&lt;Tag&gt;0&lt;/Tag&gt;&lt;Author&gt;Baldoni, R; Beraldi, R; Querzoni, L; Cugola, G; Migliavacca, M&lt;/Author&gt;&lt;Year&gt;2005&lt;/Year&gt;&lt;Details&gt;&lt;_accessed&gt;59054164&lt;/_accessed&gt;&lt;_created&gt;59054163&lt;/_created&gt;&lt;_db_updated&gt;GoogleScholar&lt;/_db_updated&gt;&lt;_issue&gt;4&lt;/_issue&gt;&lt;_journal&gt;International Journal of Pervasive Computing and Communications&lt;/_journal&gt;&lt;_modified&gt;59054164&lt;/_modified&gt;&lt;_pages&gt;277--288&lt;/_pages&gt;&lt;_volume&gt;1&lt;/_volume&gt;&lt;/Details&gt;&lt;Extra&gt;&lt;DBUID&gt;{04C6B9D5-3A9C-4F48-BCFE-1DC3A47A2234}&lt;/DBUID&gt;&lt;/Extra&gt;&lt;/Item&gt;&lt;/References&gt;&lt;/Group&gt;&lt;/Citation&gt;_x000a_"/>
    <w:docVar w:name="NE.Ref{70C62E33-741F-4E24-A5BA-12BF3B18A810}" w:val=" ADDIN NE.Ref.{70C62E33-741F-4E24-A5BA-12BF3B18A810}&lt;Citation&gt;&lt;Group&gt;&lt;References&gt;&lt;Item&gt;&lt;ID&gt;6&lt;/ID&gt;&lt;UID&gt;{CDBA8C57-DCEA-4277-8BB8-BD039A6E415D}&lt;/UID&gt;&lt;Title&gt;ACRP: Ant-Colony-based Routing Protocol for DTMNs&lt;/Title&gt;&lt;Template&gt;Conference Paper&lt;/Template&gt;&lt;Star&gt;1&lt;/Star&gt;&lt;Tag&gt;0&lt;/Tag&gt;&lt;Author&gt;Pengxiu, Zhang; Haiquan, Wang; Chunhe, Xia; Liangshuang, Lv; Xiaodong, Liu&lt;/Author&gt;&lt;Year&gt;2010&lt;/Year&gt;&lt;Details&gt;&lt;_accessed&gt;59013790&lt;/_accessed&gt;&lt;_accession_num&gt;11614262&lt;/_accession_num&gt;&lt;_author_aff&gt;Beijing Key Lab. of Network Technol., Beihang Univ., Beijing, China&lt;/_author_aff&gt;&lt;_bibtex_key&gt;PengxiuHaiquan-6&lt;/_bibtex_key&gt;&lt;_created&gt;58875034&lt;/_created&gt;&lt;_custom3&gt;ISBN: 978-1-4244-8033-3&lt;/_custom3&gt;&lt;_date_display&gt;17-19 Sept. 2010&lt;/_date_display&gt;&lt;_doi&gt;10.1109/ICEIT.2010.5607571&lt;/_doi&gt;&lt;_keywords&gt;learning (artificial intelligence); mobile communication; optimisation; routing protocols; ACRP; DTMN; ant colony optimization; ant-colony-based routing protocol; backward ants; delay tolerant mobile networks; forward ants; forwarding decision; message delivery; pheromone trail; reinforcement learning&lt;/_keywords&gt;&lt;_label&gt;DTMN; 路由机制&lt;/_label&gt;&lt;_modified&gt;58875034&lt;/_modified&gt;&lt;_pages&gt;V2-272-V2-276&lt;/_pages&gt;&lt;_secondary_title&gt;Educational and Information Technology (ICEIT), 2010 International Conference on&lt;/_secondary_title&gt;&lt;_url&gt;http://ieeexplore.ieee.org/search/srchabstract.jsp?tp=&amp;amp;arnumber=5607571&amp;amp;refinements%3D4294967271%2C4294967270%2C4294967131%2C4285523460%2C4288442199%2C4294965399%2C4285713917%26openedRefinements%3D*%26filter%3DAND%28NOT%284283010803%29%29%26matchBoolean%3Dtrue%26pageNumber%3D2%26rowsPerPage%3D10%26searchField%3DSearch+All%26queryText%3D%28Authors%3AHaiquan+Wang%29 _x000d__x000a_http://www.cnki.net/kcms 全文链接_x000d__x000a_http://dlib.edu.cnki.net 全文链接_x000d__x000a_&lt;/_url&gt;&lt;/Details&gt;&lt;Extra&gt;&lt;DBUID&gt;{04C6B9D5-3A9C-4F48-BCFE-1DC3A47A2234}&lt;/DBUID&gt;&lt;/Extra&gt;&lt;/Item&gt;&lt;/References&gt;&lt;/Group&gt;&lt;/Citation&gt;_x000a_"/>
    <w:docVar w:name="NE.Ref{75B84965-5DF0-4556-BCF3-A2655DF86D73}" w:val=" ADDIN NE.Ref.{75B84965-5DF0-4556-BCF3-A2655DF86D73}&lt;Citation&gt;&lt;Group&gt;&lt;References&gt;&lt;Item&gt;&lt;ID&gt;1&lt;/ID&gt;&lt;UID&gt;{111101FE-8848-4CD8-8D84-54ADC803EBD8}&lt;/UID&gt;&lt;Title&gt;Transport layer issues in delay tolerant mobile networks&lt;/Title&gt;&lt;Template&gt;Journal Article&lt;/Template&gt;&lt;Star&gt;0&lt;/Star&gt;&lt;Tag&gt;5&lt;/Tag&gt;&lt;Author&gt;Harras, K; Almeroth, K&lt;/Author&gt;&lt;Year&gt;2006&lt;/Year&gt;&lt;Details&gt;&lt;_accessed&gt;59037958&lt;/_accessed&gt;&lt;_bibtex_key&gt;HarrasAlmeroth-1&lt;/_bibtex_key&gt;&lt;_cited_count&gt;39&lt;/_cited_count&gt;&lt;_created&gt;59036581&lt;/_created&gt;&lt;_db_updated&gt;GoogleScholar&lt;/_db_updated&gt;&lt;_journal&gt;NETWORKING 2006. Networking Technologies, Services, and Protocols; Performance of Computer and Communication Networks; Mobile and Wireless Communications Systems&lt;/_journal&gt;&lt;_label&gt;概念; DTMN&lt;/_label&gt;&lt;_modified&gt;59036593&lt;/_modified&gt;&lt;_pages&gt;463--475&lt;/_pages&gt;&lt;/Details&gt;&lt;Extra&gt;&lt;DBUID&gt;{04C6B9D5-3A9C-4F48-BCFE-1DC3A47A2234}&lt;/DBUID&gt;&lt;/Extra&gt;&lt;/Item&gt;&lt;/References&gt;&lt;/Group&gt;&lt;Group&gt;&lt;References&gt;&lt;Item&gt;&lt;ID&gt;2&lt;/ID&gt;&lt;UID&gt;{88D3AB5D-ACD5-4D34-8116-91732F779C81}&lt;/UID&gt;&lt;Title&gt;Inter-regional messenger scheduling in delay tolerant mobile networks&lt;/Title&gt;&lt;Template&gt;Conference Proceedings&lt;/Template&gt;&lt;Star&gt;0&lt;/Star&gt;&lt;Tag&gt;4&lt;/Tag&gt;&lt;Author&gt;Harras, K A; Almeroth, K C&lt;/Author&gt;&lt;Year&gt;2006&lt;/Year&gt;&lt;Details&gt;&lt;_accessed&gt;59036596&lt;/_accessed&gt;&lt;_bibtex_key&gt;HarrasAlmeroth-2&lt;/_bibtex_key&gt;&lt;_cited_count&gt;50&lt;/_cited_count&gt;&lt;_created&gt;59036583&lt;/_created&gt;&lt;_db_updated&gt;GoogleScholar&lt;/_db_updated&gt;&lt;_label&gt;概念; DTMN; 路由机制&lt;/_label&gt;&lt;_modified&gt;59036592&lt;/_modified&gt;&lt;_pages&gt;93--102&lt;/_pages&gt;&lt;_subsidiary_author&gt;IEEE Computer Society&lt;/_subsidiary_author&gt;&lt;_tertiary_author&gt;Proceedings of the 2006 International Symposium on on World of Wireless, Mobile and Multimedia Networks&lt;/_tertiary_author&gt;&lt;/Details&gt;&lt;Extra&gt;&lt;DBUID&gt;{04C6B9D5-3A9C-4F48-BCFE-1DC3A47A2234}&lt;/DBUID&gt;&lt;/Extra&gt;&lt;/Item&gt;&lt;/References&gt;&lt;/Group&gt;&lt;/Citation&gt;_x000a_"/>
    <w:docVar w:name="NE.Ref{7658EB7E-79D0-4F2B-A804-0244B4C65912}" w:val=" ADDIN NE.Ref.{7658EB7E-79D0-4F2B-A804-0244B4C65912}&lt;Citation&gt;&lt;Group&gt;&lt;References&gt;&lt;Item&gt;&lt;ID&gt;47&lt;/ID&gt;&lt;UID&gt;{492FA623-9E76-4AE0-9094-BA123E22E95F}&lt;/UID&gt;&lt;Title&gt;CarTel: a distributed mobile sensor computing system&lt;/Title&gt;&lt;Template&gt;Conference Proceedings&lt;/Template&gt;&lt;Star&gt;0&lt;/Star&gt;&lt;Tag&gt;0&lt;/Tag&gt;&lt;Author&gt;Hull, Bret; Bychkovsky, Vladimir; Zhang, Yang; Chen, Kevin; Goraczko, Michel; Miu, Allen; Shih, Eugene; Balakrishnan, Hari; Madden, Samuel&lt;/Author&gt;&lt;Year&gt;2006&lt;/Year&gt;&lt;Details&gt;&lt;_bibtex_key&gt;HullBychkovsky-47&lt;/_bibtex_key&gt;&lt;_created&gt;59053606&lt;/_created&gt;&lt;_isbn&gt;1-59593-343-3&lt;/_isbn&gt;&lt;_keywords&gt;data management, data visualization, implementation, intermittent connectivity, mobility, query processing, sensor networks&lt;/_keywords&gt;&lt;_modified&gt;59053606&lt;/_modified&gt;&lt;_pages&gt;125--138&lt;/_pages&gt;&lt;_place_published&gt;New York, NY, USA&lt;/_place_published&gt;&lt;_publisher&gt;ACM&lt;/_publisher&gt;&lt;_secondary_title&gt;SenSys &amp;apos;06&lt;/_secondary_title&gt;&lt;_tertiary_author&gt;Proceedings of the 4th international conference on Embedded networked sensor systems&lt;/_tertiary_author&gt;&lt;_url&gt;http://doi.acm.org/10.1145/1182807.1182821&lt;/_url&gt;&lt;/Details&gt;&lt;Extra&gt;&lt;DBUID&gt;{04C6B9D5-3A9C-4F48-BCFE-1DC3A47A2234}&lt;/DBUID&gt;&lt;/Extra&gt;&lt;/Item&gt;&lt;/References&gt;&lt;/Group&gt;&lt;/Citation&gt;_x000a_"/>
    <w:docVar w:name="NE.Ref{770B7496-D4F1-48F7-902A-5FDCEEE60FFC}" w:val=" ADDIN NE.Ref.{770B7496-D4F1-48F7-902A-5FDCEEE60FFC}&lt;Citation&gt;&lt;Group&gt;&lt;References&gt;&lt;Item&gt;&lt;ID&gt;3&lt;/ID&gt;&lt;UID&gt;{1CBA7A24-B489-479C-9490-788900003FBE}&lt;/UID&gt;&lt;Title&gt;Connections characteristics analysis in delay tolerant mobile networks&lt;/Title&gt;&lt;Template&gt;Conference Proceedings&lt;/Template&gt;&lt;Star&gt;0&lt;/Star&gt;&lt;Tag&gt;5&lt;/Tag&gt;&lt;Author&gt;Li, H; Yu, F X; Zhou, X L; Luo, H&lt;/Author&gt;&lt;Year&gt;2010&lt;/Year&gt;&lt;Details&gt;&lt;_accessed&gt;59036596&lt;/_accessed&gt;&lt;_bibtex_key&gt;LiYu-3&lt;/_bibtex_key&gt;&lt;_created&gt;59036587&lt;/_created&gt;&lt;_db_updated&gt;GoogleScholar&lt;/_db_updated&gt;&lt;_label&gt;DTMN; 移动模型; 评估分析&lt;/_label&gt;&lt;_modified&gt;59036591&lt;/_modified&gt;&lt;_pages&gt;52--57&lt;/_pages&gt;&lt;_subsidiary_author&gt;IET&lt;/_subsidiary_author&gt;&lt;_tertiary_author&gt;Advanced Intelligence and Awarenss Internet (AIAI 2010), 2010 International Conference on&lt;/_tertiary_author&gt;&lt;/Details&gt;&lt;Extra&gt;&lt;DBUID&gt;{04C6B9D5-3A9C-4F48-BCFE-1DC3A47A2234}&lt;/DBUID&gt;&lt;/Extra&gt;&lt;/Item&gt;&lt;/References&gt;&lt;/Group&gt;&lt;/Citation&gt;_x000a_"/>
    <w:docVar w:name="NE.Ref{7780DF30-3B5C-4824-8FBD-8B268F014E0A}" w:val=" ADDIN NE.Ref.{7780DF30-3B5C-4824-8FBD-8B268F014E0A}&lt;Citation&gt;&lt;Group&gt;&lt;References&gt;&lt;Item&gt;&lt;ID&gt;15&lt;/ID&gt;&lt;UID&gt;{BA5B439B-28F6-4516-B724-D8F883AC86EB}&lt;/UID&gt;&lt;Title&gt;SCAR: context-aware adaptive routing in delay tolerant mobile sensor networks&lt;/Title&gt;&lt;Template&gt;Conference Proceedings&lt;/Template&gt;&lt;Star&gt;0&lt;/Star&gt;&lt;Tag&gt;0&lt;/Tag&gt;&lt;Author&gt;Mascolo, C; Musolesi, M&lt;/Author&gt;&lt;Year&gt;2006&lt;/Year&gt;&lt;Details&gt;&lt;_accessed&gt;59036656&lt;/_accessed&gt;&lt;_bibtex_key&gt;MascoloMusolesi-15&lt;/_bibtex_key&gt;&lt;_created&gt;59036654&lt;/_created&gt;&lt;_db_updated&gt;GoogleScholar&lt;/_db_updated&gt;&lt;_label&gt;DTMN; 延迟/容错移动传感器网络; 路由机制&lt;/_label&gt;&lt;_modified&gt;59036656&lt;/_modified&gt;&lt;_pages&gt;533--538&lt;/_pages&gt;&lt;_subsidiary_author&gt;ACM&lt;/_subsidiary_author&gt;&lt;_tertiary_author&gt;Proceedings of the 2006 international conference on Wireless communications and mobile computing&lt;/_tertiary_author&gt;&lt;/Details&gt;&lt;Extra&gt;&lt;DBUID&gt;{04C6B9D5-3A9C-4F48-BCFE-1DC3A47A2234}&lt;/DBUID&gt;&lt;/Extra&gt;&lt;/Item&gt;&lt;/References&gt;&lt;/Group&gt;&lt;/Citation&gt;_x000a_"/>
    <w:docVar w:name="NE.Ref{819BF63B-4E8E-4D4B-A8FC-73B2D012C5FE}" w:val=" ADDIN NE.Ref.{819BF63B-4E8E-4D4B-A8FC-73B2D012C5FE}&lt;Citation&gt;&lt;Group&gt;&lt;References&gt;&lt;Item&gt;&lt;ID&gt;29&lt;/ID&gt;&lt;UID&gt;{4BDB32FB-7302-4A35-B60B-AC71B1AFBCA2}&lt;/UID&gt;&lt;Title&gt;Social network analysis for routing in disconnected delay-tolerant MANETs&lt;/Title&gt;&lt;Template&gt;Conference Proceedings&lt;/Template&gt;&lt;Star&gt;0&lt;/Star&gt;&lt;Tag&gt;5&lt;/Tag&gt;&lt;Author&gt;Daly, Elizabeth M; Haahr, Mads&lt;/Author&gt;&lt;Year&gt;2007&lt;/Year&gt;&lt;Details&gt;&lt;_bibtex_key&gt;DalyHaahr-29&lt;/_bibtex_key&gt;&lt;_created&gt;59049748&lt;/_created&gt;&lt;_isbn&gt;978-1-59593-684-4&lt;/_isbn&gt;&lt;_keywords&gt;MANETs, delay \&amp;amp; disruption tolerant networks, ego networks, social network analysis, sparse networks&lt;/_keywords&gt;&lt;_label&gt;DTMN; 路由机制; 网络建模&lt;/_label&gt;&lt;_modified&gt;59049748&lt;/_modified&gt;&lt;_pages&gt;32--40&lt;/_pages&gt;&lt;_place_published&gt;New York, NY, USA&lt;/_place_published&gt;&lt;_publisher&gt;ACM&lt;/_publisher&gt;&lt;_secondary_title&gt;MobiHoc &amp;apos;07&lt;/_secondary_title&gt;&lt;_tertiary_author&gt;Proceedings of the 8th ACM international symposium on Mobile ad hoc networking and computing&lt;/_tertiary_author&gt;&lt;_url&gt;http://doi.acm.org/10.1145/1288107.1288113&lt;/_url&gt;&lt;/Details&gt;&lt;Extra&gt;&lt;DBUID&gt;{04C6B9D5-3A9C-4F48-BCFE-1DC3A47A2234}&lt;/DBUID&gt;&lt;/Extra&gt;&lt;/Item&gt;&lt;/References&gt;&lt;/Group&gt;&lt;Group&gt;&lt;References&gt;&lt;Item&gt;&lt;ID&gt;28&lt;/ID&gt;&lt;UID&gt;{B19CB43D-89F8-459C-AC02-3ABD66A23B2D}&lt;/UID&gt;&lt;Title&gt;Social Network Analysis for Information Flow in Disconnected Delay-Tolerant MANETs&lt;/Title&gt;&lt;Template&gt;Journal Article&lt;/Template&gt;&lt;Star&gt;0&lt;/Star&gt;&lt;Tag&gt;0&lt;/Tag&gt;&lt;Author&gt;Daly, E M; Haahr, M&lt;/Author&gt;&lt;Year&gt;2009&lt;/Year&gt;&lt;Details&gt;&lt;_alternate_title&gt;Mobile Computing, IEEE Transactions on_x000d__x000a_Mobile Computing, IEEE Transactions on_x000d__x000a_Mobile Computing, IEEE Transactions on&lt;/_alternate_title&gt;&lt;_bibtex_key&gt;DalyHaahr-28&lt;/_bibtex_key&gt;&lt;_created&gt;59049746&lt;/_created&gt;&lt;_date&gt;2009-01-01&lt;/_date&gt;&lt;_date_display&gt;2009_x000d__x000a_May  2009&lt;/_date_display&gt;&lt;_isbn&gt;1536-1233&lt;/_isbn&gt;&lt;_issue&gt;5&lt;/_issue&gt;&lt;_journal&gt;Mobile Computing, IEEE Transactions on&lt;/_journal&gt;&lt;_keywords&gt;ad hoc networks; graph theory; mobile radio; network theory (graphs); routing protocols; disconnected delay-tolerant MANET; information flow; low end-to-end delay; message delivery; network graph; routing protocol; social network analysis metrics; sparse mobile ad hoc network&lt;/_keywords&gt;&lt;_label&gt;DTMN; 评估分析&lt;/_label&gt;&lt;_modified&gt;59049746&lt;/_modified&gt;&lt;_pages&gt;606-621&lt;/_pages&gt;&lt;_volume&gt;8&lt;/_volume&gt;&lt;/Details&gt;&lt;Extra&gt;&lt;DBUID&gt;{04C6B9D5-3A9C-4F48-BCFE-1DC3A47A2234}&lt;/DBUID&gt;&lt;/Extra&gt;&lt;/Item&gt;&lt;/References&gt;&lt;/Group&gt;&lt;/Citation&gt;_x000a_"/>
    <w:docVar w:name="NE.Ref{82F8470E-3DBE-4AA2-B107-55C6441F43AF}" w:val=" ADDIN NE.Ref.{82F8470E-3DBE-4AA2-B107-55C6441F43AF}&lt;Citation&gt;&lt;Group&gt;&lt;References&gt;&lt;Item&gt;&lt;ID&gt;115&lt;/ID&gt;&lt;UID&gt;{73C0860B-03D4-4289-98F5-8333A311DB19}&lt;/UID&gt;&lt;Title&gt;Mobility increases the capacity of ad hoc wireless networks&lt;/Title&gt;&lt;Template&gt;Journal Article&lt;/Template&gt;&lt;Star&gt;0&lt;/Star&gt;&lt;Tag&gt;0&lt;/Tag&gt;&lt;Author&gt;Grossglauser, M; Tse, D N C&lt;/Author&gt;&lt;Year&gt;2002&lt;/Year&gt;&lt;Details&gt;&lt;_modified&gt;59054477&lt;/_modified&gt;&lt;_created&gt;59054476&lt;/_created&gt;&lt;_accessed&gt;59054477&lt;/_accessed&gt;&lt;_journal&gt;Networking, IEEE/ACM Transactions on&lt;/_journal&gt;&lt;_volume&gt;10&lt;/_volume&gt;&lt;_issue&gt;4&lt;/_issue&gt;&lt;_pages&gt;477--486&lt;/_pages&gt;&lt;_db_updated&gt;GoogleScholar&lt;/_db_updated&gt;&lt;/Details&gt;&lt;Extra&gt;&lt;DBUID&gt;{04C6B9D5-3A9C-4F48-BCFE-1DC3A47A2234}&lt;/DBUID&gt;&lt;/Extra&gt;&lt;/Item&gt;&lt;/References&gt;&lt;/Group&gt;&lt;/Citation&gt;_x000a_"/>
    <w:docVar w:name="NE.Ref{832BB904-331B-4A8E-8BDC-D806401E619E}" w:val=" ADDIN NE.Ref.{832BB904-331B-4A8E-8BDC-D806401E619E}&lt;Citation&gt;&lt;Group&gt;&lt;References&gt;&lt;Item&gt;&lt;ID&gt;36&lt;/ID&gt;&lt;UID&gt;{4D51085A-74D9-4864-A1E6-4F8C28DC76DF}&lt;/UID&gt;&lt;Title&gt;A Delay-Tolerant Network Architecture for Challenged Internets&lt;/Title&gt;&lt;Template&gt;Conference Paper&lt;/Template&gt;&lt;Star&gt;0&lt;/Star&gt;&lt;Tag&gt;1&lt;/Tag&gt;&lt;Author&gt;Fall, Kevin&lt;/Author&gt;&lt;Year&gt;2003&lt;/Year&gt;&lt;Details&gt;&lt;_accessed&gt;59052677&lt;/_accessed&gt;&lt;_bibtex_key&gt;2004108045067&lt;/_bibtex_key&gt;&lt;_created&gt;58850802&lt;/_created&gt;&lt;_db_updated&gt;EI&lt;/_db_updated&gt;&lt;_keywords&gt;Bandwidth;Computer aided design;Data storage equipment;Electric power systems;Interfaces (computer);Mathematical models;Network protocols;Quality of service;Satellite communication systems;Semantics;&lt;/_keywords&gt;&lt;_label&gt;DTN&lt;/_label&gt;&lt;_language&gt;English&lt;/_language&gt;&lt;_modified&gt;58850802&lt;/_modified&gt;&lt;_number&gt;33&lt;/_number&gt;&lt;_pages&gt;27-34&lt;/_pages&gt;&lt;_place_published&gt;Karlsruhe, Germany&lt;/_place_published&gt;&lt;_secondary_title&gt;Computer Communication Review&lt;/_secondary_title&gt;&lt;_url&gt;http://www.cs.rice.edu/~scrosby/TA/comp620-s05/papers/F03.pdf 全文链接_x000d__x000a_&lt;/_url&gt;&lt;/Details&gt;&lt;Extra&gt;&lt;DBUID&gt;{04C6B9D5-3A9C-4F48-BCFE-1DC3A47A2234}&lt;/DBUID&gt;&lt;/Extra&gt;&lt;/Item&gt;&lt;/References&gt;&lt;/Group&gt;&lt;/Citation&gt;_x000a_"/>
    <w:docVar w:name="NE.Ref{84B4BEFB-3291-45EE-8774-6E688AEE9011}" w:val=" ADDIN NE.Ref.{84B4BEFB-3291-45EE-8774-6E688AEE9011}&lt;Citation&gt;&lt;Group&gt;&lt;References&gt;&lt;Item&gt;&lt;ID&gt;9&lt;/ID&gt;&lt;UID&gt;{3648ACB5-2A19-4EAD-B4E6-7557C04E6BC1}&lt;/UID&gt;&lt;Title&gt;Delay tolerant mobile networks (dtmns): Controlled flooding in sparse mobile networks&lt;/Title&gt;&lt;Template&gt;Journal Article&lt;/Template&gt;&lt;Star&gt;0&lt;/Star&gt;&lt;Tag&gt;5&lt;/Tag&gt;&lt;Author&gt;Harras, K; Almeroth, K; Belding-Royer, E&lt;/Author&gt;&lt;Year&gt;2005&lt;/Year&gt;&lt;Details&gt;&lt;_accessed&gt;59044106&lt;/_accessed&gt;&lt;_author_aff&gt;加利福尼亚大学神塔芭芭拉分校计算机科学部门&lt;/_author_aff&gt;&lt;_bibtex_key&gt;HarrasAlmeroth-9&lt;/_bibtex_key&gt;&lt;_created&gt;59036627&lt;/_created&gt;&lt;_db_updated&gt;GoogleScholar&lt;/_db_updated&gt;&lt;_journal&gt;NETWORKING 2005. Networking Technologies, Services, and Protocols; Performance of Computer and Communication Networks; Mobile and Wireless Communications Systems&lt;/_journal&gt;&lt;_label&gt;DTMN; 路由机制&lt;/_label&gt;&lt;_modified&gt;59036628&lt;/_modified&gt;&lt;_pages&gt;41--91&lt;/_pages&gt;&lt;_translated_title&gt;移动容迟网络：稀疏移动节点下的受控洪范&lt;/_translated_title&gt;&lt;/Details&gt;&lt;Extra&gt;&lt;DBUID&gt;{04C6B9D5-3A9C-4F48-BCFE-1DC3A47A2234}&lt;/DBUID&gt;&lt;/Extra&gt;&lt;/Item&gt;&lt;/References&gt;&lt;/Group&gt;&lt;/Citation&gt;_x000a_"/>
    <w:docVar w:name="NE.Ref{8C791D8A-CFDF-4FE9-BF67-8DAB2A221136}" w:val=" ADDIN NE.Ref.{8C791D8A-CFDF-4FE9-BF67-8DAB2A221136}&lt;Citation&gt;&lt;Group&gt;&lt;References&gt;&lt;Item&gt;&lt;ID&gt;116&lt;/ID&gt;&lt;UID&gt;{D41F20B3-19F9-4A4C-BC6A-1C5B3EE6F273}&lt;/UID&gt;&lt;Title&gt;Epidemic routing for partially connected ad hoc networks&lt;/Title&gt;&lt;Template&gt;Journal Article&lt;/Template&gt;&lt;Star&gt;0&lt;/Star&gt;&lt;Tag&gt;0&lt;/Tag&gt;&lt;Author&gt;Becker, V D&lt;/Author&gt;&lt;Year&gt;2000&lt;/Year&gt;&lt;Details&gt;&lt;_modified&gt;59054481&lt;/_modified&gt;&lt;_created&gt;59054481&lt;/_created&gt;&lt;_accessed&gt;59054482&lt;/_accessed&gt;&lt;_journal&gt;Technique Report, CS-2000-06, Department of Computer Science, Duke University, Durham, NC&lt;/_journal&gt;&lt;_db_updated&gt;GoogleScholar&lt;/_db_updated&gt;&lt;/Details&gt;&lt;Extra&gt;&lt;DBUID&gt;{04C6B9D5-3A9C-4F48-BCFE-1DC3A47A2234}&lt;/DBUID&gt;&lt;/Extra&gt;&lt;/Item&gt;&lt;/References&gt;&lt;/Group&gt;&lt;/Citation&gt;_x000a_"/>
    <w:docVar w:name="NE.Ref{9258E1B9-1DD1-441E-A1AE-55DC540B7C89}" w:val=" ADDIN NE.Ref.{9258E1B9-1DD1-441E-A1AE-55DC540B7C89}&lt;Citation&gt;&lt;Group&gt;&lt;References&gt;&lt;Item&gt;&lt;ID&gt;41&lt;/ID&gt;&lt;UID&gt;{83D38B6B-F992-41F3-A5B8-8F7E7FBE8321}&lt;/UID&gt;&lt;Title&gt;Providing connectivity to the saami nomadic community&lt;/Title&gt;&lt;Template&gt;Conference Proceedings&lt;/Template&gt;&lt;Star&gt;0&lt;/Star&gt;&lt;Tag&gt;0&lt;/Tag&gt;&lt;Author&gt;Doria, Avri&lt;/Author&gt;&lt;Year&gt;2002&lt;/Year&gt;&lt;Details&gt;&lt;_bibtex_key&gt;Doria-41&lt;/_bibtex_key&gt;&lt;_created&gt;59053569&lt;/_created&gt;&lt;_label&gt;实际应用&lt;/_label&gt;&lt;_modified&gt;59053569&lt;/_modified&gt;&lt;_tertiary_author&gt;In Proc. 2nd Int. Conf. on Open Collaborative Design for Sustainable Innovation&lt;/_tertiary_author&gt;&lt;/Details&gt;&lt;Extra&gt;&lt;DBUID&gt;{04C6B9D5-3A9C-4F48-BCFE-1DC3A47A2234}&lt;/DBUID&gt;&lt;/Extra&gt;&lt;/Item&gt;&lt;/References&gt;&lt;/Group&gt;&lt;/Citation&gt;_x000a_"/>
    <w:docVar w:name="NE.Ref{95939340-09AD-4556-9DBF-CDADA32879E3}" w:val=" ADDIN NE.Ref.{95939340-09AD-4556-9DBF-CDADA32879E3}&lt;Citation&gt;&lt;Group&gt;&lt;References&gt;&lt;Item&gt;&lt;ID&gt;3&lt;/ID&gt;&lt;UID&gt;{1CBA7A24-B489-479C-9490-788900003FBE}&lt;/UID&gt;&lt;Title&gt;Connections characteristics analysis in delay tolerant mobile networks&lt;/Title&gt;&lt;Template&gt;Conference Proceedings&lt;/Template&gt;&lt;Star&gt;0&lt;/Star&gt;&lt;Tag&gt;5&lt;/Tag&gt;&lt;Author&gt;Li, H; Yu, F X; Zhou, X L; Luo, H&lt;/Author&gt;&lt;Year&gt;2010&lt;/Year&gt;&lt;Details&gt;&lt;_accessed&gt;59036596&lt;/_accessed&gt;&lt;_bibtex_key&gt;LiYu-3&lt;/_bibtex_key&gt;&lt;_created&gt;59036587&lt;/_created&gt;&lt;_db_updated&gt;GoogleScholar&lt;/_db_updated&gt;&lt;_label&gt;DTMN; 移动模型; 评估分析&lt;/_label&gt;&lt;_modified&gt;59036591&lt;/_modified&gt;&lt;_pages&gt;52--57&lt;/_pages&gt;&lt;_subsidiary_author&gt;IET&lt;/_subsidiary_author&gt;&lt;_tertiary_author&gt;Advanced Intelligence and Awarenss Internet (AIAI 2010), 2010 International Conference on&lt;/_tertiary_author&gt;&lt;/Details&gt;&lt;Extra&gt;&lt;DBUID&gt;{04C6B9D5-3A9C-4F48-BCFE-1DC3A47A2234}&lt;/DBUID&gt;&lt;/Extra&gt;&lt;/Item&gt;&lt;/References&gt;&lt;/Group&gt;&lt;/Citation&gt;_x000a_"/>
    <w:docVar w:name="NE.Ref{96A7B8EC-354B-4BAB-9334-B07A1364B95D}" w:val=" ADDIN NE.Ref.{96A7B8EC-354B-4BAB-9334-B07A1364B95D}&lt;Citation&gt;&lt;Group&gt;&lt;References&gt;&lt;Item&gt;&lt;ID&gt;5&lt;/ID&gt;&lt;UID&gt;{28E9488A-04DA-4662-91BE-730E23B9AC84}&lt;/UID&gt;&lt;Title&gt;Every Connection Routing under Modified Random Waypoint Models in Delay Tolerant Mobile Networks&lt;/Title&gt;&lt;Template&gt;Journal Article&lt;/Template&gt;&lt;Star&gt;0&lt;/Star&gt;&lt;Tag&gt;4&lt;/Tag&gt;&lt;Author&gt;Li, H; Yu, F X; Zhou, X L; Luo, H&lt;/Author&gt;&lt;Year&gt;2010&lt;/Year&gt;&lt;Details&gt;&lt;_accessed&gt;59044160&lt;/_accessed&gt;&lt;_bibtex_key&gt;LiYu-5&lt;/_bibtex_key&gt;&lt;_created&gt;59036604&lt;/_created&gt;&lt;_db_updated&gt;GoogleScholar&lt;/_db_updated&gt;&lt;_issue&gt;8&lt;/_issue&gt;&lt;_journal&gt;Information Technology Journal&lt;/_journal&gt;&lt;_label&gt;DTMN; 移动模型; 路由机制&lt;/_label&gt;&lt;_modified&gt;59036604&lt;/_modified&gt;&lt;_pages&gt;1686--1695&lt;/_pages&gt;&lt;_volume&gt;9&lt;/_volume&gt;&lt;/Details&gt;&lt;Extra&gt;&lt;DBUID&gt;{04C6B9D5-3A9C-4F48-BCFE-1DC3A47A2234}&lt;/DBUID&gt;&lt;/Extra&gt;&lt;/Item&gt;&lt;/References&gt;&lt;/Group&gt;&lt;Group&gt;&lt;References&gt;&lt;Item&gt;&lt;ID&gt;7&lt;/ID&gt;&lt;UID&gt;{624755EB-093C-4441-AC5D-9AE3AE449AC1}&lt;/UID&gt;&lt;Title&gt;移动容迟网络中基于改进随机路点模型的移动连接路由&lt;/Title&gt;&lt;Template&gt;Journal Article&lt;/Template&gt;&lt;Star&gt;0&lt;/Star&gt;&lt;Tag&gt;0&lt;/Tag&gt;&lt;Author&gt;李晖&lt;/Author&gt;&lt;Year&gt;2011&lt;/Year&gt;&lt;Details&gt;&lt;_accessed&gt;59036687&lt;/_accessed&gt;&lt;_bibtex_key&gt;李晖-7&lt;/_bibtex_key&gt;&lt;_created&gt;59036614&lt;/_created&gt;&lt;_db_updated&gt;GoogleScholar&lt;/_db_updated&gt;&lt;_issue&gt;Sup 1&lt;/_issue&gt;&lt;_journal&gt;吉林大学学 报 (工学版)&lt;/_journal&gt;&lt;_label&gt;DTMN; 路由机制; 移动模型&lt;/_label&gt;&lt;_modified&gt;59036616&lt;/_modified&gt;&lt;_volume&gt;41&lt;/_volume&gt;&lt;/Details&gt;&lt;Extra&gt;&lt;DBUID&gt;{04C6B9D5-3A9C-4F48-BCFE-1DC3A47A2234}&lt;/DBUID&gt;&lt;/Extra&gt;&lt;/Item&gt;&lt;/References&gt;&lt;/Group&gt;&lt;/Citation&gt;_x000a_"/>
    <w:docVar w:name="NE.Ref{A10765A7-31FF-455D-BFB7-DB60DAF1777D}" w:val=" ADDIN NE.Ref.{A10765A7-31FF-455D-BFB7-DB60DAF1777D}&lt;Citation&gt;&lt;Group&gt;&lt;References&gt;&lt;Item&gt;&lt;ID&gt;6&lt;/ID&gt;&lt;UID&gt;{CDBA8C57-DCEA-4277-8BB8-BD039A6E415D}&lt;/UID&gt;&lt;Title&gt;ACRP: Ant-Colony-based Routing Protocol for DTMNs&lt;/Title&gt;&lt;Template&gt;Conference Paper&lt;/Template&gt;&lt;Star&gt;1&lt;/Star&gt;&lt;Tag&gt;0&lt;/Tag&gt;&lt;Author&gt;Pengxiu, Zhang; Haiquan, Wang; Chunhe, Xia; Liangshuang, Lv; Xiaodong, Liu&lt;/Author&gt;&lt;Year&gt;2010&lt;/Year&gt;&lt;Details&gt;&lt;_accessed&gt;59013790&lt;/_accessed&gt;&lt;_accession_num&gt;11614262&lt;/_accession_num&gt;&lt;_author_aff&gt;Beijing Key Lab. of Network Technol., Beihang Univ., Beijing, China&lt;/_author_aff&gt;&lt;_bibtex_key&gt;PengxiuHaiquan-6&lt;/_bibtex_key&gt;&lt;_created&gt;58875034&lt;/_created&gt;&lt;_custom3&gt;ISBN: 978-1-4244-8033-3&lt;/_custom3&gt;&lt;_date_display&gt;17-19 Sept. 2010&lt;/_date_display&gt;&lt;_doi&gt;10.1109/ICEIT.2010.5607571&lt;/_doi&gt;&lt;_keywords&gt;learning (artificial intelligence); mobile communication; optimisation; routing protocols; ACRP; DTMN; ant colony optimization; ant-colony-based routing protocol; backward ants; delay tolerant mobile networks; forward ants; forwarding decision; message delivery; pheromone trail; reinforcement learning&lt;/_keywords&gt;&lt;_label&gt;DTMN; 路由机制&lt;/_label&gt;&lt;_modified&gt;58875034&lt;/_modified&gt;&lt;_pages&gt;V2-272-V2-276&lt;/_pages&gt;&lt;_secondary_title&gt;Educational and Information Technology (ICEIT), 2010 International Conference on&lt;/_secondary_title&gt;&lt;_url&gt;http://ieeexplore.ieee.org/search/srchabstract.jsp?tp=&amp;amp;arnumber=5607571&amp;amp;refinements%3D4294967271%2C4294967270%2C4294967131%2C4285523460%2C4288442199%2C4294965399%2C4285713917%26openedRefinements%3D*%26filter%3DAND%28NOT%284283010803%29%29%26matchBoolean%3Dtrue%26pageNumber%3D2%26rowsPerPage%3D10%26searchField%3DSearch+All%26queryText%3D%28Authors%3AHaiquan+Wang%29 _x000d__x000a_http://www.cnki.net/kcms 全文链接_x000d__x000a_http://dlib.edu.cnki.net 全文链接_x000d__x000a_&lt;/_url&gt;&lt;/Details&gt;&lt;Extra&gt;&lt;DBUID&gt;{04C6B9D5-3A9C-4F48-BCFE-1DC3A47A2234}&lt;/DBUID&gt;&lt;/Extra&gt;&lt;/Item&gt;&lt;/References&gt;&lt;/Group&gt;&lt;/Citation&gt;_x000a_"/>
    <w:docVar w:name="NE.Ref{A281DEC6-E4B9-4E7B-9E42-35C834D1609D}" w:val=" ADDIN NE.Ref.{A281DEC6-E4B9-4E7B-9E42-35C834D1609D}&lt;Citation&gt;&lt;Group&gt;&lt;References&gt;&lt;Item&gt;&lt;ID&gt;107&lt;/ID&gt;&lt;UID&gt;{AB33B9B1-76C2-4361-8A92-A2F1C49B50C7}&lt;/UID&gt;&lt;Title&gt;Delay-tolerant networking: an approach to interplanetary Internet&lt;/Title&gt;&lt;Template&gt;Journal Article&lt;/Template&gt;&lt;Star&gt;0&lt;/Star&gt;&lt;Tag&gt;0&lt;/Tag&gt;&lt;Author&gt;Burleigh, S; Hooke, A; Torgerson, L; Fall, K; Cerf, V; Durst, B; Scott, K; Weiss, H&lt;/Author&gt;&lt;Year&gt;2003&lt;/Year&gt;&lt;Details&gt;&lt;_alternate_title&gt;Communications Magazine, IEEE_x000d__x000a_Communications Magazine, IEEE_x000d__x000a_Communications Magazine, IEEE&lt;/_alternate_title&gt;&lt;_created&gt;59053904&lt;/_created&gt;&lt;_date&gt;2003-01-01&lt;/_date&gt;&lt;_date_display&gt;2003_x000d__x000a_June 2003&lt;/_date_display&gt;&lt;_isbn&gt;0163-6804&lt;/_isbn&gt;&lt;_issue&gt;6&lt;/_issue&gt;&lt;_journal&gt;Communications Magazine, IEEE&lt;/_journal&gt;&lt;_keywords&gt;Internet; delays; routing protocols; transport protocols; Bundling; DTN architecture; Internet; delay-tolerant networking; disparate networking environments; least common denominator protocol; operational constraints; physical constraints; structural elements; transmission latency&lt;/_keywords&gt;&lt;_modified&gt;59053904&lt;/_modified&gt;&lt;_pages&gt; 128- 136&lt;/_pages&gt;&lt;_volume&gt;41&lt;/_volume&gt;&lt;/Details&gt;&lt;Extra&gt;&lt;DBUID&gt;{04C6B9D5-3A9C-4F48-BCFE-1DC3A47A2234}&lt;/DBUID&gt;&lt;/Extra&gt;&lt;/Item&gt;&lt;/References&gt;&lt;/Group&gt;&lt;Group&gt;&lt;References&gt;&lt;Item&gt;&lt;ID&gt;108&lt;/ID&gt;&lt;UID&gt;{B6D93A1F-7221-4C32-8F8D-9CFD0E0B9D64}&lt;/UID&gt;&lt;Title&gt;Integrated Buffer and Route Management in a DTN with Message Ferry&lt;/Title&gt;&lt;Template&gt;Conference Proceedings&lt;/Template&gt;&lt;Star&gt;0&lt;/Star&gt;&lt;Tag&gt;1&lt;/Tag&gt;&lt;Author&gt;Chuah, Mooi Choo; Ma, Wen-Bin&lt;/Author&gt;&lt;Year&gt;2006&lt;/Year&gt;&lt;Details&gt;&lt;_created&gt;58886830&lt;/_created&gt;&lt;_date_display&gt;Oct.&lt;/_date_display&gt;&lt;_isbn&gt;},&lt;/_isbn&gt;&lt;_keywords&gt;ad hoc networks, buffer storage, minimax techniques, resource allocation, telecommunication network management, telecommunication network routingBERS, DTN, buffer efficient routing scheme, disruption tolerant network connectivity, integrated buffer, maxmin fairness model, message ferrying scheme, resource allocation, routing management scheme, store-forward network, wireless ad hoc network&lt;/_keywords&gt;&lt;_modified&gt;58886830&lt;/_modified&gt;&lt;_pages&gt;1-7&lt;/_pages&gt;&lt;_tertiary_author&gt;Military Communications Conference, MILCOM IEEE&lt;/_tertiary_author&gt;&lt;_volume&gt;{}&lt;/_volume&gt;&lt;/Details&gt;&lt;Extra&gt;&lt;DBUID&gt;{04C6B9D5-3A9C-4F48-BCFE-1DC3A47A2234}&lt;/DBUID&gt;&lt;/Extra&gt;&lt;/Item&gt;&lt;/References&gt;&lt;/Group&gt;&lt;Group&gt;&lt;References&gt;&lt;Item&gt;&lt;ID&gt;105&lt;/ID&gt;&lt;UID&gt;{5E1E54EF-4ACE-4B82-B3D5-9824C0C1ACB8}&lt;/UID&gt;&lt;Title&gt;Routing in Space and Time in Networks with Predictable Mobility&lt;/Title&gt;&lt;Template&gt;Journal Article&lt;/Template&gt;&lt;Star&gt;0&lt;/Star&gt;&lt;Tag&gt;0&lt;/Tag&gt;&lt;Author&gt;Zegura, S M M A&lt;/Author&gt;&lt;Year&gt;2004&lt;/Year&gt;&lt;Details&gt;&lt;_accessed&gt;58879836&lt;/_accessed&gt;&lt;_created&gt;58858031&lt;/_created&gt;&lt;_db_updated&gt;GoogleScholar&lt;/_db_updated&gt;&lt;_modified&gt;58858040&lt;/_modified&gt;&lt;/Details&gt;&lt;Extra&gt;&lt;DBUID&gt;{04C6B9D5-3A9C-4F48-BCFE-1DC3A47A2234}&lt;/DBUID&gt;&lt;/Extra&gt;&lt;/Item&gt;&lt;/References&gt;&lt;/Group&gt;&lt;/Citation&gt;_x000a_"/>
    <w:docVar w:name="NE.Ref{A7583205-B776-4348-93BE-0EEB2C1E4DBB}" w:val=" ADDIN NE.Ref.{A7583205-B776-4348-93BE-0EEB2C1E4DBB}&lt;Citation&gt;&lt;Group&gt;&lt;References&gt;&lt;Item&gt;&lt;ID&gt;15&lt;/ID&gt;&lt;UID&gt;{BA5B439B-28F6-4516-B724-D8F883AC86EB}&lt;/UID&gt;&lt;Title&gt;SCAR: context-aware adaptive routing in delay tolerant mobile sensor networks&lt;/Title&gt;&lt;Template&gt;Conference Proceedings&lt;/Template&gt;&lt;Star&gt;0&lt;/Star&gt;&lt;Tag&gt;0&lt;/Tag&gt;&lt;Author&gt;Mascolo, C; Musolesi, M&lt;/Author&gt;&lt;Year&gt;2006&lt;/Year&gt;&lt;Details&gt;&lt;_accessed&gt;59036656&lt;/_accessed&gt;&lt;_bibtex_key&gt;MascoloMusolesi-15&lt;/_bibtex_key&gt;&lt;_created&gt;59036654&lt;/_created&gt;&lt;_db_updated&gt;GoogleScholar&lt;/_db_updated&gt;&lt;_label&gt;DTMN; 延迟/容错移动传感器网络; 路由机制&lt;/_label&gt;&lt;_modified&gt;59036656&lt;/_modified&gt;&lt;_pages&gt;533--538&lt;/_pages&gt;&lt;_subsidiary_author&gt;ACM&lt;/_subsidiary_author&gt;&lt;_tertiary_author&gt;Proceedings of the 2006 international conference on Wireless communications and mobile computing&lt;/_tertiary_author&gt;&lt;/Details&gt;&lt;Extra&gt;&lt;DBUID&gt;{04C6B9D5-3A9C-4F48-BCFE-1DC3A47A2234}&lt;/DBUID&gt;&lt;/Extra&gt;&lt;/Item&gt;&lt;/References&gt;&lt;/Group&gt;&lt;/Citation&gt;_x000a_"/>
    <w:docVar w:name="NE.Ref{A76F2175-B8C7-45EF-B81E-9FF4DC20E7EA}" w:val=" ADDIN NE.Ref.{A76F2175-B8C7-45EF-B81E-9FF4DC20E7EA}&lt;Citation&gt;&lt;Group&gt;&lt;References&gt;&lt;Item&gt;&lt;ID&gt;53&lt;/ID&gt;&lt;UID&gt;{90FD3E6F-79AD-4E11-BA04-2841967EC7DC}&lt;/UID&gt;&lt;Title&gt;On the dynamics of ad hoc networks for inter vehicle communications (IVC)&lt;/Title&gt;&lt;Template&gt;Journal Article&lt;/Template&gt;&lt;Star&gt;0&lt;/Star&gt;&lt;Tag&gt;0&lt;/Tag&gt;&lt;Author&gt;Rudack, M; Meincke, M; Lott, M&lt;/Author&gt;&lt;Year&gt;2002&lt;/Year&gt;&lt;Details&gt;&lt;_bibtex_key&gt;RudackMeincke-53&lt;/_bibtex_key&gt;&lt;_created&gt;59053878&lt;/_created&gt;&lt;_modified&gt;59054428&lt;/_modified&gt;&lt;_accessed&gt;59054428&lt;/_accessed&gt;&lt;_db_updated&gt;GoogleScholar&lt;/_db_updated&gt;&lt;/Details&gt;&lt;Extra&gt;&lt;DBUID&gt;{04C6B9D5-3A9C-4F48-BCFE-1DC3A47A2234}&lt;/DBUID&gt;&lt;/Extra&gt;&lt;/Item&gt;&lt;/References&gt;&lt;/Group&gt;&lt;/Citation&gt;_x000a_"/>
    <w:docVar w:name="NE.Ref{A82E4B8D-7AA0-4C9D-884B-52B137802C5E}" w:val=" ADDIN NE.Ref.{A82E4B8D-7AA0-4C9D-884B-52B137802C5E}&lt;Citation&gt;&lt;Group&gt;&lt;References&gt;&lt;Item&gt;&lt;ID&gt;33&lt;/ID&gt;&lt;UID&gt;{2B1149B0-2F11-4551-BF4E-1F2EDD70F556}&lt;/UID&gt;&lt;Title&gt;容迟网络体系结构及其关键技术研究&lt;/Title&gt;&lt;Template&gt;Journal Article&lt;/Template&gt;&lt;Star&gt;0&lt;/Star&gt;&lt;Tag&gt;1&lt;/Tag&gt;&lt;Author&gt;樊秀梅; 单志广; 张宝贤; 陈辉&lt;/Author&gt;&lt;Year&gt;2008&lt;/Year&gt;&lt;Details&gt;&lt;_accessed&gt;59054044&lt;/_accessed&gt;&lt;_bibtex_key&gt;樊秀梅单志广-33&lt;/_bibtex_key&gt;&lt;_created&gt;58879328&lt;/_created&gt;&lt;_db_updated&gt;GoogleScholar&lt;/_db_updated&gt;&lt;_issue&gt;1&lt;/_issue&gt;&lt;_journal&gt;电子学报&lt;/_journal&gt;&lt;_label&gt;DTN&lt;/_label&gt;&lt;_modified&gt;58879704&lt;/_modified&gt;&lt;_pages&gt;161--170&lt;/_pages&gt;&lt;_volume&gt;36&lt;/_volume&gt;&lt;/Details&gt;&lt;Extra&gt;&lt;DBUID&gt;{04C6B9D5-3A9C-4F48-BCFE-1DC3A47A2234}&lt;/DBUID&gt;&lt;/Extra&gt;&lt;/Item&gt;&lt;/References&gt;&lt;/Group&gt;&lt;/Citation&gt;_x000a_"/>
    <w:docVar w:name="NE.Ref{AB4618A3-2BEF-4E6A-8EF0-C023BE00676B}" w:val=" ADDIN NE.Ref.{AB4618A3-2BEF-4E6A-8EF0-C023BE00676B}&lt;Citation&gt;&lt;Group&gt;&lt;References&gt;&lt;Item&gt;&lt;ID&gt;50&lt;/ID&gt;&lt;UID&gt;{4D9E02E2-DE1B-4179-9CB6-31037A8F9F14}&lt;/UID&gt;&lt;Title&gt;The Hocman Prototype - Fast Motor Bikers and Ad Hoc Networking&lt;/Title&gt;&lt;Template&gt;Journal Article&lt;/Template&gt;&lt;Star&gt;0&lt;/Star&gt;&lt;Tag&gt;0&lt;/Tag&gt;&lt;Author&gt;Esbjörnsson, Mattias; Juhlin, Oskar; Östergren, Mattias&lt;/Author&gt;&lt;Year&gt;2002&lt;/Year&gt;&lt;Details&gt;&lt;_bibtex_key&gt;EsbjörnssonJuhlin-50&lt;/_bibtex_key&gt;&lt;_created&gt;59053615&lt;/_created&gt;&lt;_modified&gt;59053615&lt;/_modified&gt;&lt;_url&gt;http://citeseerx.ist.psu.edu/viewdoc/summary?doi=10.1.1.9.3739&lt;/_url&gt;&lt;/Details&gt;&lt;Extra&gt;&lt;DBUID&gt;{04C6B9D5-3A9C-4F48-BCFE-1DC3A47A2234}&lt;/DBUID&gt;&lt;/Extra&gt;&lt;/Item&gt;&lt;/References&gt;&lt;/Group&gt;&lt;/Citation&gt;_x000a_"/>
    <w:docVar w:name="NE.Ref{ACB2A4A0-9C2C-48FE-8576-0E011140FF8C}" w:val=" ADDIN NE.Ref.{ACB2A4A0-9C2C-48FE-8576-0E011140FF8C}&lt;Citation&gt;&lt;Group&gt;&lt;References&gt;&lt;Item&gt;&lt;ID&gt;23&lt;/ID&gt;&lt;UID&gt;{97E13F79-69A4-423C-B147-DBBC052328DB}&lt;/UID&gt;&lt;Title&gt;The challenges of disconnected delay-tolerant MANETs&lt;/Title&gt;&lt;Template&gt;Journal Article&lt;/Template&gt;&lt;Star&gt;0&lt;/Star&gt;&lt;Tag&gt;5&lt;/Tag&gt;&lt;Author&gt;Daly, Elizabeth M; Haahr, Mads&lt;/Author&gt;&lt;Year&gt;2010&lt;/Year&gt;&lt;Details&gt;&lt;_bibtex_key&gt;DalyHaahr-23&lt;/_bibtex_key&gt;&lt;_created&gt;59049311&lt;/_created&gt;&lt;_doi&gt;10.1016/j.adhoc.2009.08.003&lt;/_doi&gt;&lt;_isbn&gt;1570-8705&lt;/_isbn&gt;&lt;_issue&gt;2&lt;/_issue&gt;&lt;_journal&gt;Ad Hoc Networks&lt;/_journal&gt;&lt;_keywords&gt;MANETs; Challenged networks; Delay-tolerant networks; Routing&lt;/_keywords&gt;&lt;_label&gt;DTMN; 概念; bundle协议; 评估分析&lt;/_label&gt;&lt;_modified&gt;59049311&lt;/_modified&gt;&lt;_pages&gt;241 - 250&lt;/_pages&gt;&lt;_url&gt;http://www.sciencedirect.com/science/article/pii/S1570870509000791&lt;/_url&gt;&lt;_volume&gt;8&lt;/_volume&gt;&lt;/Details&gt;&lt;Extra&gt;&lt;DBUID&gt;{04C6B9D5-3A9C-4F48-BCFE-1DC3A47A2234}&lt;/DBUID&gt;&lt;/Extra&gt;&lt;/Item&gt;&lt;/References&gt;&lt;/Group&gt;&lt;/Citation&gt;_x000a_"/>
    <w:docVar w:name="NE.Ref{AFC9CB50-A7C6-4849-8E90-7786287D4C0D}" w:val=" ADDIN NE.Ref.{AFC9CB50-A7C6-4849-8E90-7786287D4C0D}&lt;Citation&gt;&lt;Group&gt;&lt;References&gt;&lt;Item&gt;&lt;ID&gt;14&lt;/ID&gt;&lt;UID&gt;{1454AFA0-6DE2-4685-A1A4-FBABED080354}&lt;/UID&gt;&lt;Title&gt;Delay/fault-tolerant mobile sensor network (DFT-MSN): a new paradigm for pervasive information gathering&lt;/Title&gt;&lt;Template&gt;Journal Article&lt;/Template&gt;&lt;Star&gt;0&lt;/Star&gt;&lt;Tag&gt;5&lt;/Tag&gt;&lt;Author&gt;Wang, Y; Wu, H&lt;/Author&gt;&lt;Year&gt;2007&lt;/Year&gt;&lt;Details&gt;&lt;_accessed&gt;59049820&lt;/_accessed&gt;&lt;_bibtex_key&gt;WangWu-14&lt;/_bibtex_key&gt;&lt;_created&gt;59036646&lt;/_created&gt;&lt;_db_updated&gt;GoogleScholar&lt;/_db_updated&gt;&lt;_issue&gt;9&lt;/_issue&gt;&lt;_journal&gt;Mobile Computing, IEEE Transactions on&lt;/_journal&gt;&lt;_label&gt;DTMN; 延迟/容错移动传感器网络; 路由机制&lt;/_label&gt;&lt;_modified&gt;59036651&lt;/_modified&gt;&lt;_pages&gt;1021--1034&lt;/_pages&gt;&lt;_volume&gt;6&lt;/_volume&gt;&lt;/Details&gt;&lt;Extra&gt;&lt;DBUID&gt;{04C6B9D5-3A9C-4F48-BCFE-1DC3A47A2234}&lt;/DBUID&gt;&lt;/Extra&gt;&lt;/Item&gt;&lt;/References&gt;&lt;/Group&gt;&lt;Group&gt;&lt;References&gt;&lt;Item&gt;&lt;ID&gt;18&lt;/ID&gt;&lt;UID&gt;{DF37D9C4-F54A-4AAA-8EE0-194D4A16F125}&lt;/UID&gt;&lt;Title&gt;Analytic, Simulation, and Empirical Evaluation of Delay/Fault-Tolerant Mobile Sensor Networks&lt;/Title&gt;&lt;Template&gt;Journal Article&lt;/Template&gt;&lt;Star&gt;0&lt;/Star&gt;&lt;Tag&gt;5&lt;/Tag&gt;&lt;Author&gt;Hongyi, Wu; Yu, Wang; Ha, Dang; Feng, Lin&lt;/Author&gt;&lt;Year&gt;2007&lt;/Year&gt;&lt;Details&gt;&lt;_accessed&gt;59036679&lt;/_accessed&gt;&lt;_accession_num&gt;9686009&lt;/_accession_num&gt;&lt;_alternate_title&gt;Wireless Communications, IEEE Transactions on_x000d__x000a_Wireless Communications, IEEE Transactions on_x000d__x000a_Wireless Communications, IEEE Transactions on&lt;/_alternate_title&gt;&lt;_author_aff&gt;Univ. of Louisiana at Lafayette, Lafayette&lt;/_author_aff&gt;&lt;_bibtex_key&gt;HongyiYu-18&lt;/_bibtex_key&gt;&lt;_created&gt;59036675&lt;/_created&gt;&lt;_custom1&gt;IEEE Communications Society&lt;/_custom1&gt;&lt;_custom3&gt;ISBN:&lt;/_custom3&gt;&lt;_date&gt;56276640&lt;/_date&gt;&lt;_date_display&gt;2007_x000d__x000a_September 2007&lt;/_date_display&gt;&lt;_db_updated&gt;IEEE&lt;/_db_updated&gt;&lt;_doi&gt;10.1109/TWC.2007.06046&lt;/_doi&gt;&lt;_isbn&gt;1536-1276&lt;/_isbn&gt;&lt;_issue&gt;9&lt;/_issue&gt;&lt;_journal&gt;Wireless Communications, IEEE Transactions on&lt;/_journal&gt;&lt;_keywords&gt;fault tolerance; mobile radio; queueing theory; wireless sensor networks; Jackson network theory; crossbow motes; delay-fault-tolerant mobile sensor networks; loose connectivity; noise level monitoring; performance evaluation; pervasive information gathering; queuing model; sensor mobility&lt;/_keywords&gt;&lt;_label&gt;DTMN; 延迟/容错移动传感器网络; 评估分析&lt;/_label&gt;&lt;_modified&gt;59036678&lt;/_modified&gt;&lt;_pages&gt;3287-3296&lt;/_pages&gt;&lt;_url&gt;http://ieeexplore.ieee.org/search/srchabstract.jsp?tp=&amp;amp;arnumber=4362492&amp;amp;refinements%3D4294967271%2C4294967270%2C4294967131%2C4285523460%2C4288442199%2C4294965399%2C4285713917%26openedRefinements%3D*%26filter%3DAND%28NOT%284283010803%29%29%26matchBoolean%3Dtrue%26rowsPerPage%3D10%26searchField%3DSearch+All%26queryText%3D%28Document+Title%3AAnalytic%2C+Simulation%2C+and+Empirical+Evaluation+of+Delay%2FFault-Tolerant+Mobile+Sensor+Networks+%29&lt;/_url&gt;&lt;_volume&gt;6&lt;/_volume&gt;&lt;/Details&gt;&lt;Extra&gt;&lt;DBUID&gt;{04C6B9D5-3A9C-4F48-BCFE-1DC3A47A2234}&lt;/DBUID&gt;&lt;/Extra&gt;&lt;/Item&gt;&lt;/References&gt;&lt;/Group&gt;&lt;Group&gt;&lt;References&gt;&lt;Item&gt;&lt;ID&gt;12&lt;/ID&gt;&lt;UID&gt;{C0983FF9-7E40-4666-87EF-2D3D0D9F6A08}&lt;/UID&gt;&lt;Title&gt;Replication-Based efficient data delivery scheme (RED) for delay/fault-tolerant mobile sensor network (DFT-MSN)&lt;/Title&gt;&lt;Template&gt;Conference Proceedings&lt;/Template&gt;&lt;Star&gt;0&lt;/Star&gt;&lt;Tag&gt;0&lt;/Tag&gt;&lt;Author&gt;Wang, Y; Wu, H&lt;/Author&gt;&lt;Year&gt;2006&lt;/Year&gt;&lt;Details&gt;&lt;_accessed&gt;59036652&lt;/_accessed&gt;&lt;_bibtex_key&gt;WangWu-12&lt;/_bibtex_key&gt;&lt;_created&gt;59036644&lt;/_created&gt;&lt;_db_updated&gt;GoogleScholar&lt;/_db_updated&gt;&lt;_label&gt;DTMN; 延迟/容错移动传感器网络; 路由机制&lt;/_label&gt;&lt;_modified&gt;59036649&lt;/_modified&gt;&lt;_pages&gt;5--pp&lt;/_pages&gt;&lt;_subsidiary_author&gt;IEEE&lt;/_subsidiary_author&gt;&lt;_tertiary_author&gt;Pervasive Computing and Communications Workshops, 2006. PerCom Workshops 2006. Fourth Annual IEEE International Conference on&lt;/_tertiary_author&gt;&lt;/Details&gt;&lt;Extra&gt;&lt;DBUID&gt;{04C6B9D5-3A9C-4F48-BCFE-1DC3A47A2234}&lt;/DBUID&gt;&lt;/Extra&gt;&lt;/Item&gt;&lt;/References&gt;&lt;/Group&gt;&lt;Group&gt;&lt;References&gt;&lt;Item&gt;&lt;ID&gt;17&lt;/ID&gt;&lt;UID&gt;{75FC70E0-0F3C-4E4A-8F91-CF3468F4CF0A}&lt;/UID&gt;&lt;Title&gt;Efficient data transmission in delay fault tolerant mobile sensor networks (DFT-MSN)&lt;/Title&gt;&lt;Template&gt;Conference Proceedings&lt;/Template&gt;&lt;Star&gt;0&lt;/Star&gt;&lt;Tag&gt;0&lt;/Tag&gt;&lt;Author&gt;Wang, Y; Lin, F; Wu, H&lt;/Author&gt;&lt;Year&gt;2005&lt;/Year&gt;&lt;Details&gt;&lt;_accessed&gt;59037953&lt;/_accessed&gt;&lt;_bibtex_key&gt;WangLin-17&lt;/_bibtex_key&gt;&lt;_created&gt;59036674&lt;/_created&gt;&lt;_db_updated&gt;GoogleScholar&lt;/_db_updated&gt;&lt;_label&gt;DTMN; 延迟/容错移动传感器网络; 路由机制&lt;/_label&gt;&lt;_modified&gt;59037953&lt;/_modified&gt;&lt;_pages&gt;1--2&lt;/_pages&gt;&lt;_tertiary_author&gt;Proceedings of IEEE International Conference on Network Protocols (ICNP’05)&lt;/_tertiary_author&gt;&lt;/Details&gt;&lt;Extra&gt;&lt;DBUID&gt;{04C6B9D5-3A9C-4F48-BCFE-1DC3A47A2234}&lt;/DBUID&gt;&lt;/Extra&gt;&lt;/Item&gt;&lt;/References&gt;&lt;/Group&gt;&lt;/Citation&gt;_x000a_"/>
    <w:docVar w:name="NE.Ref{B2CF70FA-26D7-4A68-BF86-1C13DFEA8874}" w:val=" ADDIN NE.Ref.{B2CF70FA-26D7-4A68-BF86-1C13DFEA8874}&lt;Citation&gt;&lt;Group&gt;&lt;References&gt;&lt;Item&gt;&lt;ID&gt;46&lt;/ID&gt;&lt;UID&gt;{4E9ED327-EFDF-42A4-8CE8-375E6422120B}&lt;/UID&gt;&lt;Title&gt;ISCoDe: a framework for interest similarity-based community detection in social networks&lt;/Title&gt;&lt;Template&gt;Conference Proceedings&lt;/Template&gt;&lt;Star&gt;0&lt;/Star&gt;&lt;Tag&gt;0&lt;/Tag&gt;&lt;Author&gt;Jaho, E; Karaliopoulos, M; Stavrakakis, I&lt;/Author&gt;&lt;Year&gt;2011&lt;/Year&gt;&lt;Details&gt;&lt;_bibtex_key&gt;JahoKaraliopoulos-46&lt;/_bibtex_key&gt;&lt;_created&gt;59053602&lt;/_created&gt;&lt;_date&gt;0015-04-01&lt;/_date&gt;&lt;_date_display&gt;15 April&lt;/_date_display&gt;&lt;_modified&gt;59053602&lt;/_modified&gt;&lt;_place_published&gt;Shanghai, China&lt;/_place_published&gt;&lt;_tertiary_author&gt;Third International Workshop on Network Science for Communication Networks (INFOCOM-NetSciCom&amp;apos;11)},_x000d__x000a_  date-added = {2011-04-19 12:45:29 +0100},_x000d__x000a_  date-modified = {2011-04-19 12:56:02 +0100&lt;/_tertiary_author&gt;&lt;/Details&gt;&lt;Extra&gt;&lt;DBUID&gt;{04C6B9D5-3A9C-4F48-BCFE-1DC3A47A2234}&lt;/DBUID&gt;&lt;/Extra&gt;&lt;/Item&gt;&lt;/References&gt;&lt;/Group&gt;&lt;/Citation&gt;_x000a_"/>
    <w:docVar w:name="NE.Ref{B42F6A66-95F9-48C0-8A99-42BB21017783}" w:val=" ADDIN NE.Ref.{B42F6A66-95F9-48C0-8A99-42BB21017783}&lt;Citation&gt;&lt;Group&gt;&lt;References&gt;&lt;Item&gt;&lt;ID&gt;1&lt;/ID&gt;&lt;UID&gt;{111101FE-8848-4CD8-8D84-54ADC803EBD8}&lt;/UID&gt;&lt;Title&gt;Transport layer issues in delay tolerant mobile networks&lt;/Title&gt;&lt;Template&gt;Journal Article&lt;/Template&gt;&lt;Star&gt;0&lt;/Star&gt;&lt;Tag&gt;5&lt;/Tag&gt;&lt;Author&gt;Harras, K; Almeroth, K&lt;/Author&gt;&lt;Year&gt;2006&lt;/Year&gt;&lt;Details&gt;&lt;_accessed&gt;59037958&lt;/_accessed&gt;&lt;_bibtex_key&gt;HarrasAlmeroth-1&lt;/_bibtex_key&gt;&lt;_cited_count&gt;39&lt;/_cited_count&gt;&lt;_created&gt;59036581&lt;/_created&gt;&lt;_db_updated&gt;GoogleScholar&lt;/_db_updated&gt;&lt;_journal&gt;NETWORKING 2006. Networking Technologies, Services, and Protocols; Performance of Computer and Communication Networks; Mobile and Wireless Communications Systems&lt;/_journal&gt;&lt;_label&gt;概念; DTMN&lt;/_label&gt;&lt;_modified&gt;59036593&lt;/_modified&gt;&lt;_pages&gt;463--475&lt;/_pages&gt;&lt;/Details&gt;&lt;Extra&gt;&lt;DBUID&gt;{04C6B9D5-3A9C-4F48-BCFE-1DC3A47A2234}&lt;/DBUID&gt;&lt;/Extra&gt;&lt;/Item&gt;&lt;/References&gt;&lt;/Group&gt;&lt;/Citation&gt;_x000a_"/>
    <w:docVar w:name="NE.Ref{B7A7A76D-F3B0-49A2-A7E7-782E50042071}" w:val=" ADDIN NE.Ref.{B7A7A76D-F3B0-49A2-A7E7-782E50042071}&lt;Citation&gt;&lt;Group&gt;&lt;References&gt;&lt;Item&gt;&lt;ID&gt;40&lt;/ID&gt;&lt;UID&gt;{7A01C39E-48C8-4850-86FE-D26E93B26BE8}&lt;/UID&gt;&lt;Title&gt;The shared wireless infostation model: a new ad hoc networking paradigm (or where there is a whale, there is a way)&lt;/Title&gt;&lt;Template&gt;Conference Proceedings&lt;/Template&gt;&lt;Star&gt;0&lt;/Star&gt;&lt;Tag&gt;0&lt;/Tag&gt;&lt;Author&gt;Small, Tara; Haas, Zygmunt J&lt;/Author&gt;&lt;Year&gt;2003&lt;/Year&gt;&lt;Details&gt;&lt;_bibtex_key&gt;SmallHaas-40&lt;/_bibtex_key&gt;&lt;_created&gt;59053565&lt;/_created&gt;&lt;_isbn&gt;1-58113-684-6&lt;/_isbn&gt;&lt;_keywords&gt;SWIM, ad hoc, animal tag, capacity-delay tradeoff, disease model, infostation, network&lt;/_keywords&gt;&lt;_label&gt;实际应用&lt;/_label&gt;&lt;_modified&gt;59053565&lt;/_modified&gt;&lt;_pages&gt;233--244&lt;/_pages&gt;&lt;_place_published&gt;New York, NY, USA&lt;/_place_published&gt;&lt;_publisher&gt;ACM&lt;/_publisher&gt;&lt;_secondary_title&gt;MobiHoc &amp;apos;03&lt;/_secondary_title&gt;&lt;_tertiary_author&gt;Proceedings of the 4th ACM international symposium on Mobile ad hoc networking \&amp;amp;amp; computing&lt;/_tertiary_author&gt;&lt;_url&gt;http://doi.acm.org/10.1145/778415.778443&lt;/_url&gt;&lt;/Details&gt;&lt;Extra&gt;&lt;DBUID&gt;{04C6B9D5-3A9C-4F48-BCFE-1DC3A47A2234}&lt;/DBUID&gt;&lt;/Extra&gt;&lt;/Item&gt;&lt;/References&gt;&lt;/Group&gt;&lt;/Citation&gt;_x000a_"/>
    <w:docVar w:name="NE.Ref{BC24F200-B528-4466-9538-937BAA0E1586}" w:val=" ADDIN NE.Ref.{BC24F200-B528-4466-9538-937BAA0E1586}&lt;Citation&gt;&lt;Group&gt;&lt;References&gt;&lt;Item&gt;&lt;ID&gt;13&lt;/ID&gt;&lt;UID&gt;{AD12793C-5E81-4E1B-A679-F4DE6BE06670}&lt;/UID&gt;&lt;Title&gt;CAR: Context-Aware Adaptive Routing for Delay-Tolerant Mobile Networks&lt;/Title&gt;&lt;Template&gt;Journal Article&lt;/Template&gt;&lt;Star&gt;0&lt;/Star&gt;&lt;Tag&gt;5&lt;/Tag&gt;&lt;Author&gt;Musolesi, M; Mascolo, C&lt;/Author&gt;&lt;Year&gt;2009&lt;/Year&gt;&lt;Details&gt;&lt;_accessed&gt;59036648&lt;/_accessed&gt;&lt;_accession_num&gt;10370713&lt;/_accession_num&gt;&lt;_alternate_title&gt;Mobile Computing, IEEE Transactions on_x000d__x000a_Mobile Computing, IEEE Transactions on_x000d__x000a_Mobile Computing, IEEE Transactions on&lt;/_alternate_title&gt;&lt;_author_aff&gt;Dept. of Comput. Sci., Dartmouth Coll., Hanover, NH&lt;/_author_aff&gt;&lt;_bibtex_key&gt;MusolesiMascolo-13&lt;/_bibtex_key&gt;&lt;_created&gt;59036644&lt;/_created&gt;&lt;_custom1&gt;IEEE Computer Society&lt;/_custom1&gt;&lt;_custom3&gt;ISBN:&lt;/_custom3&gt;&lt;_date&gt;57329280&lt;/_date&gt;&lt;_date_display&gt;2009_x000d__x000a_Feb. 2009&lt;/_date_display&gt;&lt;_db_updated&gt;IEEE&lt;/_db_updated&gt;&lt;_doi&gt;10.1109/TMC.2008.107&lt;/_doi&gt;&lt;_isbn&gt;1536-1233&lt;/_isbn&gt;&lt;_issue&gt;2&lt;/_issue&gt;&lt;_journal&gt;Mobile Computing, IEEE Transactions on&lt;/_journal&gt;&lt;_keywords&gt;Kalman filters; ad hoc networks; delays; mobile radio; routing protocols; utility theory; Kalman filter-based prediction technique; context-aware adaptive routing protocol; decentralised mobile system; delay tolerant unicast communication; mobile ad hoc network; utility theory&lt;/_keywords&gt;&lt;_label&gt;DTMN; 路由机制&lt;/_label&gt;&lt;_modified&gt;59036647&lt;/_modified&gt;&lt;_pages&gt;246-260&lt;/_pages&gt;&lt;_url&gt;http://ieeexplore.ieee.org/search/srchabstract.jsp?tp=&amp;amp;arnumber=4585387&amp;amp;refinements%3D4294967271%2C4294967270%2C4294967131%2C4285523460%2C4288442199%2C4294965399%2C4285713917%26openedRefinements%3D*%26filter%3DAND%28NOT%284283010803%29%29%26matchBoolean%3Dtrue%26rowsPerPage%3D10%26searchField%3DSearch+All%26queryText%3D%28Document+Title%3ACAR%3A+Context-Aware+Adaptive+Routing+for+Delay-Tolerant+Mobile+Networks+%29&lt;/_url&gt;&lt;_volume&gt;8&lt;/_volume&gt;&lt;/Details&gt;&lt;Extra&gt;&lt;DBUID&gt;{04C6B9D5-3A9C-4F48-BCFE-1DC3A47A2234}&lt;/DBUID&gt;&lt;/Extra&gt;&lt;/Item&gt;&lt;/References&gt;&lt;/Group&gt;&lt;/Citation&gt;_x000a_"/>
    <w:docVar w:name="NE.Ref{CDE5FDF4-C55E-4CEE-A08B-CC4DE72DEEB1}" w:val=" ADDIN NE.Ref.{CDE5FDF4-C55E-4CEE-A08B-CC4DE72DEEB1}&lt;Citation&gt;&lt;Group&gt;&lt;References&gt;&lt;Item&gt;&lt;ID&gt;112&lt;/ID&gt;&lt;UID&gt;{9178F992-79FB-48AC-AB6D-8A563FD33095}&lt;/UID&gt;&lt;Title&gt;Vulnerabilities in Epidemic Forwarding&lt;/Title&gt;&lt;Template&gt;Journal Article&lt;/Template&gt;&lt;Star&gt;0&lt;/Star&gt;&lt;Tag&gt;0&lt;/Tag&gt;&lt;Author&gt;El Fawal, Alaeddine; Le Boudec, Jean-Yves; Salamatian, Kavé&lt;/Author&gt;&lt;Year&gt;2006&lt;/Year&gt;&lt;Details&gt;&lt;_created&gt;59054201&lt;/_created&gt;&lt;_keywords&gt;Haggle, SLEF, Epidemic Forwarding, Ad hoc Networks, Security&lt;/_keywords&gt;&lt;_modified&gt;59054201&lt;/_modified&gt;&lt;_url&gt;http://infoscience.epfl.ch/record/97907&lt;/_url&gt;&lt;/Details&gt;&lt;Extra&gt;&lt;DBUID&gt;{04C6B9D5-3A9C-4F48-BCFE-1DC3A47A2234}&lt;/DBUID&gt;&lt;/Extra&gt;&lt;/Item&gt;&lt;/References&gt;&lt;/Group&gt;&lt;/Citation&gt;_x000a_"/>
    <w:docVar w:name="NE.Ref{CFFFDCE0-6DB3-42BE-A8AA-AF0FF4F497BD}" w:val=" ADDIN NE.Ref.{CFFFDCE0-6DB3-42BE-A8AA-AF0FF4F497BD}&lt;Citation&gt;&lt;Group&gt;&lt;References&gt;&lt;Item&gt;&lt;ID&gt;8&lt;/ID&gt;&lt;UID&gt;{1A4FB349-E609-4D82-AA54-647471687392}&lt;/UID&gt;&lt;Title&gt;GLP: A Group Link Prediction Algorithm in DTMNs&lt;/Title&gt;&lt;Template&gt;Conference Paper&lt;/Template&gt;&lt;Star&gt;1&lt;/Star&gt;&lt;Tag&gt;0&lt;/Tag&gt;&lt;Author&gt;Wu, Junying; Xia, Chunhe; Lv, Liangshuang; Wang, Haiquan&lt;/Author&gt;&lt;Year&gt;2010&lt;/Year&gt;&lt;Details&gt;&lt;_accessed&gt;59036621&lt;/_accessed&gt;&lt;_accession_num&gt;11614329&lt;/_accession_num&gt;&lt;_author_aff&gt;Beijing Key Lab. of Network Technol., Beihang Univ., Beijing, China&lt;/_author_aff&gt;&lt;_bibtex_key&gt;WuXia-8&lt;/_bibtex_key&gt;&lt;_created&gt;58875034&lt;/_created&gt;&lt;_custom3&gt;ISBN: 978-1-4244-8033-3&lt;/_custom3&gt;&lt;_date_display&gt;17-19 Sept. 2010&lt;/_date_display&gt;&lt;_doi&gt;10.1109/ICEIT.2010.5607493&lt;/_doi&gt;&lt;_keywords&gt;ad hoc networks; mobility management (mobile radio); routing protocols; telecommunication network reliability; DTMN; GLP; group link prediction algorithm; link availability prediction; mobility ad hoc networks; mobility prediction; routing protocols; wireless ad hoc networks&lt;/_keywords&gt;&lt;_label&gt;DTMN; 路由机制&lt;/_label&gt;&lt;_modified&gt;58875034&lt;/_modified&gt;&lt;_pages&gt;V2-197-V2-201&lt;/_pages&gt;&lt;_secondary_title&gt;Educational and Information Technology (ICEIT), 2010 International Conference on&lt;/_secondary_title&gt;&lt;_url&gt;http://ieeexplore.ieee.org/search/srchabstract.jsp?tp=&amp;amp;arnumber=5607493&amp;amp;refinements%3D4294967271%2C4294967270%2C4294967131%2C4285523460%2C4288442199%2C4294965399%2C4285713917%26openedRefinements%3D*%26filter%3DAND%28NOT%284283010803%29%29%26matchBoolean%3Dtrue%26pageNumber%3D7%26rowsPerPage%3D10%26searchField%3DSearch+All%26queryText%3D%28Authors%3AHaiquan+Wang%29 _x000d__x000a_http://www.cnki.net/kcms 全文链接_x000d__x000a_&lt;/_url&gt;&lt;/Details&gt;&lt;Extra&gt;&lt;DBUID&gt;{04C6B9D5-3A9C-4F48-BCFE-1DC3A47A2234}&lt;/DBUID&gt;&lt;/Extra&gt;&lt;/Item&gt;&lt;/References&gt;&lt;/Group&gt;&lt;/Citation&gt;_x000a_"/>
    <w:docVar w:name="NE.Ref{D2EEFB5D-1C37-4F12-9573-41F7A199E82A}" w:val=" ADDIN NE.Ref.{D2EEFB5D-1C37-4F12-9573-41F7A199E82A}&lt;Citation&gt;&lt;Group&gt;&lt;References&gt;&lt;Item&gt;&lt;ID&gt;45&lt;/ID&gt;&lt;UID&gt;{200E76D2-2A57-4E99-A0F1-1505AB86725F}&lt;/UID&gt;&lt;Title&gt;Blogging as social activity, or, would you let 900 million people read your diary?&lt;/Title&gt;&lt;Template&gt;Conference Proceedings&lt;/Template&gt;&lt;Star&gt;0&lt;/Star&gt;&lt;Tag&gt;0&lt;/Tag&gt;&lt;Author&gt;Nardi, Bonnie A; Schiano, Diane J; Gumbrecht, Michelle&lt;/Author&gt;&lt;Year&gt;2004&lt;/Year&gt;&lt;Details&gt;&lt;_bibtex_key&gt;NardiSchiano-45&lt;/_bibtex_key&gt;&lt;_created&gt;59053588&lt;/_created&gt;&lt;_isbn&gt;1-58113-810-5&lt;/_isbn&gt;&lt;_keywords&gt;WWW, activity theory, blogs, computer-mediated communication&lt;/_keywords&gt;&lt;_modified&gt;59053588&lt;/_modified&gt;&lt;_pages&gt;222--231&lt;/_pages&gt;&lt;_place_published&gt;New York, NY, USA&lt;/_place_published&gt;&lt;_publisher&gt;ACM&lt;/_publisher&gt;&lt;_secondary_title&gt;CSCW &amp;apos;04&lt;/_secondary_title&gt;&lt;_tertiary_author&gt;Proceedings of the 2004 ACM conference on Computer supported cooperative work&lt;/_tertiary_author&gt;&lt;_url&gt;http://doi.acm.org/10.1145/1031607.1031643&lt;/_url&gt;&lt;/Details&gt;&lt;Extra&gt;&lt;DBUID&gt;{04C6B9D5-3A9C-4F48-BCFE-1DC3A47A2234}&lt;/DBUID&gt;&lt;/Extra&gt;&lt;/Item&gt;&lt;/References&gt;&lt;/Group&gt;&lt;/Citation&gt;_x000a_"/>
    <w:docVar w:name="NE.Ref{D4385D86-D178-4DD1-B798-2E0D91419BF8}" w:val=" ADDIN NE.Ref.{D4385D86-D178-4DD1-B798-2E0D91419BF8}&lt;Citation&gt;&lt;Group&gt;&lt;References&gt;&lt;Item&gt;&lt;ID&gt;37&lt;/ID&gt;&lt;UID&gt;{4D6CDEC5-E9AE-4102-833A-240E1E38BB68}&lt;/UID&gt;&lt;Title&gt;DakNet: rethinking connectivity in developing nations&lt;/Title&gt;&lt;Template&gt;Journal Article&lt;/Template&gt;&lt;Star&gt;0&lt;/Star&gt;&lt;Tag&gt;0&lt;/Tag&gt;&lt;Author&gt;Pentland, A; Fletcher, R; Hasson, A&lt;/Author&gt;&lt;Year&gt;2004&lt;/Year&gt;&lt;Details&gt;&lt;_bibtex_key&gt;PentlandFletcher-37&lt;/_bibtex_key&gt;&lt;_created&gt;59052534&lt;/_created&gt;&lt;_date_display&gt;jan.&lt;/_date_display&gt;&lt;_doi&gt;10.1109/MC.2004.1260729&lt;/_doi&gt;&lt;_isbn&gt;0018-9162&lt;/_isbn&gt;&lt;_issue&gt;1&lt;/_issue&gt;&lt;_journal&gt;Computer&lt;/_journal&gt;&lt;_keywords&gt; DakNet; ad hoc network; asynchronous digital connectivity; broadband wireless infrastructure; digital communication; e-governance; remote village; universal broadband connectivity; ad hoc networks; broadband networks; digital communication; wireless LAN&lt;/_keywords&gt;&lt;_label&gt;实际应用&lt;/_label&gt;&lt;_modified&gt;59052534&lt;/_modified&gt;&lt;_pages&gt; 78 - 83&lt;/_pages&gt;&lt;_volume&gt;37&lt;/_volume&gt;&lt;/Details&gt;&lt;Extra&gt;&lt;DBUID&gt;{04C6B9D5-3A9C-4F48-BCFE-1DC3A47A2234}&lt;/DBUID&gt;&lt;/Extra&gt;&lt;/Item&gt;&lt;/References&gt;&lt;/Group&gt;&lt;/Citation&gt;_x000a_"/>
    <w:docVar w:name="NE.Ref{E2334B8E-22AE-4294-B441-3B4BBBD21536}" w:val=" ADDIN NE.Ref.{E2334B8E-22AE-4294-B441-3B4BBBD21536}&lt;Citation&gt;&lt;Group&gt;&lt;References&gt;&lt;Item&gt;&lt;ID&gt;49&lt;/ID&gt;&lt;UID&gt;{65355548-3F9B-4F34-BF61-E75CEBAF1033}&lt;/UID&gt;&lt;Title&gt;Ad hoc relay wireless networks over moving vehicles on highways&lt;/Title&gt;&lt;Template&gt;Conference Proceedings&lt;/Template&gt;&lt;Star&gt;0&lt;/Star&gt;&lt;Tag&gt;0&lt;/Tag&gt;&lt;Author&gt;Chen, Zong Da; Kung, H T; Vlah, Dario&lt;/Author&gt;&lt;Year&gt;2001&lt;/Year&gt;&lt;Details&gt;&lt;_bibtex_key&gt;ChenKung-49&lt;/_bibtex_key&gt;&lt;_created&gt;59053612&lt;/_created&gt;&lt;_isbn&gt;1-58113-428-2&lt;/_isbn&gt;&lt;_modified&gt;59053612&lt;/_modified&gt;&lt;_pages&gt;247--250&lt;/_pages&gt;&lt;_place_published&gt;New York, NY, USA&lt;/_place_published&gt;&lt;_publisher&gt;ACM&lt;/_publisher&gt;&lt;_secondary_title&gt;MobiHoc &amp;apos;01&lt;/_secondary_title&gt;&lt;_tertiary_author&gt;Proceedings of the 2nd ACM international symposium on Mobile ad hoc networking \&amp;amp;amp; computing&lt;/_tertiary_author&gt;&lt;_url&gt;http://doi.acm.org/10.1145/501449.501451&lt;/_url&gt;&lt;/Details&gt;&lt;Extra&gt;&lt;DBUID&gt;{04C6B9D5-3A9C-4F48-BCFE-1DC3A47A2234}&lt;/DBUID&gt;&lt;/Extra&gt;&lt;/Item&gt;&lt;/References&gt;&lt;/Group&gt;&lt;/Citation&gt;_x000a_"/>
    <w:docVar w:name="NE.Ref{E8C919E7-6324-4CE3-B27A-6E55C9228F64}" w:val=" ADDIN NE.Ref.{E8C919E7-6324-4CE3-B27A-6E55C9228F64}&lt;Citation&gt;&lt;Group&gt;&lt;References&gt;&lt;Item&gt;&lt;ID&gt;9&lt;/ID&gt;&lt;UID&gt;{3648ACB5-2A19-4EAD-B4E6-7557C04E6BC1}&lt;/UID&gt;&lt;Title&gt;Delay tolerant mobile networks (dtmns): Controlled flooding in sparse mobile networks&lt;/Title&gt;&lt;Template&gt;Journal Article&lt;/Template&gt;&lt;Star&gt;0&lt;/Star&gt;&lt;Tag&gt;5&lt;/Tag&gt;&lt;Author&gt;Harras, K; Almeroth, K; Belding-Royer, E&lt;/Author&gt;&lt;Year&gt;2005&lt;/Year&gt;&lt;Details&gt;&lt;_accessed&gt;59044106&lt;/_accessed&gt;&lt;_author_aff&gt;加利福尼亚大学神塔芭芭拉分校计算机科学部门&lt;/_author_aff&gt;&lt;_bibtex_key&gt;HarrasAlmeroth-9&lt;/_bibtex_key&gt;&lt;_created&gt;59036627&lt;/_created&gt;&lt;_db_updated&gt;GoogleScholar&lt;/_db_updated&gt;&lt;_journal&gt;NETWORKING 2005. Networking Technologies, Services, and Protocols; Performance of Computer and Communication Networks; Mobile and Wireless Communications Systems&lt;/_journal&gt;&lt;_label&gt;DTMN; 路由机制&lt;/_label&gt;&lt;_modified&gt;59036628&lt;/_modified&gt;&lt;_pages&gt;41--91&lt;/_pages&gt;&lt;_translated_title&gt;移动容迟网络：稀疏移动节点下的受控洪范&lt;/_translated_title&gt;&lt;/Details&gt;&lt;Extra&gt;&lt;DBUID&gt;{04C6B9D5-3A9C-4F48-BCFE-1DC3A47A2234}&lt;/DBUID&gt;&lt;/Extra&gt;&lt;/Item&gt;&lt;/References&gt;&lt;/Group&gt;&lt;/Citation&gt;_x000a_"/>
    <w:docVar w:name="NE.Ref{E9F4FFBD-33F4-4569-BB91-D8991BF39A87}" w:val=" ADDIN NE.Ref.{E9F4FFBD-33F4-4569-BB91-D8991BF39A87}&lt;Citation&gt;&lt;Group&gt;&lt;References&gt;&lt;Item&gt;&lt;ID&gt;52&lt;/ID&gt;&lt;UID&gt;{43A11615-9B08-4B3D-BEF9-657AD4B28625}&lt;/UID&gt;&lt;Title&gt;On the routing problem in disconnected vehicular adhoc networks&lt;/Title&gt;&lt;Template&gt;Conference Proceedings&lt;/Template&gt;&lt;Star&gt;0&lt;/Star&gt;&lt;Tag&gt;0&lt;/Tag&gt;&lt;Author&gt;Wisitpongphan, Nawaporn; ; FanBai; Mudalige, Priyantha; Tonguz, And Ozan K&lt;/Author&gt;&lt;Year&gt;2007&lt;/Year&gt;&lt;Details&gt;&lt;_accessed&gt;59053881&lt;/_accessed&gt;&lt;_bibtex_key&gt;WisitpongphanFanbai-52&lt;/_bibtex_key&gt;&lt;_created&gt;59053874&lt;/_created&gt;&lt;_modified&gt;59053882&lt;/_modified&gt;&lt;_secondary_title&gt;INFOCOM 2007. 26th IEEE International Conference on Computer Communications. IEEE&lt;/_secondary_title&gt;&lt;/Details&gt;&lt;Extra&gt;&lt;DBUID&gt;{04C6B9D5-3A9C-4F48-BCFE-1DC3A47A2234}&lt;/DBUID&gt;&lt;/Extra&gt;&lt;/Item&gt;&lt;/References&gt;&lt;/Group&gt;&lt;/Citation&gt;_x000a_"/>
    <w:docVar w:name="NE.Ref{EEFAE138-931D-42D3-B804-A58545D23451}" w:val=" ADDIN NE.Ref.{EEFAE138-931D-42D3-B804-A58545D23451}&lt;Citation&gt;&lt;Group&gt;&lt;References&gt;&lt;Item&gt;&lt;ID&gt;34&lt;/ID&gt;&lt;UID&gt;{E28C579B-511D-4207-86D0-1E143283AE16}&lt;/UID&gt;&lt;Title&gt;机会网络&lt;/Title&gt;&lt;Template&gt;Journal Article&lt;/Template&gt;&lt;Star&gt;0&lt;/Star&gt;&lt;Tag&gt;1&lt;/Tag&gt;&lt;Author&gt;熊永平; 孙利民; 牛建伟; 刘燕&lt;/Author&gt;&lt;Year&gt;2009&lt;/Year&gt;&lt;Details&gt;&lt;_accessed&gt;59013220&lt;/_accessed&gt;&lt;_bibtex_key&gt;熊永平孙利民-34&lt;/_bibtex_key&gt;&lt;_created&gt;59013220&lt;/_created&gt;&lt;_db_updated&gt;GoogleScholar&lt;/_db_updated&gt;&lt;_issue&gt;1&lt;/_issue&gt;&lt;_journal&gt;软件学报&lt;/_journal&gt;&lt;_label&gt;DTN&lt;/_label&gt;&lt;_modified&gt;59013220&lt;/_modified&gt;&lt;_pages&gt;124--137&lt;/_pages&gt;&lt;_volume&gt;20&lt;/_volume&gt;&lt;/Details&gt;&lt;Extra&gt;&lt;DBUID&gt;{04C6B9D5-3A9C-4F48-BCFE-1DC3A47A2234}&lt;/DBUID&gt;&lt;/Extra&gt;&lt;/Item&gt;&lt;/References&gt;&lt;/Group&gt;&lt;/Citation&gt;_x000a_"/>
    <w:docVar w:name="NE.Ref{EFDF09AA-BA75-4FCA-A5B4-AF7D1029E55A}" w:val=" ADDIN NE.Ref.{EFDF09AA-BA75-4FCA-A5B4-AF7D1029E55A}&lt;Citation&gt;&lt;Group&gt;&lt;References&gt;&lt;Item&gt;&lt;ID&gt;2&lt;/ID&gt;&lt;UID&gt;{88D3AB5D-ACD5-4D34-8116-91732F779C81}&lt;/UID&gt;&lt;Title&gt;Inter-regional messenger scheduling in delay tolerant mobile networks&lt;/Title&gt;&lt;Template&gt;Conference Proceedings&lt;/Template&gt;&lt;Star&gt;0&lt;/Star&gt;&lt;Tag&gt;4&lt;/Tag&gt;&lt;Author&gt;Harras, K A; Almeroth, K C&lt;/Author&gt;&lt;Year&gt;2006&lt;/Year&gt;&lt;Details&gt;&lt;_accessed&gt;59036596&lt;/_accessed&gt;&lt;_bibtex_key&gt;HarrasAlmeroth-2&lt;/_bibtex_key&gt;&lt;_cited_count&gt;50&lt;/_cited_count&gt;&lt;_created&gt;59036583&lt;/_created&gt;&lt;_db_updated&gt;GoogleScholar&lt;/_db_updated&gt;&lt;_label&gt;概念; DTMN; 路由机制&lt;/_label&gt;&lt;_modified&gt;59036592&lt;/_modified&gt;&lt;_pages&gt;93--102&lt;/_pages&gt;&lt;_subsidiary_author&gt;IEEE Computer Society&lt;/_subsidiary_author&gt;&lt;_tertiary_author&gt;Proceedings of the 2006 International Symposium on on World of Wireless, Mobile and Multimedia Networks&lt;/_tertiary_author&gt;&lt;/Details&gt;&lt;Extra&gt;&lt;DBUID&gt;{04C6B9D5-3A9C-4F48-BCFE-1DC3A47A2234}&lt;/DBUID&gt;&lt;/Extra&gt;&lt;/Item&gt;&lt;/References&gt;&lt;/Group&gt;&lt;/Citation&gt;_x000a_"/>
    <w:docVar w:name="NE.Ref{F445E625-1652-4F38-848F-57D5E8FE3F87}" w:val=" ADDIN NE.Ref.{F445E625-1652-4F38-848F-57D5E8FE3F87}&lt;Citation&gt;&lt;Group&gt;&lt;References&gt;&lt;Item&gt;&lt;ID&gt;14&lt;/ID&gt;&lt;UID&gt;{1454AFA0-6DE2-4685-A1A4-FBABED080354}&lt;/UID&gt;&lt;Title&gt;Delay/fault-tolerant mobile sensor network (DFT-MSN): a new paradigm for pervasive information gathering&lt;/Title&gt;&lt;Template&gt;Journal Article&lt;/Template&gt;&lt;Star&gt;0&lt;/Star&gt;&lt;Tag&gt;5&lt;/Tag&gt;&lt;Author&gt;Wang, Y; Wu, H&lt;/Author&gt;&lt;Year&gt;2007&lt;/Year&gt;&lt;Details&gt;&lt;_accessed&gt;59049820&lt;/_accessed&gt;&lt;_bibtex_key&gt;WangWu-14&lt;/_bibtex_key&gt;&lt;_created&gt;59036646&lt;/_created&gt;&lt;_db_updated&gt;GoogleScholar&lt;/_db_updated&gt;&lt;_issue&gt;9&lt;/_issue&gt;&lt;_journal&gt;Mobile Computing, IEEE Transactions on&lt;/_journal&gt;&lt;_label&gt;DTMN; 延迟/容错移动传感器网络; 路由机制&lt;/_label&gt;&lt;_modified&gt;59036651&lt;/_modified&gt;&lt;_pages&gt;1021--1034&lt;/_pages&gt;&lt;_volume&gt;6&lt;/_volume&gt;&lt;/Details&gt;&lt;Extra&gt;&lt;DBUID&gt;{04C6B9D5-3A9C-4F48-BCFE-1DC3A47A2234}&lt;/DBUID&gt;&lt;/Extra&gt;&lt;/Item&gt;&lt;/References&gt;&lt;/Group&gt;&lt;Group&gt;&lt;References&gt;&lt;Item&gt;&lt;ID&gt;17&lt;/ID&gt;&lt;UID&gt;{75FC70E0-0F3C-4E4A-8F91-CF3468F4CF0A}&lt;/UID&gt;&lt;Title&gt;Efficient data transmission in delay fault tolerant mobile sensor networks (DFT-MSN)&lt;/Title&gt;&lt;Template&gt;Conference Proceedings&lt;/Template&gt;&lt;Star&gt;0&lt;/Star&gt;&lt;Tag&gt;0&lt;/Tag&gt;&lt;Author&gt;Wang, Y; Lin, F; Wu, H&lt;/Author&gt;&lt;Year&gt;2005&lt;/Year&gt;&lt;Details&gt;&lt;_accessed&gt;59037953&lt;/_accessed&gt;&lt;_bibtex_key&gt;WangLin-17&lt;/_bibtex_key&gt;&lt;_created&gt;59036674&lt;/_created&gt;&lt;_db_updated&gt;GoogleScholar&lt;/_db_updated&gt;&lt;_label&gt;DTMN; 延迟/容错移动传感器网络; 路由机制&lt;/_label&gt;&lt;_modified&gt;59037953&lt;/_modified&gt;&lt;_pages&gt;1--2&lt;/_pages&gt;&lt;_tertiary_author&gt;Proceedings of IEEE International Conference on Network Protocols (ICNP’05)&lt;/_tertiary_author&gt;&lt;/Details&gt;&lt;Extra&gt;&lt;DBUID&gt;{04C6B9D5-3A9C-4F48-BCFE-1DC3A47A2234}&lt;/DBUID&gt;&lt;/Extra&gt;&lt;/Item&gt;&lt;/References&gt;&lt;/Group&gt;&lt;Group&gt;&lt;References&gt;&lt;Item&gt;&lt;ID&gt;12&lt;/ID&gt;&lt;UID&gt;{C0983FF9-7E40-4666-87EF-2D3D0D9F6A08}&lt;/UID&gt;&lt;Title&gt;Replication-Based efficient data delivery scheme (RED) for delay/fault-tolerant mobile sensor network (DFT-MSN)&lt;/Title&gt;&lt;Template&gt;Conference Proceedings&lt;/Template&gt;&lt;Star&gt;0&lt;/Star&gt;&lt;Tag&gt;0&lt;/Tag&gt;&lt;Author&gt;Wang, Y; Wu, H&lt;/Author&gt;&lt;Year&gt;2006&lt;/Year&gt;&lt;Details&gt;&lt;_accessed&gt;59036652&lt;/_accessed&gt;&lt;_bibtex_key&gt;WangWu-12&lt;/_bibtex_key&gt;&lt;_created&gt;59036644&lt;/_created&gt;&lt;_db_updated&gt;GoogleScholar&lt;/_db_updated&gt;&lt;_label&gt;DTMN; 延迟/容错移动传感器网络; 路由机制&lt;/_label&gt;&lt;_modified&gt;59036649&lt;/_modified&gt;&lt;_pages&gt;5--pp&lt;/_pages&gt;&lt;_subsidiary_author&gt;IEEE&lt;/_subsidiary_author&gt;&lt;_tertiary_author&gt;Pervasive Computing and Communications Workshops, 2006. PerCom Workshops 2006. Fourth Annual IEEE International Conference on&lt;/_tertiary_author&gt;&lt;/Details&gt;&lt;Extra&gt;&lt;DBUID&gt;{04C6B9D5-3A9C-4F48-BCFE-1DC3A47A2234}&lt;/DBUID&gt;&lt;/Extra&gt;&lt;/Item&gt;&lt;/References&gt;&lt;/Group&gt;&lt;/Citation&gt;_x000a_"/>
    <w:docVar w:name="NE.Ref{F75DDF03-7392-4DF5-B70E-F5C390D02847}" w:val=" ADDIN NE.Ref.{F75DDF03-7392-4DF5-B70E-F5C390D02847}&lt;Citation&gt;&lt;Group&gt;&lt;References&gt;&lt;Item&gt;&lt;ID&gt;5&lt;/ID&gt;&lt;UID&gt;{28E9488A-04DA-4662-91BE-730E23B9AC84}&lt;/UID&gt;&lt;Title&gt;Every Connection Routing under Modified Random Waypoint Models in Delay Tolerant Mobile Networks&lt;/Title&gt;&lt;Template&gt;Journal Article&lt;/Template&gt;&lt;Star&gt;0&lt;/Star&gt;&lt;Tag&gt;4&lt;/Tag&gt;&lt;Author&gt;Li, H; Yu, F X; Zhou, X L; Luo, H&lt;/Author&gt;&lt;Year&gt;2010&lt;/Year&gt;&lt;Details&gt;&lt;_accessed&gt;59044160&lt;/_accessed&gt;&lt;_bibtex_key&gt;LiYu-5&lt;/_bibtex_key&gt;&lt;_created&gt;59036604&lt;/_created&gt;&lt;_db_updated&gt;GoogleScholar&lt;/_db_updated&gt;&lt;_issue&gt;8&lt;/_issue&gt;&lt;_journal&gt;Information Technology Journal&lt;/_journal&gt;&lt;_label&gt;DTMN; 移动模型; 路由机制&lt;/_label&gt;&lt;_modified&gt;59036604&lt;/_modified&gt;&lt;_pages&gt;1686--1695&lt;/_pages&gt;&lt;_volume&gt;9&lt;/_volume&gt;&lt;/Details&gt;&lt;Extra&gt;&lt;DBUID&gt;{04C6B9D5-3A9C-4F48-BCFE-1DC3A47A2234}&lt;/DBUID&gt;&lt;/Extra&gt;&lt;/Item&gt;&lt;/References&gt;&lt;/Group&gt;&lt;Group&gt;&lt;References&gt;&lt;Item&gt;&lt;ID&gt;7&lt;/ID&gt;&lt;UID&gt;{624755EB-093C-4441-AC5D-9AE3AE449AC1}&lt;/UID&gt;&lt;Title&gt;移动容迟网络中基于改进随机路点模型的移动连接路由&lt;/Title&gt;&lt;Template&gt;Journal Article&lt;/Template&gt;&lt;Star&gt;0&lt;/Star&gt;&lt;Tag&gt;0&lt;/Tag&gt;&lt;Author&gt;李晖&lt;/Author&gt;&lt;Year&gt;2011&lt;/Year&gt;&lt;Details&gt;&lt;_accessed&gt;59036687&lt;/_accessed&gt;&lt;_bibtex_key&gt;李晖-7&lt;/_bibtex_key&gt;&lt;_created&gt;59036614&lt;/_created&gt;&lt;_db_updated&gt;GoogleScholar&lt;/_db_updated&gt;&lt;_issue&gt;Sup 1&lt;/_issue&gt;&lt;_journal&gt;吉林大学学 报 (工学版)&lt;/_journal&gt;&lt;_label&gt;DTMN; 路由机制; 移动模型&lt;/_label&gt;&lt;_modified&gt;59036616&lt;/_modified&gt;&lt;_volume&gt;41&lt;/_volume&gt;&lt;/Details&gt;&lt;Extra&gt;&lt;DBUID&gt;{04C6B9D5-3A9C-4F48-BCFE-1DC3A47A2234}&lt;/DBUID&gt;&lt;/Extra&gt;&lt;/Item&gt;&lt;/References&gt;&lt;/Group&gt;&lt;/Citation&gt;_x000a_"/>
    <w:docVar w:name="NE.Ref{FC6D97E2-2D45-4D68-9339-59BDCE3CA1E5}" w:val=" ADDIN NE.Ref.{FC6D97E2-2D45-4D68-9339-59BDCE3CA1E5}&lt;Citation&gt;&lt;Group&gt;&lt;References&gt;&lt;Item&gt;&lt;ID&gt;13&lt;/ID&gt;&lt;UID&gt;{AD12793C-5E81-4E1B-A679-F4DE6BE06670}&lt;/UID&gt;&lt;Title&gt;CAR: Context-Aware Adaptive Routing for Delay-Tolerant Mobile Networks&lt;/Title&gt;&lt;Template&gt;Journal Article&lt;/Template&gt;&lt;Star&gt;0&lt;/Star&gt;&lt;Tag&gt;5&lt;/Tag&gt;&lt;Author&gt;Musolesi, M; Mascolo, C&lt;/Author&gt;&lt;Year&gt;2009&lt;/Year&gt;&lt;Details&gt;&lt;_accessed&gt;59036648&lt;/_accessed&gt;&lt;_accession_num&gt;10370713&lt;/_accession_num&gt;&lt;_alternate_title&gt;Mobile Computing, IEEE Transactions on_x000d__x000a_Mobile Computing, IEEE Transactions on_x000d__x000a_Mobile Computing, IEEE Transactions on&lt;/_alternate_title&gt;&lt;_author_aff&gt;Dept. of Comput. Sci., Dartmouth Coll., Hanover, NH&lt;/_author_aff&gt;&lt;_bibtex_key&gt;MusolesiMascolo-13&lt;/_bibtex_key&gt;&lt;_created&gt;59036644&lt;/_created&gt;&lt;_custom1&gt;IEEE Computer Society&lt;/_custom1&gt;&lt;_custom3&gt;ISBN:&lt;/_custom3&gt;&lt;_date&gt;57329280&lt;/_date&gt;&lt;_date_display&gt;2009_x000d__x000a_Feb. 2009&lt;/_date_display&gt;&lt;_db_updated&gt;IEEE&lt;/_db_updated&gt;&lt;_doi&gt;10.1109/TMC.2008.107&lt;/_doi&gt;&lt;_isbn&gt;1536-1233&lt;/_isbn&gt;&lt;_issue&gt;2&lt;/_issue&gt;&lt;_journal&gt;Mobile Computing, IEEE Transactions on&lt;/_journal&gt;&lt;_keywords&gt;Kalman filters; ad hoc networks; delays; mobile radio; routing protocols; utility theory; Kalman filter-based prediction technique; context-aware adaptive routing protocol; decentralised mobile system; delay tolerant unicast communication; mobile ad hoc network; utility theory&lt;/_keywords&gt;&lt;_label&gt;DTMN; 路由机制&lt;/_label&gt;&lt;_modified&gt;59036647&lt;/_modified&gt;&lt;_pages&gt;246-260&lt;/_pages&gt;&lt;_url&gt;http://ieeexplore.ieee.org/search/srchabstract.jsp?tp=&amp;amp;arnumber=4585387&amp;amp;refinements%3D4294967271%2C4294967270%2C4294967131%2C4285523460%2C4288442199%2C4294965399%2C4285713917%26openedRefinements%3D*%26filter%3DAND%28NOT%284283010803%29%29%26matchBoolean%3Dtrue%26rowsPerPage%3D10%26searchField%3DSearch+All%26queryText%3D%28Document+Title%3ACAR%3A+Context-Aware+Adaptive+Routing+for+Delay-Tolerant+Mobile+Networks+%29&lt;/_url&gt;&lt;_volume&gt;8&lt;/_volume&gt;&lt;/Details&gt;&lt;Extra&gt;&lt;DBUID&gt;{04C6B9D5-3A9C-4F48-BCFE-1DC3A47A2234}&lt;/DBUID&gt;&lt;/Extra&gt;&lt;/Item&gt;&lt;/References&gt;&lt;/Group&gt;&lt;/Citation&gt;_x000a_"/>
    <w:docVar w:name="NE.Ref{FD92C2F4-485B-43ED-AFCE-B945C07387E4}" w:val=" ADDIN NE.Ref.{FD92C2F4-485B-43ED-AFCE-B945C07387E4}&lt;Citation&gt;&lt;Group&gt;&lt;References&gt;&lt;Item&gt;&lt;ID&gt;9&lt;/ID&gt;&lt;UID&gt;{3648ACB5-2A19-4EAD-B4E6-7557C04E6BC1}&lt;/UID&gt;&lt;Title&gt;Delay tolerant mobile networks (dtmns): Controlled flooding in sparse mobile networks&lt;/Title&gt;&lt;Template&gt;Journal Article&lt;/Template&gt;&lt;Star&gt;0&lt;/Star&gt;&lt;Tag&gt;5&lt;/Tag&gt;&lt;Author&gt;Harras, K; Almeroth, K; Belding-Royer, E&lt;/Author&gt;&lt;Year&gt;2005&lt;/Year&gt;&lt;Details&gt;&lt;_accessed&gt;59044106&lt;/_accessed&gt;&lt;_author_aff&gt;加利福尼亚大学神塔芭芭拉分校计算机科学部门&lt;/_author_aff&gt;&lt;_bibtex_key&gt;HarrasAlmeroth-9&lt;/_bibtex_key&gt;&lt;_created&gt;59036627&lt;/_created&gt;&lt;_db_updated&gt;GoogleScholar&lt;/_db_updated&gt;&lt;_journal&gt;NETWORKING 2005. Networking Technologies, Services, and Protocols; Performance of Computer and Communication Networks; Mobile and Wireless Communications Systems&lt;/_journal&gt;&lt;_label&gt;DTMN; 路由机制&lt;/_label&gt;&lt;_modified&gt;59036628&lt;/_modified&gt;&lt;_pages&gt;41--91&lt;/_pages&gt;&lt;_translated_title&gt;移动容迟网络：稀疏移动节点下的受控洪范&lt;/_translated_title&gt;&lt;/Details&gt;&lt;Extra&gt;&lt;DBUID&gt;{04C6B9D5-3A9C-4F48-BCFE-1DC3A47A2234}&lt;/DBUID&gt;&lt;/Extra&gt;&lt;/Item&gt;&lt;/References&gt;&lt;/Group&gt;&lt;/Citation&gt;_x000a_"/>
    <w:docVar w:name="ne_docsoft" w:val="MSWord"/>
    <w:docVar w:name="ne_docversion" w:val="NoteExpress 2.0"/>
    <w:docVar w:name="ne_stylename" w:val="清华大学学报 自然科学版"/>
  </w:docVars>
  <w:rsids>
    <w:rsidRoot w:val="00ED3D62"/>
    <w:rsid w:val="000073E7"/>
    <w:rsid w:val="000203A2"/>
    <w:rsid w:val="00021774"/>
    <w:rsid w:val="00064F5C"/>
    <w:rsid w:val="00081CEB"/>
    <w:rsid w:val="00095DDC"/>
    <w:rsid w:val="0009679A"/>
    <w:rsid w:val="000C0E00"/>
    <w:rsid w:val="000C7D64"/>
    <w:rsid w:val="000D0E2E"/>
    <w:rsid w:val="000D2F1A"/>
    <w:rsid w:val="00127534"/>
    <w:rsid w:val="001354FB"/>
    <w:rsid w:val="001478EC"/>
    <w:rsid w:val="00157E27"/>
    <w:rsid w:val="001639D4"/>
    <w:rsid w:val="00164D2E"/>
    <w:rsid w:val="00172B36"/>
    <w:rsid w:val="001B3C87"/>
    <w:rsid w:val="001B55C4"/>
    <w:rsid w:val="001B577C"/>
    <w:rsid w:val="001C0747"/>
    <w:rsid w:val="001F40E4"/>
    <w:rsid w:val="00216C90"/>
    <w:rsid w:val="0022311D"/>
    <w:rsid w:val="002237F1"/>
    <w:rsid w:val="00232897"/>
    <w:rsid w:val="0027416F"/>
    <w:rsid w:val="00277540"/>
    <w:rsid w:val="00290BAE"/>
    <w:rsid w:val="002B6597"/>
    <w:rsid w:val="002D13D4"/>
    <w:rsid w:val="002D4B43"/>
    <w:rsid w:val="002F3BF0"/>
    <w:rsid w:val="00302B69"/>
    <w:rsid w:val="00303F50"/>
    <w:rsid w:val="00304CCB"/>
    <w:rsid w:val="00311B16"/>
    <w:rsid w:val="00312039"/>
    <w:rsid w:val="00317E9D"/>
    <w:rsid w:val="00323A60"/>
    <w:rsid w:val="00335848"/>
    <w:rsid w:val="00361F10"/>
    <w:rsid w:val="003A3197"/>
    <w:rsid w:val="003A77F4"/>
    <w:rsid w:val="003B63DB"/>
    <w:rsid w:val="0040035A"/>
    <w:rsid w:val="00406AA6"/>
    <w:rsid w:val="0041050B"/>
    <w:rsid w:val="00413CA0"/>
    <w:rsid w:val="0041438B"/>
    <w:rsid w:val="004159B1"/>
    <w:rsid w:val="00442539"/>
    <w:rsid w:val="00485DF7"/>
    <w:rsid w:val="00486960"/>
    <w:rsid w:val="00492923"/>
    <w:rsid w:val="00495B86"/>
    <w:rsid w:val="004D1D14"/>
    <w:rsid w:val="004D23B2"/>
    <w:rsid w:val="004F2FCA"/>
    <w:rsid w:val="00517821"/>
    <w:rsid w:val="0051795D"/>
    <w:rsid w:val="00520BB7"/>
    <w:rsid w:val="00530704"/>
    <w:rsid w:val="00532BCB"/>
    <w:rsid w:val="005331FC"/>
    <w:rsid w:val="00544502"/>
    <w:rsid w:val="005555B9"/>
    <w:rsid w:val="0056254C"/>
    <w:rsid w:val="005968BF"/>
    <w:rsid w:val="00597199"/>
    <w:rsid w:val="005B197A"/>
    <w:rsid w:val="005B59E1"/>
    <w:rsid w:val="005C21C8"/>
    <w:rsid w:val="005F2ABC"/>
    <w:rsid w:val="0060145B"/>
    <w:rsid w:val="0063094D"/>
    <w:rsid w:val="00632D05"/>
    <w:rsid w:val="006419F8"/>
    <w:rsid w:val="00653069"/>
    <w:rsid w:val="00653796"/>
    <w:rsid w:val="00661C94"/>
    <w:rsid w:val="00662084"/>
    <w:rsid w:val="00671879"/>
    <w:rsid w:val="00672080"/>
    <w:rsid w:val="00674433"/>
    <w:rsid w:val="00697295"/>
    <w:rsid w:val="006A6A1A"/>
    <w:rsid w:val="006C28BE"/>
    <w:rsid w:val="006D67B3"/>
    <w:rsid w:val="0070142F"/>
    <w:rsid w:val="0072224A"/>
    <w:rsid w:val="007465A6"/>
    <w:rsid w:val="00754673"/>
    <w:rsid w:val="007546E6"/>
    <w:rsid w:val="00760742"/>
    <w:rsid w:val="00761F5C"/>
    <w:rsid w:val="00772ABE"/>
    <w:rsid w:val="00773164"/>
    <w:rsid w:val="00773CD9"/>
    <w:rsid w:val="007C45D0"/>
    <w:rsid w:val="007C5295"/>
    <w:rsid w:val="007F1272"/>
    <w:rsid w:val="007F2674"/>
    <w:rsid w:val="00813BA0"/>
    <w:rsid w:val="00815D8E"/>
    <w:rsid w:val="00832B6C"/>
    <w:rsid w:val="008404A8"/>
    <w:rsid w:val="00841CDB"/>
    <w:rsid w:val="00846A43"/>
    <w:rsid w:val="008645E4"/>
    <w:rsid w:val="00884B3B"/>
    <w:rsid w:val="00886481"/>
    <w:rsid w:val="00894DB1"/>
    <w:rsid w:val="008A765A"/>
    <w:rsid w:val="008B01CA"/>
    <w:rsid w:val="008B507C"/>
    <w:rsid w:val="008D5CDA"/>
    <w:rsid w:val="008E1D7F"/>
    <w:rsid w:val="008E6053"/>
    <w:rsid w:val="008F1CA2"/>
    <w:rsid w:val="008F515C"/>
    <w:rsid w:val="008F52D5"/>
    <w:rsid w:val="00941823"/>
    <w:rsid w:val="009435D3"/>
    <w:rsid w:val="00966904"/>
    <w:rsid w:val="0097299E"/>
    <w:rsid w:val="009739A1"/>
    <w:rsid w:val="009B3236"/>
    <w:rsid w:val="009B7AD8"/>
    <w:rsid w:val="009C5B58"/>
    <w:rsid w:val="009C7687"/>
    <w:rsid w:val="009D0AFD"/>
    <w:rsid w:val="009D24F0"/>
    <w:rsid w:val="009F6423"/>
    <w:rsid w:val="00A068EF"/>
    <w:rsid w:val="00A07575"/>
    <w:rsid w:val="00A13A01"/>
    <w:rsid w:val="00A22A23"/>
    <w:rsid w:val="00A27447"/>
    <w:rsid w:val="00A30921"/>
    <w:rsid w:val="00A45561"/>
    <w:rsid w:val="00A76E50"/>
    <w:rsid w:val="00AA0900"/>
    <w:rsid w:val="00AA6F81"/>
    <w:rsid w:val="00AA784C"/>
    <w:rsid w:val="00AB406A"/>
    <w:rsid w:val="00AB4260"/>
    <w:rsid w:val="00AC0F5D"/>
    <w:rsid w:val="00AC2864"/>
    <w:rsid w:val="00AD7D19"/>
    <w:rsid w:val="00AE094A"/>
    <w:rsid w:val="00AF0EE4"/>
    <w:rsid w:val="00B05B18"/>
    <w:rsid w:val="00B232A4"/>
    <w:rsid w:val="00B3345C"/>
    <w:rsid w:val="00B60B2F"/>
    <w:rsid w:val="00B70F05"/>
    <w:rsid w:val="00B86470"/>
    <w:rsid w:val="00BB2BBC"/>
    <w:rsid w:val="00BC1778"/>
    <w:rsid w:val="00BC3A67"/>
    <w:rsid w:val="00BC637C"/>
    <w:rsid w:val="00BE7DAC"/>
    <w:rsid w:val="00C01B64"/>
    <w:rsid w:val="00C145D2"/>
    <w:rsid w:val="00C34490"/>
    <w:rsid w:val="00C45044"/>
    <w:rsid w:val="00C5128C"/>
    <w:rsid w:val="00C56B74"/>
    <w:rsid w:val="00C60A0C"/>
    <w:rsid w:val="00C74AFD"/>
    <w:rsid w:val="00C75DEF"/>
    <w:rsid w:val="00C82A1D"/>
    <w:rsid w:val="00C925E2"/>
    <w:rsid w:val="00C95878"/>
    <w:rsid w:val="00CB7D49"/>
    <w:rsid w:val="00CC07CD"/>
    <w:rsid w:val="00CE383C"/>
    <w:rsid w:val="00D04419"/>
    <w:rsid w:val="00D07956"/>
    <w:rsid w:val="00D127CE"/>
    <w:rsid w:val="00D12B76"/>
    <w:rsid w:val="00D2631E"/>
    <w:rsid w:val="00D26A29"/>
    <w:rsid w:val="00D26FB8"/>
    <w:rsid w:val="00D2731A"/>
    <w:rsid w:val="00D330A2"/>
    <w:rsid w:val="00D34D4E"/>
    <w:rsid w:val="00D35C19"/>
    <w:rsid w:val="00D35CDC"/>
    <w:rsid w:val="00D4321C"/>
    <w:rsid w:val="00D535F5"/>
    <w:rsid w:val="00D549A8"/>
    <w:rsid w:val="00D6010F"/>
    <w:rsid w:val="00D605DE"/>
    <w:rsid w:val="00D626C6"/>
    <w:rsid w:val="00D72789"/>
    <w:rsid w:val="00D87AC6"/>
    <w:rsid w:val="00D90864"/>
    <w:rsid w:val="00D91A43"/>
    <w:rsid w:val="00D96E9F"/>
    <w:rsid w:val="00D96FFB"/>
    <w:rsid w:val="00DB4BEB"/>
    <w:rsid w:val="00DC4970"/>
    <w:rsid w:val="00DD5EA0"/>
    <w:rsid w:val="00DF1552"/>
    <w:rsid w:val="00E03D09"/>
    <w:rsid w:val="00E105DF"/>
    <w:rsid w:val="00E24612"/>
    <w:rsid w:val="00E246F9"/>
    <w:rsid w:val="00E24AF9"/>
    <w:rsid w:val="00E453A6"/>
    <w:rsid w:val="00E608F3"/>
    <w:rsid w:val="00E74F0D"/>
    <w:rsid w:val="00E754A8"/>
    <w:rsid w:val="00E8578D"/>
    <w:rsid w:val="00E938B6"/>
    <w:rsid w:val="00E94568"/>
    <w:rsid w:val="00E9690E"/>
    <w:rsid w:val="00E97FC7"/>
    <w:rsid w:val="00EA0D36"/>
    <w:rsid w:val="00EA3D75"/>
    <w:rsid w:val="00EC433B"/>
    <w:rsid w:val="00ED3D62"/>
    <w:rsid w:val="00EF0BDA"/>
    <w:rsid w:val="00EF1DBF"/>
    <w:rsid w:val="00F00396"/>
    <w:rsid w:val="00F10F7D"/>
    <w:rsid w:val="00F14EF9"/>
    <w:rsid w:val="00F44AE5"/>
    <w:rsid w:val="00F469DA"/>
    <w:rsid w:val="00F470F7"/>
    <w:rsid w:val="00F53C2A"/>
    <w:rsid w:val="00F71115"/>
    <w:rsid w:val="00F74FE6"/>
    <w:rsid w:val="00F750F7"/>
    <w:rsid w:val="00F82300"/>
    <w:rsid w:val="00F87685"/>
    <w:rsid w:val="00F96DAA"/>
    <w:rsid w:val="00FA2E0E"/>
    <w:rsid w:val="00FB3C29"/>
    <w:rsid w:val="00FC6A79"/>
    <w:rsid w:val="00FC715F"/>
    <w:rsid w:val="00FE1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fillcolor="white" strokecolor="#c9f">
      <v:fill color="white"/>
      <v:stroke color="#c9f"/>
      <v:shadow on="t"/>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autoRedefine/>
    <w:qFormat/>
    <w:rsid w:val="00D26FB8"/>
    <w:pPr>
      <w:widowControl w:val="0"/>
      <w:snapToGrid w:val="0"/>
      <w:spacing w:line="360" w:lineRule="auto"/>
      <w:jc w:val="both"/>
    </w:pPr>
    <w:rPr>
      <w:snapToGrid w:val="0"/>
      <w:kern w:val="2"/>
      <w:sz w:val="24"/>
      <w:szCs w:val="21"/>
    </w:rPr>
  </w:style>
  <w:style w:type="paragraph" w:styleId="1">
    <w:name w:val="heading 1"/>
    <w:basedOn w:val="a0"/>
    <w:next w:val="a1"/>
    <w:qFormat/>
    <w:rsid w:val="00813BA0"/>
    <w:pPr>
      <w:keepNext/>
      <w:keepLines/>
      <w:numPr>
        <w:numId w:val="1"/>
      </w:numPr>
      <w:spacing w:before="100" w:beforeAutospacing="1" w:after="100" w:afterAutospacing="1"/>
      <w:jc w:val="center"/>
      <w:outlineLvl w:val="0"/>
    </w:pPr>
    <w:rPr>
      <w:rFonts w:ascii="Arial" w:hAnsi="Arial"/>
      <w:b/>
      <w:kern w:val="44"/>
      <w:sz w:val="44"/>
      <w:szCs w:val="44"/>
    </w:rPr>
  </w:style>
  <w:style w:type="paragraph" w:styleId="2">
    <w:name w:val="heading 2"/>
    <w:basedOn w:val="a0"/>
    <w:next w:val="a1"/>
    <w:qFormat/>
    <w:rsid w:val="00813BA0"/>
    <w:pPr>
      <w:keepNext/>
      <w:keepLines/>
      <w:numPr>
        <w:ilvl w:val="1"/>
        <w:numId w:val="1"/>
      </w:numPr>
      <w:spacing w:before="100" w:beforeAutospacing="1"/>
      <w:ind w:left="0" w:firstLine="0"/>
      <w:outlineLvl w:val="1"/>
    </w:pPr>
    <w:rPr>
      <w:rFonts w:ascii="Arial" w:eastAsia="黑体" w:hAnsi="Arial"/>
      <w:sz w:val="32"/>
      <w:szCs w:val="32"/>
    </w:rPr>
  </w:style>
  <w:style w:type="paragraph" w:styleId="3">
    <w:name w:val="heading 3"/>
    <w:basedOn w:val="a0"/>
    <w:next w:val="a1"/>
    <w:qFormat/>
    <w:rsid w:val="00813BA0"/>
    <w:pPr>
      <w:keepNext/>
      <w:keepLines/>
      <w:numPr>
        <w:ilvl w:val="2"/>
        <w:numId w:val="1"/>
      </w:numPr>
      <w:spacing w:before="100" w:beforeAutospacing="1"/>
      <w:ind w:left="0" w:firstLine="0"/>
      <w:outlineLvl w:val="2"/>
    </w:pPr>
    <w:rPr>
      <w:rFonts w:ascii="Arial" w:hAnsi="Arial"/>
      <w:b/>
      <w:sz w:val="28"/>
      <w:szCs w:val="28"/>
    </w:rPr>
  </w:style>
  <w:style w:type="paragraph" w:styleId="4">
    <w:name w:val="heading 4"/>
    <w:basedOn w:val="a0"/>
    <w:next w:val="a1"/>
    <w:qFormat/>
    <w:rsid w:val="00813BA0"/>
    <w:pPr>
      <w:keepNext/>
      <w:keepLines/>
      <w:numPr>
        <w:ilvl w:val="3"/>
        <w:numId w:val="1"/>
      </w:numPr>
      <w:autoSpaceDE w:val="0"/>
      <w:spacing w:before="100" w:beforeAutospacing="1"/>
      <w:ind w:leftChars="200" w:left="480" w:firstLine="0"/>
      <w:outlineLvl w:val="3"/>
    </w:pPr>
    <w:rPr>
      <w:rFonts w:ascii="Arial" w:eastAsia="黑体" w:hAnsi="Arial"/>
      <w:b/>
      <w:sz w:val="28"/>
      <w:szCs w:val="20"/>
    </w:rPr>
  </w:style>
  <w:style w:type="paragraph" w:styleId="5">
    <w:name w:val="heading 5"/>
    <w:basedOn w:val="a0"/>
    <w:next w:val="a1"/>
    <w:qFormat/>
    <w:rsid w:val="00FE1CA7"/>
    <w:pPr>
      <w:keepNext/>
      <w:keepLines/>
      <w:numPr>
        <w:ilvl w:val="4"/>
        <w:numId w:val="1"/>
      </w:numPr>
      <w:spacing w:before="100" w:beforeAutospacing="1"/>
      <w:ind w:leftChars="200" w:left="1489" w:hanging="1009"/>
      <w:outlineLvl w:val="4"/>
    </w:pPr>
    <w:rPr>
      <w:b/>
      <w:sz w:val="28"/>
      <w:szCs w:val="20"/>
    </w:rPr>
  </w:style>
  <w:style w:type="paragraph" w:styleId="6">
    <w:name w:val="heading 6"/>
    <w:basedOn w:val="a0"/>
    <w:next w:val="a1"/>
    <w:qFormat/>
    <w:rsid w:val="00495B86"/>
    <w:pPr>
      <w:keepNext/>
      <w:keepLines/>
      <w:numPr>
        <w:ilvl w:val="5"/>
        <w:numId w:val="1"/>
      </w:numPr>
      <w:snapToGrid/>
      <w:spacing w:before="100" w:beforeAutospacing="1" w:afterLines="50" w:after="156" w:line="240" w:lineRule="auto"/>
      <w:outlineLvl w:val="5"/>
    </w:pPr>
    <w:rPr>
      <w:rFonts w:ascii="Arial" w:eastAsia="黑体" w:hAnsi="Arial"/>
      <w:b/>
      <w:szCs w:val="20"/>
    </w:rPr>
  </w:style>
  <w:style w:type="paragraph" w:styleId="7">
    <w:name w:val="heading 7"/>
    <w:basedOn w:val="a0"/>
    <w:next w:val="a0"/>
    <w:qFormat/>
    <w:pPr>
      <w:keepNext/>
      <w:keepLines/>
      <w:numPr>
        <w:ilvl w:val="6"/>
        <w:numId w:val="1"/>
      </w:numPr>
      <w:spacing w:before="240" w:after="64" w:line="320" w:lineRule="auto"/>
      <w:outlineLvl w:val="6"/>
    </w:pPr>
    <w:rPr>
      <w:b/>
      <w:szCs w:val="20"/>
    </w:r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szCs w:val="20"/>
    </w:rPr>
  </w:style>
  <w:style w:type="paragraph" w:styleId="9">
    <w:name w:val="heading 9"/>
    <w:basedOn w:val="a0"/>
    <w:next w:val="a0"/>
    <w:qFormat/>
    <w:pPr>
      <w:keepNext/>
      <w:keepLines/>
      <w:numPr>
        <w:ilvl w:val="8"/>
        <w:numId w:val="1"/>
      </w:numPr>
      <w:spacing w:before="240" w:after="64" w:line="320" w:lineRule="auto"/>
      <w:outlineLvl w:val="8"/>
    </w:pPr>
    <w:rPr>
      <w:rFonts w:ascii="Arial" w:eastAsia="黑体" w:hAnsi="Arial"/>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rsid w:val="00485DF7"/>
    <w:pPr>
      <w:pBdr>
        <w:bottom w:val="single" w:sz="6" w:space="1" w:color="auto"/>
      </w:pBdr>
      <w:tabs>
        <w:tab w:val="center" w:pos="4153"/>
        <w:tab w:val="right" w:pos="8306"/>
      </w:tabs>
      <w:spacing w:line="240" w:lineRule="auto"/>
      <w:jc w:val="center"/>
    </w:pPr>
    <w:rPr>
      <w:sz w:val="18"/>
      <w:szCs w:val="20"/>
    </w:rPr>
  </w:style>
  <w:style w:type="paragraph" w:styleId="a6">
    <w:name w:val="footer"/>
    <w:basedOn w:val="a0"/>
    <w:pPr>
      <w:tabs>
        <w:tab w:val="center" w:pos="4153"/>
        <w:tab w:val="right" w:pos="8306"/>
      </w:tabs>
      <w:jc w:val="left"/>
    </w:pPr>
    <w:rPr>
      <w:sz w:val="18"/>
      <w:szCs w:val="20"/>
    </w:rPr>
  </w:style>
  <w:style w:type="character" w:styleId="a7">
    <w:name w:val="page number"/>
    <w:basedOn w:val="a2"/>
  </w:style>
  <w:style w:type="numbering" w:customStyle="1" w:styleId="a">
    <w:name w:val="点分类符号"/>
    <w:basedOn w:val="a4"/>
    <w:rsid w:val="00D26FB8"/>
    <w:pPr>
      <w:numPr>
        <w:numId w:val="13"/>
      </w:numPr>
    </w:pPr>
  </w:style>
  <w:style w:type="paragraph" w:customStyle="1" w:styleId="a1">
    <w:name w:val="文档正文"/>
    <w:basedOn w:val="a0"/>
    <w:link w:val="Char"/>
    <w:rsid w:val="008D5CDA"/>
    <w:pPr>
      <w:ind w:firstLineChars="200" w:firstLine="480"/>
    </w:pPr>
    <w:rPr>
      <w:rFonts w:cs="宋体"/>
      <w:szCs w:val="20"/>
    </w:rPr>
  </w:style>
  <w:style w:type="paragraph" w:styleId="a8">
    <w:name w:val="caption"/>
    <w:basedOn w:val="a0"/>
    <w:next w:val="a1"/>
    <w:qFormat/>
    <w:rsid w:val="00021774"/>
    <w:rPr>
      <w:rFonts w:eastAsia="黑体" w:cs="Arial"/>
      <w:szCs w:val="20"/>
    </w:rPr>
  </w:style>
  <w:style w:type="paragraph" w:customStyle="1" w:styleId="a9">
    <w:name w:val="文档首页作者栏"/>
    <w:basedOn w:val="a0"/>
    <w:rsid w:val="00485DF7"/>
    <w:pPr>
      <w:spacing w:beforeLines="100" w:before="312" w:afterLines="150" w:after="468"/>
      <w:jc w:val="center"/>
    </w:pPr>
    <w:rPr>
      <w:rFonts w:ascii="宋体" w:hAnsi="宋体" w:cs="宋体"/>
      <w:szCs w:val="72"/>
    </w:rPr>
  </w:style>
  <w:style w:type="paragraph" w:customStyle="1" w:styleId="aa">
    <w:name w:val="图表分章题注"/>
    <w:basedOn w:val="a1"/>
    <w:rsid w:val="00632D05"/>
    <w:pPr>
      <w:ind w:firstLine="420"/>
      <w:jc w:val="center"/>
    </w:pPr>
    <w:rPr>
      <w:rFonts w:ascii="Arial" w:eastAsia="黑体" w:hAnsi="Arial"/>
      <w:sz w:val="21"/>
    </w:rPr>
  </w:style>
  <w:style w:type="paragraph" w:styleId="ab">
    <w:name w:val="Document Map"/>
    <w:basedOn w:val="a0"/>
    <w:semiHidden/>
    <w:pPr>
      <w:shd w:val="clear" w:color="auto" w:fill="000080"/>
    </w:pPr>
  </w:style>
  <w:style w:type="paragraph" w:customStyle="1" w:styleId="ac">
    <w:name w:val="图表不分章题注"/>
    <w:basedOn w:val="a8"/>
    <w:rsid w:val="0040035A"/>
    <w:pPr>
      <w:jc w:val="center"/>
    </w:pPr>
    <w:rPr>
      <w:rFonts w:cs="宋体"/>
      <w:sz w:val="21"/>
    </w:rPr>
  </w:style>
  <w:style w:type="paragraph" w:customStyle="1" w:styleId="ad">
    <w:name w:val="文档标题"/>
    <w:basedOn w:val="a0"/>
    <w:rsid w:val="00D26FB8"/>
    <w:pPr>
      <w:spacing w:beforeLines="100" w:before="312" w:afterLines="150" w:after="468" w:line="240" w:lineRule="auto"/>
      <w:jc w:val="center"/>
    </w:pPr>
    <w:rPr>
      <w:rFonts w:cs="宋体"/>
      <w:b/>
      <w:bCs/>
      <w:sz w:val="72"/>
      <w:szCs w:val="20"/>
    </w:rPr>
  </w:style>
  <w:style w:type="paragraph" w:customStyle="1" w:styleId="ae">
    <w:name w:val="表格不分章题注"/>
    <w:basedOn w:val="a8"/>
    <w:rsid w:val="00021774"/>
    <w:pPr>
      <w:jc w:val="center"/>
    </w:pPr>
    <w:rPr>
      <w:rFonts w:cs="宋体"/>
      <w:sz w:val="21"/>
    </w:rPr>
  </w:style>
  <w:style w:type="paragraph" w:customStyle="1" w:styleId="af">
    <w:name w:val="表格分章题注"/>
    <w:basedOn w:val="a8"/>
    <w:rsid w:val="00021774"/>
    <w:pPr>
      <w:jc w:val="center"/>
    </w:pPr>
    <w:rPr>
      <w:rFonts w:cs="宋体"/>
      <w:sz w:val="21"/>
    </w:rPr>
  </w:style>
  <w:style w:type="character" w:customStyle="1" w:styleId="Char">
    <w:name w:val="文档正文 Char"/>
    <w:basedOn w:val="a2"/>
    <w:link w:val="a1"/>
    <w:rsid w:val="008D5CDA"/>
    <w:rPr>
      <w:rFonts w:eastAsia="宋体" w:cs="宋体"/>
      <w:snapToGrid w:val="0"/>
      <w:kern w:val="2"/>
      <w:sz w:val="24"/>
      <w:lang w:val="en-US" w:eastAsia="zh-CN" w:bidi="ar-SA"/>
    </w:rPr>
  </w:style>
  <w:style w:type="paragraph" w:customStyle="1" w:styleId="af0">
    <w:name w:val="公式分章右标注"/>
    <w:basedOn w:val="a1"/>
    <w:next w:val="a1"/>
    <w:rsid w:val="00311B16"/>
    <w:pPr>
      <w:wordWrap w:val="0"/>
      <w:jc w:val="right"/>
    </w:pPr>
    <w:rPr>
      <w:lang w:val="fr-FR"/>
    </w:rPr>
  </w:style>
  <w:style w:type="paragraph" w:customStyle="1" w:styleId="af1">
    <w:name w:val="定义分章标注"/>
    <w:basedOn w:val="a1"/>
    <w:next w:val="a1"/>
    <w:rsid w:val="00311B16"/>
    <w:rPr>
      <w:rFonts w:eastAsia="黑体"/>
    </w:rPr>
  </w:style>
  <w:style w:type="paragraph" w:customStyle="1" w:styleId="af2">
    <w:name w:val="公式分章左标注"/>
    <w:basedOn w:val="a1"/>
    <w:next w:val="a1"/>
    <w:rsid w:val="00311B16"/>
    <w:rPr>
      <w:lang w:val="fr-FR"/>
    </w:rPr>
  </w:style>
  <w:style w:type="paragraph" w:customStyle="1" w:styleId="MTDisplayEquation">
    <w:name w:val="MTDisplayEquation"/>
    <w:basedOn w:val="a1"/>
    <w:next w:val="a0"/>
    <w:rsid w:val="00FB3C29"/>
    <w:pPr>
      <w:tabs>
        <w:tab w:val="center" w:pos="4680"/>
        <w:tab w:val="right" w:pos="9360"/>
      </w:tabs>
    </w:pPr>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autoRedefine/>
    <w:qFormat/>
    <w:rsid w:val="00D26FB8"/>
    <w:pPr>
      <w:widowControl w:val="0"/>
      <w:snapToGrid w:val="0"/>
      <w:spacing w:line="360" w:lineRule="auto"/>
      <w:jc w:val="both"/>
    </w:pPr>
    <w:rPr>
      <w:snapToGrid w:val="0"/>
      <w:kern w:val="2"/>
      <w:sz w:val="24"/>
      <w:szCs w:val="21"/>
    </w:rPr>
  </w:style>
  <w:style w:type="paragraph" w:styleId="1">
    <w:name w:val="heading 1"/>
    <w:basedOn w:val="a0"/>
    <w:next w:val="a1"/>
    <w:qFormat/>
    <w:rsid w:val="00813BA0"/>
    <w:pPr>
      <w:keepNext/>
      <w:keepLines/>
      <w:numPr>
        <w:numId w:val="1"/>
      </w:numPr>
      <w:spacing w:before="100" w:beforeAutospacing="1" w:after="100" w:afterAutospacing="1"/>
      <w:jc w:val="center"/>
      <w:outlineLvl w:val="0"/>
    </w:pPr>
    <w:rPr>
      <w:rFonts w:ascii="Arial" w:hAnsi="Arial"/>
      <w:b/>
      <w:kern w:val="44"/>
      <w:sz w:val="44"/>
      <w:szCs w:val="44"/>
    </w:rPr>
  </w:style>
  <w:style w:type="paragraph" w:styleId="2">
    <w:name w:val="heading 2"/>
    <w:basedOn w:val="a0"/>
    <w:next w:val="a1"/>
    <w:qFormat/>
    <w:rsid w:val="00813BA0"/>
    <w:pPr>
      <w:keepNext/>
      <w:keepLines/>
      <w:numPr>
        <w:ilvl w:val="1"/>
        <w:numId w:val="1"/>
      </w:numPr>
      <w:spacing w:before="100" w:beforeAutospacing="1"/>
      <w:ind w:left="0" w:firstLine="0"/>
      <w:outlineLvl w:val="1"/>
    </w:pPr>
    <w:rPr>
      <w:rFonts w:ascii="Arial" w:eastAsia="黑体" w:hAnsi="Arial"/>
      <w:sz w:val="32"/>
      <w:szCs w:val="32"/>
    </w:rPr>
  </w:style>
  <w:style w:type="paragraph" w:styleId="3">
    <w:name w:val="heading 3"/>
    <w:basedOn w:val="a0"/>
    <w:next w:val="a1"/>
    <w:qFormat/>
    <w:rsid w:val="00813BA0"/>
    <w:pPr>
      <w:keepNext/>
      <w:keepLines/>
      <w:numPr>
        <w:ilvl w:val="2"/>
        <w:numId w:val="1"/>
      </w:numPr>
      <w:spacing w:before="100" w:beforeAutospacing="1"/>
      <w:ind w:left="0" w:firstLine="0"/>
      <w:outlineLvl w:val="2"/>
    </w:pPr>
    <w:rPr>
      <w:rFonts w:ascii="Arial" w:hAnsi="Arial"/>
      <w:b/>
      <w:sz w:val="28"/>
      <w:szCs w:val="28"/>
    </w:rPr>
  </w:style>
  <w:style w:type="paragraph" w:styleId="4">
    <w:name w:val="heading 4"/>
    <w:basedOn w:val="a0"/>
    <w:next w:val="a1"/>
    <w:qFormat/>
    <w:rsid w:val="00813BA0"/>
    <w:pPr>
      <w:keepNext/>
      <w:keepLines/>
      <w:numPr>
        <w:ilvl w:val="3"/>
        <w:numId w:val="1"/>
      </w:numPr>
      <w:autoSpaceDE w:val="0"/>
      <w:spacing w:before="100" w:beforeAutospacing="1"/>
      <w:ind w:leftChars="200" w:left="480" w:firstLine="0"/>
      <w:outlineLvl w:val="3"/>
    </w:pPr>
    <w:rPr>
      <w:rFonts w:ascii="Arial" w:eastAsia="黑体" w:hAnsi="Arial"/>
      <w:b/>
      <w:sz w:val="28"/>
      <w:szCs w:val="20"/>
    </w:rPr>
  </w:style>
  <w:style w:type="paragraph" w:styleId="5">
    <w:name w:val="heading 5"/>
    <w:basedOn w:val="a0"/>
    <w:next w:val="a1"/>
    <w:qFormat/>
    <w:rsid w:val="00FE1CA7"/>
    <w:pPr>
      <w:keepNext/>
      <w:keepLines/>
      <w:numPr>
        <w:ilvl w:val="4"/>
        <w:numId w:val="1"/>
      </w:numPr>
      <w:spacing w:before="100" w:beforeAutospacing="1"/>
      <w:ind w:leftChars="200" w:left="1489" w:hanging="1009"/>
      <w:outlineLvl w:val="4"/>
    </w:pPr>
    <w:rPr>
      <w:b/>
      <w:sz w:val="28"/>
      <w:szCs w:val="20"/>
    </w:rPr>
  </w:style>
  <w:style w:type="paragraph" w:styleId="6">
    <w:name w:val="heading 6"/>
    <w:basedOn w:val="a0"/>
    <w:next w:val="a1"/>
    <w:qFormat/>
    <w:rsid w:val="00495B86"/>
    <w:pPr>
      <w:keepNext/>
      <w:keepLines/>
      <w:numPr>
        <w:ilvl w:val="5"/>
        <w:numId w:val="1"/>
      </w:numPr>
      <w:snapToGrid/>
      <w:spacing w:before="100" w:beforeAutospacing="1" w:afterLines="50" w:after="156" w:line="240" w:lineRule="auto"/>
      <w:outlineLvl w:val="5"/>
    </w:pPr>
    <w:rPr>
      <w:rFonts w:ascii="Arial" w:eastAsia="黑体" w:hAnsi="Arial"/>
      <w:b/>
      <w:szCs w:val="20"/>
    </w:rPr>
  </w:style>
  <w:style w:type="paragraph" w:styleId="7">
    <w:name w:val="heading 7"/>
    <w:basedOn w:val="a0"/>
    <w:next w:val="a0"/>
    <w:qFormat/>
    <w:pPr>
      <w:keepNext/>
      <w:keepLines/>
      <w:numPr>
        <w:ilvl w:val="6"/>
        <w:numId w:val="1"/>
      </w:numPr>
      <w:spacing w:before="240" w:after="64" w:line="320" w:lineRule="auto"/>
      <w:outlineLvl w:val="6"/>
    </w:pPr>
    <w:rPr>
      <w:b/>
      <w:szCs w:val="20"/>
    </w:r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szCs w:val="20"/>
    </w:rPr>
  </w:style>
  <w:style w:type="paragraph" w:styleId="9">
    <w:name w:val="heading 9"/>
    <w:basedOn w:val="a0"/>
    <w:next w:val="a0"/>
    <w:qFormat/>
    <w:pPr>
      <w:keepNext/>
      <w:keepLines/>
      <w:numPr>
        <w:ilvl w:val="8"/>
        <w:numId w:val="1"/>
      </w:numPr>
      <w:spacing w:before="240" w:after="64" w:line="320" w:lineRule="auto"/>
      <w:outlineLvl w:val="8"/>
    </w:pPr>
    <w:rPr>
      <w:rFonts w:ascii="Arial" w:eastAsia="黑体" w:hAnsi="Arial"/>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rsid w:val="00485DF7"/>
    <w:pPr>
      <w:pBdr>
        <w:bottom w:val="single" w:sz="6" w:space="1" w:color="auto"/>
      </w:pBdr>
      <w:tabs>
        <w:tab w:val="center" w:pos="4153"/>
        <w:tab w:val="right" w:pos="8306"/>
      </w:tabs>
      <w:spacing w:line="240" w:lineRule="auto"/>
      <w:jc w:val="center"/>
    </w:pPr>
    <w:rPr>
      <w:sz w:val="18"/>
      <w:szCs w:val="20"/>
    </w:rPr>
  </w:style>
  <w:style w:type="paragraph" w:styleId="a6">
    <w:name w:val="footer"/>
    <w:basedOn w:val="a0"/>
    <w:pPr>
      <w:tabs>
        <w:tab w:val="center" w:pos="4153"/>
        <w:tab w:val="right" w:pos="8306"/>
      </w:tabs>
      <w:jc w:val="left"/>
    </w:pPr>
    <w:rPr>
      <w:sz w:val="18"/>
      <w:szCs w:val="20"/>
    </w:rPr>
  </w:style>
  <w:style w:type="character" w:styleId="a7">
    <w:name w:val="page number"/>
    <w:basedOn w:val="a2"/>
  </w:style>
  <w:style w:type="numbering" w:customStyle="1" w:styleId="a">
    <w:name w:val="点分类符号"/>
    <w:basedOn w:val="a4"/>
    <w:rsid w:val="00D26FB8"/>
    <w:pPr>
      <w:numPr>
        <w:numId w:val="13"/>
      </w:numPr>
    </w:pPr>
  </w:style>
  <w:style w:type="paragraph" w:customStyle="1" w:styleId="a1">
    <w:name w:val="文档正文"/>
    <w:basedOn w:val="a0"/>
    <w:link w:val="Char"/>
    <w:rsid w:val="008D5CDA"/>
    <w:pPr>
      <w:ind w:firstLineChars="200" w:firstLine="480"/>
    </w:pPr>
    <w:rPr>
      <w:rFonts w:cs="宋体"/>
      <w:szCs w:val="20"/>
    </w:rPr>
  </w:style>
  <w:style w:type="paragraph" w:styleId="a8">
    <w:name w:val="caption"/>
    <w:basedOn w:val="a0"/>
    <w:next w:val="a1"/>
    <w:qFormat/>
    <w:rsid w:val="00021774"/>
    <w:rPr>
      <w:rFonts w:eastAsia="黑体" w:cs="Arial"/>
      <w:szCs w:val="20"/>
    </w:rPr>
  </w:style>
  <w:style w:type="paragraph" w:customStyle="1" w:styleId="a9">
    <w:name w:val="文档首页作者栏"/>
    <w:basedOn w:val="a0"/>
    <w:rsid w:val="00485DF7"/>
    <w:pPr>
      <w:spacing w:beforeLines="100" w:before="312" w:afterLines="150" w:after="468"/>
      <w:jc w:val="center"/>
    </w:pPr>
    <w:rPr>
      <w:rFonts w:ascii="宋体" w:hAnsi="宋体" w:cs="宋体"/>
      <w:szCs w:val="72"/>
    </w:rPr>
  </w:style>
  <w:style w:type="paragraph" w:customStyle="1" w:styleId="aa">
    <w:name w:val="图表分章题注"/>
    <w:basedOn w:val="a1"/>
    <w:rsid w:val="00632D05"/>
    <w:pPr>
      <w:ind w:firstLine="420"/>
      <w:jc w:val="center"/>
    </w:pPr>
    <w:rPr>
      <w:rFonts w:ascii="Arial" w:eastAsia="黑体" w:hAnsi="Arial"/>
      <w:sz w:val="21"/>
    </w:rPr>
  </w:style>
  <w:style w:type="paragraph" w:styleId="ab">
    <w:name w:val="Document Map"/>
    <w:basedOn w:val="a0"/>
    <w:semiHidden/>
    <w:pPr>
      <w:shd w:val="clear" w:color="auto" w:fill="000080"/>
    </w:pPr>
  </w:style>
  <w:style w:type="paragraph" w:customStyle="1" w:styleId="ac">
    <w:name w:val="图表不分章题注"/>
    <w:basedOn w:val="a8"/>
    <w:rsid w:val="0040035A"/>
    <w:pPr>
      <w:jc w:val="center"/>
    </w:pPr>
    <w:rPr>
      <w:rFonts w:cs="宋体"/>
      <w:sz w:val="21"/>
    </w:rPr>
  </w:style>
  <w:style w:type="paragraph" w:customStyle="1" w:styleId="ad">
    <w:name w:val="文档标题"/>
    <w:basedOn w:val="a0"/>
    <w:rsid w:val="00D26FB8"/>
    <w:pPr>
      <w:spacing w:beforeLines="100" w:before="312" w:afterLines="150" w:after="468" w:line="240" w:lineRule="auto"/>
      <w:jc w:val="center"/>
    </w:pPr>
    <w:rPr>
      <w:rFonts w:cs="宋体"/>
      <w:b/>
      <w:bCs/>
      <w:sz w:val="72"/>
      <w:szCs w:val="20"/>
    </w:rPr>
  </w:style>
  <w:style w:type="paragraph" w:customStyle="1" w:styleId="ae">
    <w:name w:val="表格不分章题注"/>
    <w:basedOn w:val="a8"/>
    <w:rsid w:val="00021774"/>
    <w:pPr>
      <w:jc w:val="center"/>
    </w:pPr>
    <w:rPr>
      <w:rFonts w:cs="宋体"/>
      <w:sz w:val="21"/>
    </w:rPr>
  </w:style>
  <w:style w:type="paragraph" w:customStyle="1" w:styleId="af">
    <w:name w:val="表格分章题注"/>
    <w:basedOn w:val="a8"/>
    <w:rsid w:val="00021774"/>
    <w:pPr>
      <w:jc w:val="center"/>
    </w:pPr>
    <w:rPr>
      <w:rFonts w:cs="宋体"/>
      <w:sz w:val="21"/>
    </w:rPr>
  </w:style>
  <w:style w:type="character" w:customStyle="1" w:styleId="Char">
    <w:name w:val="文档正文 Char"/>
    <w:basedOn w:val="a2"/>
    <w:link w:val="a1"/>
    <w:rsid w:val="008D5CDA"/>
    <w:rPr>
      <w:rFonts w:eastAsia="宋体" w:cs="宋体"/>
      <w:snapToGrid w:val="0"/>
      <w:kern w:val="2"/>
      <w:sz w:val="24"/>
      <w:lang w:val="en-US" w:eastAsia="zh-CN" w:bidi="ar-SA"/>
    </w:rPr>
  </w:style>
  <w:style w:type="paragraph" w:customStyle="1" w:styleId="af0">
    <w:name w:val="公式分章右标注"/>
    <w:basedOn w:val="a1"/>
    <w:next w:val="a1"/>
    <w:rsid w:val="00311B16"/>
    <w:pPr>
      <w:wordWrap w:val="0"/>
      <w:jc w:val="right"/>
    </w:pPr>
    <w:rPr>
      <w:lang w:val="fr-FR"/>
    </w:rPr>
  </w:style>
  <w:style w:type="paragraph" w:customStyle="1" w:styleId="af1">
    <w:name w:val="定义分章标注"/>
    <w:basedOn w:val="a1"/>
    <w:next w:val="a1"/>
    <w:rsid w:val="00311B16"/>
    <w:rPr>
      <w:rFonts w:eastAsia="黑体"/>
    </w:rPr>
  </w:style>
  <w:style w:type="paragraph" w:customStyle="1" w:styleId="af2">
    <w:name w:val="公式分章左标注"/>
    <w:basedOn w:val="a1"/>
    <w:next w:val="a1"/>
    <w:rsid w:val="00311B16"/>
    <w:rPr>
      <w:lang w:val="fr-FR"/>
    </w:rPr>
  </w:style>
  <w:style w:type="paragraph" w:customStyle="1" w:styleId="MTDisplayEquation">
    <w:name w:val="MTDisplayEquation"/>
    <w:basedOn w:val="a1"/>
    <w:next w:val="a0"/>
    <w:rsid w:val="00FB3C29"/>
    <w:pPr>
      <w:tabs>
        <w:tab w:val="center" w:pos="4680"/>
        <w:tab w:val="right" w:pos="9360"/>
      </w:tabs>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NRDC0901-TPL0-&#39033;&#30446;&#25991;&#26723;&#26631;&#20934;&#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NRDC0901-TPL0-项目文档标准模板.dot</Template>
  <TotalTime>1042</TotalTime>
  <Pages>17</Pages>
  <Words>11364</Words>
  <Characters>11627</Characters>
  <Application>Microsoft Office Word</Application>
  <DocSecurity>0</DocSecurity>
  <Lines>96</Lines>
  <Paragraphs>45</Paragraphs>
  <ScaleCrop>false</ScaleCrop>
  <Manager>夏春和</Manager>
  <Company>北京航空航天大学网络技术北京市重点实验室</Company>
  <LinksUpToDate>false</LinksUpToDate>
  <CharactersWithSpaces>22946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NRDC0901项目文档标准模板</dc:title>
  <dc:subject>项目规范与标准</dc:subject>
  <dc:creator>ZhuTao</dc:creator>
  <cp:keywords>模版 文档标准模板</cp:keywords>
  <dc:description>NE.Ref</dc:description>
  <cp:lastModifiedBy>ZhuTao</cp:lastModifiedBy>
  <cp:revision>140</cp:revision>
  <cp:lastPrinted>2001-02-11T03:56:00Z</cp:lastPrinted>
  <dcterms:created xsi:type="dcterms:W3CDTF">2012-04-11T02:18:00Z</dcterms:created>
  <dcterms:modified xsi:type="dcterms:W3CDTF">2012-04-12T19:26:00Z</dcterms:modified>
  <cp:category>模版</cp:category>
</cp:coreProperties>
</file>