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BC" w:rsidRDefault="00D67AEF" w:rsidP="00D26FB8">
      <w:pPr>
        <w:pStyle w:val="ad"/>
      </w:pPr>
      <w:r>
        <w:rPr>
          <w:rFonts w:hint="eastAsia"/>
        </w:rPr>
        <w:t>An Introduction to DTN</w:t>
      </w:r>
    </w:p>
    <w:p w:rsidR="00C56B74" w:rsidRPr="00C56B74" w:rsidRDefault="0073122F" w:rsidP="00485DF7">
      <w:pPr>
        <w:pStyle w:val="a9"/>
      </w:pPr>
      <w:r>
        <w:rPr>
          <w:rFonts w:hint="eastAsia"/>
        </w:rPr>
        <w:t xml:space="preserve">YANG　</w:t>
      </w:r>
      <w:r w:rsidR="001D2D77">
        <w:rPr>
          <w:rFonts w:hint="eastAsia"/>
        </w:rPr>
        <w:t>Wen</w:t>
      </w:r>
      <w:r w:rsidR="00A563BC">
        <w:rPr>
          <w:rFonts w:hint="eastAsia"/>
        </w:rPr>
        <w:t>j</w:t>
      </w:r>
      <w:r>
        <w:rPr>
          <w:rFonts w:hint="eastAsia"/>
        </w:rPr>
        <w:t>ing , ZY1321222, 20130923, BUAA</w:t>
      </w:r>
    </w:p>
    <w:p w:rsidR="00AD2540" w:rsidRDefault="0062493F" w:rsidP="00882FF8">
      <w:pPr>
        <w:pStyle w:val="a1"/>
        <w:rPr>
          <w:rFonts w:hint="eastAsia"/>
        </w:rPr>
      </w:pPr>
      <w:r>
        <w:rPr>
          <w:rFonts w:hint="eastAsia"/>
        </w:rPr>
        <w:t>In this paper, I</w:t>
      </w:r>
      <w:r w:rsidR="00DF0BFA">
        <w:rPr>
          <w:rFonts w:hint="eastAsia"/>
        </w:rPr>
        <w:t xml:space="preserve"> would like to introduce DTN(Delay\Disruption tolerate networking), the field </w:t>
      </w:r>
      <w:r w:rsidR="00C21180">
        <w:rPr>
          <w:rFonts w:hint="eastAsia"/>
        </w:rPr>
        <w:t>I am engaged in</w:t>
      </w:r>
      <w:r w:rsidR="00941FC4">
        <w:rPr>
          <w:rFonts w:hint="eastAsia"/>
        </w:rPr>
        <w:t>.</w:t>
      </w:r>
      <w:r w:rsidR="00AE1CA5">
        <w:rPr>
          <w:rFonts w:hint="eastAsia"/>
        </w:rPr>
        <w:t xml:space="preserve"> As the name implies, </w:t>
      </w:r>
      <w:r w:rsidR="0036033D">
        <w:rPr>
          <w:rFonts w:hint="eastAsia"/>
        </w:rPr>
        <w:t xml:space="preserve">DTN focus on </w:t>
      </w:r>
      <w:r w:rsidR="00624C22">
        <w:rPr>
          <w:rFonts w:hint="eastAsia"/>
        </w:rPr>
        <w:t xml:space="preserve">the </w:t>
      </w:r>
      <w:r w:rsidR="00C32DDE">
        <w:rPr>
          <w:rFonts w:hint="eastAsia"/>
        </w:rPr>
        <w:t>networking</w:t>
      </w:r>
      <w:r w:rsidR="00624C22">
        <w:rPr>
          <w:rFonts w:hint="eastAsia"/>
        </w:rPr>
        <w:t xml:space="preserve"> problems in scenarios </w:t>
      </w:r>
      <w:r w:rsidR="00D86698">
        <w:rPr>
          <w:rFonts w:hint="eastAsia"/>
        </w:rPr>
        <w:t xml:space="preserve">where frequent </w:t>
      </w:r>
      <w:r w:rsidR="00D86698">
        <w:t>disruption</w:t>
      </w:r>
      <w:r w:rsidR="00461D58">
        <w:rPr>
          <w:rFonts w:hint="eastAsia"/>
        </w:rPr>
        <w:t xml:space="preserve"> and long delay will occur</w:t>
      </w:r>
      <w:r w:rsidR="00D53FAC">
        <w:rPr>
          <w:rFonts w:hint="eastAsia"/>
        </w:rPr>
        <w:t xml:space="preserve">. DTN </w:t>
      </w:r>
      <w:r w:rsidR="00ED6496">
        <w:t>architecture</w:t>
      </w:r>
      <w:r w:rsidR="00ED6496">
        <w:rPr>
          <w:rFonts w:hint="eastAsia"/>
        </w:rPr>
        <w:t xml:space="preserve"> was designed to accommodate not only </w:t>
      </w:r>
      <w:r w:rsidR="00081AE4">
        <w:rPr>
          <w:rFonts w:hint="eastAsia"/>
        </w:rPr>
        <w:t xml:space="preserve">disruption and delay but also to provide </w:t>
      </w:r>
      <w:r w:rsidR="002E5414">
        <w:rPr>
          <w:rFonts w:hint="eastAsia"/>
        </w:rPr>
        <w:t xml:space="preserve">a framework </w:t>
      </w:r>
      <w:r w:rsidR="002D4243">
        <w:rPr>
          <w:rFonts w:hint="eastAsia"/>
        </w:rPr>
        <w:t xml:space="preserve">for developing </w:t>
      </w:r>
      <w:r w:rsidR="002D4243" w:rsidRPr="002D4243">
        <w:t>hierarchical</w:t>
      </w:r>
      <w:r w:rsidR="002D4243">
        <w:rPr>
          <w:rFonts w:hint="eastAsia"/>
        </w:rPr>
        <w:t xml:space="preserve"> applications</w:t>
      </w:r>
      <w:r w:rsidR="00835D58" w:rsidRPr="00835D58">
        <w:rPr>
          <w:vertAlign w:val="superscript"/>
        </w:rPr>
        <w:fldChar w:fldCharType="begin"/>
      </w:r>
      <w:r w:rsidR="00835D58" w:rsidRPr="00835D58">
        <w:rPr>
          <w:vertAlign w:val="superscript"/>
        </w:rPr>
        <w:instrText xml:space="preserve"> ADDIN NE.Ref.{BEEF13EA-5162-4729-824A-006B7A53190C}</w:instrText>
      </w:r>
      <w:r w:rsidR="00835D58" w:rsidRPr="00835D58">
        <w:rPr>
          <w:vertAlign w:val="superscript"/>
        </w:rPr>
        <w:fldChar w:fldCharType="separate"/>
      </w:r>
      <w:r w:rsidR="00835D58" w:rsidRPr="00835D58">
        <w:rPr>
          <w:snapToGrid/>
          <w:color w:val="080000"/>
          <w:kern w:val="0"/>
          <w:szCs w:val="24"/>
          <w:vertAlign w:val="superscript"/>
        </w:rPr>
        <w:t>[1]</w:t>
      </w:r>
      <w:r w:rsidR="00835D58" w:rsidRPr="00835D58">
        <w:rPr>
          <w:vertAlign w:val="superscript"/>
        </w:rPr>
        <w:fldChar w:fldCharType="end"/>
      </w:r>
      <w:r w:rsidR="002518F7">
        <w:rPr>
          <w:rFonts w:hint="eastAsia"/>
        </w:rPr>
        <w:t>.</w:t>
      </w:r>
    </w:p>
    <w:p w:rsidR="00AE1CA5" w:rsidRPr="003617B2" w:rsidRDefault="003617B2" w:rsidP="008D5CDA">
      <w:pPr>
        <w:pStyle w:val="a1"/>
        <w:rPr>
          <w:rFonts w:hint="eastAsia"/>
        </w:rPr>
      </w:pPr>
      <w:r>
        <w:t>2002</w:t>
      </w:r>
      <w:bookmarkStart w:id="0" w:name="_GoBack"/>
      <w:bookmarkEnd w:id="0"/>
    </w:p>
    <w:p w:rsidR="007063D1" w:rsidRDefault="007063D1" w:rsidP="008D5CDA">
      <w:pPr>
        <w:pStyle w:val="a1"/>
      </w:pPr>
      <w:r>
        <w:rPr>
          <w:rFonts w:hint="eastAsia"/>
        </w:rPr>
        <w:t>【背景</w:t>
      </w:r>
      <w:r w:rsidR="00DE39D7">
        <w:rPr>
          <w:rFonts w:hint="eastAsia"/>
        </w:rPr>
        <w:t>……给出目前存在的问题</w:t>
      </w:r>
      <w:r>
        <w:rPr>
          <w:rFonts w:hint="eastAsia"/>
        </w:rPr>
        <w:t>】</w:t>
      </w:r>
    </w:p>
    <w:p w:rsidR="00AD2540" w:rsidRDefault="00AD2540" w:rsidP="008D5CDA">
      <w:pPr>
        <w:pStyle w:val="a1"/>
      </w:pPr>
    </w:p>
    <w:p w:rsidR="007063D1" w:rsidRDefault="007063D1" w:rsidP="008D5CDA">
      <w:pPr>
        <w:pStyle w:val="a1"/>
      </w:pPr>
      <w:r>
        <w:rPr>
          <w:rFonts w:hint="eastAsia"/>
        </w:rPr>
        <w:t>【意义】</w:t>
      </w:r>
    </w:p>
    <w:p w:rsidR="00D2217F" w:rsidRDefault="00D2217F" w:rsidP="008D5CDA">
      <w:pPr>
        <w:pStyle w:val="a1"/>
      </w:pPr>
    </w:p>
    <w:p w:rsidR="00F5614E" w:rsidRDefault="00F5614E" w:rsidP="008D5CDA">
      <w:pPr>
        <w:pStyle w:val="a1"/>
      </w:pPr>
      <w:r>
        <w:rPr>
          <w:rFonts w:hint="eastAsia"/>
        </w:rPr>
        <w:t>【现有的研究方向】</w:t>
      </w:r>
    </w:p>
    <w:p w:rsidR="00D2217F" w:rsidRDefault="00D2217F" w:rsidP="008D5CDA">
      <w:pPr>
        <w:pStyle w:val="a1"/>
      </w:pPr>
    </w:p>
    <w:p w:rsidR="007063D1" w:rsidRDefault="007063D1" w:rsidP="008D5CDA">
      <w:pPr>
        <w:pStyle w:val="a1"/>
      </w:pPr>
      <w:r>
        <w:rPr>
          <w:rFonts w:hint="eastAsia"/>
        </w:rPr>
        <w:t>【</w:t>
      </w:r>
      <w:r w:rsidR="00F5614E">
        <w:rPr>
          <w:rFonts w:hint="eastAsia"/>
        </w:rPr>
        <w:t>我们关注</w:t>
      </w:r>
      <w:r w:rsidR="00DE39D7">
        <w:rPr>
          <w:rFonts w:hint="eastAsia"/>
        </w:rPr>
        <w:t>的研究方向</w:t>
      </w:r>
      <w:r>
        <w:rPr>
          <w:rFonts w:hint="eastAsia"/>
        </w:rPr>
        <w:t>】</w:t>
      </w:r>
    </w:p>
    <w:p w:rsidR="00F5614E" w:rsidRDefault="00F5614E" w:rsidP="008D5CDA">
      <w:pPr>
        <w:pStyle w:val="a1"/>
      </w:pPr>
    </w:p>
    <w:p w:rsidR="0073122F" w:rsidRDefault="00DF0BFA" w:rsidP="00851E01">
      <w:pPr>
        <w:pStyle w:val="a1"/>
      </w:pPr>
      <w:r>
        <w:rPr>
          <w:rFonts w:hint="eastAsia"/>
        </w:rPr>
        <w:t xml:space="preserve"> </w:t>
      </w:r>
    </w:p>
    <w:p w:rsidR="00C56B74" w:rsidRDefault="009D0AFD" w:rsidP="008D5CDA">
      <w:pPr>
        <w:pStyle w:val="a1"/>
      </w:pPr>
      <w:r>
        <w:rPr>
          <w:rFonts w:hint="eastAsia"/>
        </w:rPr>
        <w:t>&lt;</w:t>
      </w:r>
      <w:r>
        <w:rPr>
          <w:rFonts w:hint="eastAsia"/>
        </w:rPr>
        <w:t>前言</w:t>
      </w:r>
      <w:r w:rsidR="005968BF">
        <w:rPr>
          <w:rFonts w:hint="eastAsia"/>
        </w:rPr>
        <w:t xml:space="preserve">: </w:t>
      </w:r>
      <w:r w:rsidR="00CD62A4">
        <w:rPr>
          <w:rFonts w:hint="eastAsia"/>
        </w:rPr>
        <w:t>此处撰写文档的写作目的与文档构成描述等。</w:t>
      </w:r>
      <w:r w:rsidR="005968BF">
        <w:rPr>
          <w:rFonts w:hint="eastAsia"/>
        </w:rPr>
        <w:t>文档</w:t>
      </w:r>
      <w:r w:rsidR="00C56B74">
        <w:rPr>
          <w:rFonts w:hint="eastAsia"/>
        </w:rPr>
        <w:t>正文：小四宋体</w:t>
      </w:r>
      <w:r w:rsidR="00C56B74">
        <w:rPr>
          <w:rFonts w:hint="eastAsia"/>
        </w:rPr>
        <w:t>+</w:t>
      </w:r>
      <w:r w:rsidR="000D0E2E">
        <w:rPr>
          <w:rFonts w:hint="eastAsia"/>
        </w:rPr>
        <w:t>Times New Roman</w:t>
      </w:r>
      <w:r w:rsidR="00C56B74">
        <w:rPr>
          <w:rFonts w:hint="eastAsia"/>
        </w:rPr>
        <w:t>西文体，缩进</w:t>
      </w:r>
      <w:r w:rsidR="00C56B74">
        <w:rPr>
          <w:rFonts w:hint="eastAsia"/>
        </w:rPr>
        <w:t>2</w:t>
      </w:r>
      <w:r w:rsidR="00C56B74">
        <w:rPr>
          <w:rFonts w:hint="eastAsia"/>
        </w:rPr>
        <w:t>字符</w:t>
      </w:r>
      <w:r w:rsidR="00C56B74">
        <w:rPr>
          <w:rFonts w:hint="eastAsia"/>
        </w:rPr>
        <w:t>+</w:t>
      </w:r>
      <w:r w:rsidR="007F2674">
        <w:rPr>
          <w:rFonts w:hint="eastAsia"/>
        </w:rPr>
        <w:t>1</w:t>
      </w:r>
      <w:r w:rsidR="008B01CA">
        <w:rPr>
          <w:rFonts w:hint="eastAsia"/>
        </w:rPr>
        <w:t>.5</w:t>
      </w:r>
      <w:r w:rsidR="00C56B74">
        <w:rPr>
          <w:rFonts w:hint="eastAsia"/>
        </w:rPr>
        <w:t>倍行距离</w:t>
      </w:r>
      <w:r w:rsidR="00B70F05">
        <w:rPr>
          <w:rFonts w:hint="eastAsia"/>
        </w:rPr>
        <w:t>，段落前后间距</w:t>
      </w:r>
      <w:r w:rsidR="00B70F05">
        <w:rPr>
          <w:rFonts w:hint="eastAsia"/>
        </w:rPr>
        <w:t>0</w:t>
      </w:r>
      <w:r w:rsidR="00B70F05">
        <w:rPr>
          <w:rFonts w:hint="eastAsia"/>
        </w:rPr>
        <w:t>行；</w:t>
      </w:r>
      <w:r>
        <w:rPr>
          <w:rFonts w:hint="eastAsia"/>
        </w:rPr>
        <w:t>&gt;</w:t>
      </w:r>
    </w:p>
    <w:p w:rsidR="005F2ABC" w:rsidRPr="00495B86" w:rsidRDefault="005F2ABC" w:rsidP="00813BA0">
      <w:pPr>
        <w:pStyle w:val="1"/>
      </w:pPr>
      <w:r w:rsidRPr="00495B86">
        <w:rPr>
          <w:rFonts w:hint="eastAsia"/>
        </w:rPr>
        <w:t>标题</w:t>
      </w:r>
      <w:r w:rsidRPr="00495B86">
        <w:rPr>
          <w:rFonts w:hint="eastAsia"/>
        </w:rPr>
        <w:t>1</w:t>
      </w:r>
      <w:r w:rsidRPr="00495B86">
        <w:rPr>
          <w:rFonts w:hint="eastAsia"/>
        </w:rPr>
        <w:t>：二号</w:t>
      </w:r>
      <w:r w:rsidRPr="00495B86">
        <w:rPr>
          <w:rFonts w:hint="eastAsia"/>
        </w:rPr>
        <w:t xml:space="preserve"> </w:t>
      </w:r>
      <w:r w:rsidRPr="00495B86">
        <w:rPr>
          <w:rFonts w:hint="eastAsia"/>
        </w:rPr>
        <w:t>宋体</w:t>
      </w:r>
      <w:r w:rsidRPr="00495B86">
        <w:rPr>
          <w:rFonts w:hint="eastAsia"/>
        </w:rPr>
        <w:t xml:space="preserve"> </w:t>
      </w:r>
      <w:r w:rsidRPr="00495B86">
        <w:rPr>
          <w:rFonts w:hint="eastAsia"/>
        </w:rPr>
        <w:t>加粗</w:t>
      </w:r>
      <w:r w:rsidRPr="00495B86">
        <w:rPr>
          <w:rFonts w:hint="eastAsia"/>
        </w:rPr>
        <w:t xml:space="preserve"> </w:t>
      </w:r>
      <w:r w:rsidRPr="00495B86">
        <w:rPr>
          <w:rFonts w:hint="eastAsia"/>
        </w:rPr>
        <w:t>居中</w:t>
      </w:r>
    </w:p>
    <w:p w:rsidR="005F2ABC" w:rsidRDefault="005F2ABC" w:rsidP="00813BA0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：三号</w:t>
      </w:r>
      <w:r>
        <w:rPr>
          <w:rFonts w:hint="eastAsia"/>
        </w:rPr>
        <w:t xml:space="preserve"> </w:t>
      </w:r>
      <w:r>
        <w:rPr>
          <w:rFonts w:hint="eastAsia"/>
        </w:rPr>
        <w:t>黑体</w:t>
      </w:r>
    </w:p>
    <w:p w:rsidR="005F2ABC" w:rsidRDefault="005F2ABC" w:rsidP="00813BA0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：四号</w:t>
      </w:r>
      <w:r>
        <w:rPr>
          <w:rFonts w:hint="eastAsia"/>
        </w:rP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5F2ABC" w:rsidRDefault="005F2ABC" w:rsidP="00813BA0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  <w:r>
        <w:rPr>
          <w:rFonts w:hint="eastAsia"/>
        </w:rPr>
        <w:t>：小四</w:t>
      </w:r>
      <w:r>
        <w:rPr>
          <w:rFonts w:hint="eastAsia"/>
        </w:rPr>
        <w:t xml:space="preserve"> </w:t>
      </w:r>
      <w:r>
        <w:rPr>
          <w:rFonts w:hint="eastAsia"/>
        </w:rPr>
        <w:t>黑体</w:t>
      </w:r>
    </w:p>
    <w:p w:rsidR="005F2ABC" w:rsidRPr="00FE1CA7" w:rsidRDefault="005F2ABC" w:rsidP="00FE1CA7">
      <w:pPr>
        <w:pStyle w:val="5"/>
      </w:pPr>
      <w:r w:rsidRPr="00FE1CA7">
        <w:rPr>
          <w:rFonts w:hint="eastAsia"/>
        </w:rPr>
        <w:t>标题</w:t>
      </w:r>
      <w:r w:rsidRPr="00FE1CA7">
        <w:rPr>
          <w:rFonts w:hint="eastAsia"/>
        </w:rPr>
        <w:t>5</w:t>
      </w:r>
      <w:r w:rsidRPr="00FE1CA7">
        <w:rPr>
          <w:rFonts w:hint="eastAsia"/>
        </w:rPr>
        <w:t>：小四</w:t>
      </w:r>
      <w:r w:rsidRPr="00FE1CA7">
        <w:rPr>
          <w:rFonts w:hint="eastAsia"/>
        </w:rPr>
        <w:t xml:space="preserve"> </w:t>
      </w:r>
      <w:r w:rsidRPr="00FE1CA7">
        <w:rPr>
          <w:rFonts w:hint="eastAsia"/>
        </w:rPr>
        <w:t>宋体</w:t>
      </w:r>
      <w:r w:rsidRPr="00FE1CA7">
        <w:rPr>
          <w:rFonts w:hint="eastAsia"/>
        </w:rPr>
        <w:t xml:space="preserve"> </w:t>
      </w:r>
      <w:r w:rsidRPr="00FE1CA7">
        <w:rPr>
          <w:rFonts w:hint="eastAsia"/>
        </w:rPr>
        <w:t>加粗</w:t>
      </w:r>
      <w:r w:rsidR="00E24612" w:rsidRPr="00FE1CA7">
        <w:rPr>
          <w:rFonts w:hint="eastAsia"/>
        </w:rPr>
        <w:t xml:space="preserve"> </w:t>
      </w:r>
    </w:p>
    <w:p w:rsidR="005F2ABC" w:rsidRDefault="005F2ABC" w:rsidP="008D5CDA">
      <w:pPr>
        <w:pStyle w:val="a1"/>
      </w:pPr>
      <w:r>
        <w:rPr>
          <w:rFonts w:hint="eastAsia"/>
        </w:rPr>
        <w:t>点分类</w:t>
      </w:r>
    </w:p>
    <w:p w:rsidR="00D26FB8" w:rsidRDefault="00D26FB8" w:rsidP="00D26FB8">
      <w:pPr>
        <w:numPr>
          <w:ilvl w:val="1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1</w:t>
      </w:r>
    </w:p>
    <w:p w:rsidR="00D26FB8" w:rsidRDefault="00D26FB8" w:rsidP="00D26FB8">
      <w:pPr>
        <w:numPr>
          <w:ilvl w:val="2"/>
          <w:numId w:val="17"/>
        </w:numPr>
      </w:pPr>
      <w:r>
        <w:rPr>
          <w:rFonts w:hint="eastAsia"/>
        </w:rPr>
        <w:lastRenderedPageBreak/>
        <w:t>点分类符号</w:t>
      </w:r>
      <w:r>
        <w:rPr>
          <w:rFonts w:hint="eastAsia"/>
        </w:rPr>
        <w:t>2</w:t>
      </w:r>
    </w:p>
    <w:p w:rsidR="00D26FB8" w:rsidRDefault="00D26FB8" w:rsidP="00D26FB8">
      <w:pPr>
        <w:numPr>
          <w:ilvl w:val="3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3</w:t>
      </w:r>
    </w:p>
    <w:p w:rsidR="00D26FB8" w:rsidRDefault="00D26FB8" w:rsidP="00D26FB8">
      <w:pPr>
        <w:numPr>
          <w:ilvl w:val="3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3</w:t>
      </w:r>
    </w:p>
    <w:p w:rsidR="00D26FB8" w:rsidRDefault="00D26FB8" w:rsidP="00D26FB8">
      <w:pPr>
        <w:numPr>
          <w:ilvl w:val="2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2</w:t>
      </w:r>
    </w:p>
    <w:p w:rsidR="00D26FB8" w:rsidRDefault="00D26FB8" w:rsidP="00D26FB8">
      <w:pPr>
        <w:numPr>
          <w:ilvl w:val="1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1</w:t>
      </w:r>
    </w:p>
    <w:p w:rsidR="00E24612" w:rsidRDefault="00FC715F" w:rsidP="008D5CDA">
      <w:pPr>
        <w:pStyle w:val="a1"/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671879" w:rsidRDefault="00671879" w:rsidP="008D5CDA">
      <w:pPr>
        <w:pStyle w:val="a1"/>
      </w:pPr>
      <w:r>
        <w:rPr>
          <w:rFonts w:hint="eastAsia"/>
        </w:rPr>
        <w:t>&lt;</w:t>
      </w:r>
      <w:r>
        <w:rPr>
          <w:rFonts w:hint="eastAsia"/>
        </w:rPr>
        <w:t>文档正文：插入定义</w:t>
      </w:r>
    </w:p>
    <w:p w:rsidR="00671879" w:rsidRDefault="00671879" w:rsidP="008D5CDA">
      <w:pPr>
        <w:pStyle w:val="af1"/>
        <w:rPr>
          <w:rFonts w:ascii="宋体" w:eastAsia="宋体" w:hAnsi="宋体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定义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</w:p>
    <w:p w:rsidR="00671879" w:rsidRDefault="00671879" w:rsidP="008D5CDA">
      <w:pPr>
        <w:pStyle w:val="a1"/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</w:t>
      </w:r>
      <w:r>
        <w:rPr>
          <w:rFonts w:hint="eastAsia"/>
        </w:rPr>
        <w:t>倍行距离。</w:t>
      </w:r>
    </w:p>
    <w:p w:rsidR="00671879" w:rsidRDefault="00671879" w:rsidP="008D5CDA">
      <w:pPr>
        <w:pStyle w:val="a1"/>
      </w:pPr>
    </w:p>
    <w:p w:rsidR="00021774" w:rsidRDefault="00021774" w:rsidP="008D5CDA">
      <w:pPr>
        <w:pStyle w:val="a1"/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FB3C29">
        <w:rPr>
          <w:rFonts w:hint="eastAsia"/>
        </w:rPr>
        <w:t>文档正文</w:t>
      </w:r>
      <w:r>
        <w:rPr>
          <w:rFonts w:hint="eastAsia"/>
        </w:rPr>
        <w:t>公式</w:t>
      </w:r>
    </w:p>
    <w:p w:rsidR="00021774" w:rsidRDefault="00021774" w:rsidP="008D5CDA">
      <w:pPr>
        <w:pStyle w:val="af2"/>
      </w:pPr>
      <w:r>
        <w:rPr>
          <w:rFonts w:hint="eastAsia"/>
        </w:rPr>
        <w:t>公式</w:t>
      </w:r>
      <w:r w:rsidRPr="00D90864">
        <w:rPr>
          <w:rFonts w:hint="eastAsia"/>
        </w:rPr>
        <w:t xml:space="preserve"> </w:t>
      </w:r>
      <w:r>
        <w:fldChar w:fldCharType="begin"/>
      </w:r>
      <w:r w:rsidRPr="00D90864">
        <w:instrText xml:space="preserve"> </w:instrText>
      </w:r>
      <w:r w:rsidRPr="00D90864">
        <w:rPr>
          <w:rFonts w:hint="eastAsia"/>
        </w:rPr>
        <w:instrText>STYLEREF 1 \s</w:instrText>
      </w:r>
      <w:r w:rsidRPr="00D90864"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r w:rsidRPr="00D90864">
        <w:noBreakHyphen/>
      </w:r>
      <w:r>
        <w:fldChar w:fldCharType="begin"/>
      </w:r>
      <w:r w:rsidRPr="00D90864">
        <w:instrText xml:space="preserve"> </w:instrText>
      </w:r>
      <w:r w:rsidRPr="00D90864"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 w:rsidRPr="00D90864">
        <w:rPr>
          <w:rFonts w:hint="eastAsia"/>
        </w:rPr>
        <w:instrText xml:space="preserve"> \* ARABIC \s 1</w:instrText>
      </w:r>
      <w:r w:rsidRPr="00D90864"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r w:rsidRPr="00D90864">
        <w:rPr>
          <w:rFonts w:hint="eastAsia"/>
        </w:rPr>
        <w:t xml:space="preserve"> </w:t>
      </w:r>
      <w:r w:rsidR="00D90864" w:rsidRPr="00D90864">
        <w:rPr>
          <w:rFonts w:hint="eastAsia"/>
        </w:rPr>
        <w:t xml:space="preserve">                         </w:t>
      </w:r>
      <w:r w:rsidR="00D90864" w:rsidRPr="00671879">
        <w:rPr>
          <w:rFonts w:hint="eastAsia"/>
          <w:i/>
        </w:rPr>
        <w:t>y</w:t>
      </w:r>
      <w:r w:rsidR="00D90864" w:rsidRPr="00D90864">
        <w:rPr>
          <w:rFonts w:hint="eastAsia"/>
        </w:rPr>
        <w:t>=</w:t>
      </w:r>
      <w:r w:rsidR="00D90864" w:rsidRPr="00671879">
        <w:rPr>
          <w:rFonts w:hint="eastAsia"/>
          <w:i/>
        </w:rPr>
        <w:t>f</w:t>
      </w:r>
      <w:r w:rsidR="00D90864" w:rsidRPr="00D90864">
        <w:rPr>
          <w:rFonts w:hint="eastAsia"/>
        </w:rPr>
        <w:t>(</w:t>
      </w:r>
      <w:r w:rsidR="00D90864" w:rsidRPr="00671879">
        <w:rPr>
          <w:rFonts w:hint="eastAsia"/>
          <w:i/>
        </w:rPr>
        <w:t>x</w:t>
      </w:r>
      <w:r w:rsidR="00D90864" w:rsidRPr="00D90864">
        <w:rPr>
          <w:rFonts w:hint="eastAsia"/>
        </w:rPr>
        <w:t>)</w:t>
      </w:r>
      <w:r w:rsidR="00D90864" w:rsidRPr="00311B16">
        <w:rPr>
          <w:rFonts w:hint="eastAsia"/>
        </w:rPr>
        <w:t>；</w:t>
      </w:r>
    </w:p>
    <w:p w:rsidR="00021774" w:rsidRPr="00D90864" w:rsidRDefault="00671879" w:rsidP="008D5CDA">
      <w:pPr>
        <w:pStyle w:val="af0"/>
      </w:pPr>
      <w:r w:rsidRPr="00671879">
        <w:rPr>
          <w:rFonts w:hint="eastAsia"/>
          <w:i/>
        </w:rPr>
        <w:t>u</w:t>
      </w:r>
      <w:r>
        <w:rPr>
          <w:rFonts w:hint="eastAsia"/>
        </w:rPr>
        <w:t>=</w:t>
      </w:r>
      <w:r w:rsidRPr="00671879">
        <w:rPr>
          <w:rFonts w:hint="eastAsia"/>
          <w:i/>
        </w:rPr>
        <w:t>g</w:t>
      </w:r>
      <w:r>
        <w:rPr>
          <w:rFonts w:hint="eastAsia"/>
        </w:rPr>
        <w:t>(</w:t>
      </w:r>
      <w:r w:rsidRPr="00671879">
        <w:rPr>
          <w:rFonts w:hint="eastAsia"/>
          <w:i/>
        </w:rPr>
        <w:t>v</w:t>
      </w:r>
      <w:r>
        <w:rPr>
          <w:rFonts w:hint="eastAsia"/>
        </w:rPr>
        <w:t xml:space="preserve">)                             </w:t>
      </w:r>
      <w:r w:rsidR="005B59E1">
        <w:rPr>
          <w:rFonts w:hint="eastAsia"/>
        </w:rPr>
        <w:t>式</w:t>
      </w:r>
      <w:r w:rsidR="005B59E1" w:rsidRPr="00D90864">
        <w:t xml:space="preserve"> </w:t>
      </w:r>
      <w:r w:rsidR="005B59E1" w:rsidRPr="00D90864">
        <w:fldChar w:fldCharType="begin"/>
      </w:r>
      <w:r w:rsidR="005B59E1" w:rsidRPr="00D90864">
        <w:instrText xml:space="preserve"> STYLEREF 1 \s </w:instrText>
      </w:r>
      <w:r w:rsidR="005B59E1" w:rsidRPr="00D90864">
        <w:fldChar w:fldCharType="separate"/>
      </w:r>
      <w:r w:rsidR="007104F6">
        <w:rPr>
          <w:noProof/>
        </w:rPr>
        <w:t>1</w:t>
      </w:r>
      <w:r w:rsidR="005B59E1" w:rsidRPr="00D90864">
        <w:fldChar w:fldCharType="end"/>
      </w:r>
      <w:r w:rsidR="005B59E1" w:rsidRPr="00D90864">
        <w:noBreakHyphen/>
      </w:r>
      <w:r w:rsidR="005B59E1" w:rsidRPr="00D90864">
        <w:fldChar w:fldCharType="begin"/>
      </w:r>
      <w:r w:rsidR="005B59E1" w:rsidRPr="00D90864">
        <w:instrText xml:space="preserve"> SEQ </w:instrText>
      </w:r>
      <w:r w:rsidR="005B59E1" w:rsidRPr="00D90864">
        <w:instrText>式</w:instrText>
      </w:r>
      <w:r w:rsidR="005B59E1" w:rsidRPr="00D90864">
        <w:instrText xml:space="preserve"> \* ARABIC \s 1 </w:instrText>
      </w:r>
      <w:r w:rsidR="005B59E1" w:rsidRPr="00D90864">
        <w:fldChar w:fldCharType="separate"/>
      </w:r>
      <w:r w:rsidR="007104F6">
        <w:rPr>
          <w:noProof/>
        </w:rPr>
        <w:t>1</w:t>
      </w:r>
      <w:r w:rsidR="005B59E1" w:rsidRPr="00D90864">
        <w:fldChar w:fldCharType="end"/>
      </w:r>
    </w:p>
    <w:p w:rsidR="00FB3C29" w:rsidRDefault="00FB3C29" w:rsidP="008D5CDA">
      <w:pPr>
        <w:pStyle w:val="a1"/>
      </w:pPr>
      <w:r>
        <w:rPr>
          <w:rFonts w:hint="eastAsia"/>
        </w:rPr>
        <w:t>&lt;</w:t>
      </w:r>
      <w:r>
        <w:rPr>
          <w:rFonts w:hint="eastAsia"/>
        </w:rPr>
        <w:t>文档正文：插入专业的</w:t>
      </w:r>
      <w:r>
        <w:rPr>
          <w:rFonts w:hint="eastAsia"/>
        </w:rPr>
        <w:t>MathType</w:t>
      </w:r>
      <w:r>
        <w:rPr>
          <w:rFonts w:hint="eastAsia"/>
        </w:rPr>
        <w:t>公式，之前需要安装</w:t>
      </w:r>
      <w:r>
        <w:rPr>
          <w:rFonts w:hint="eastAsia"/>
        </w:rPr>
        <w:t>MathType</w:t>
      </w:r>
      <w:r>
        <w:rPr>
          <w:rFonts w:hint="eastAsia"/>
        </w:rPr>
        <w:t>公式编辑器。例如，</w:t>
      </w:r>
    </w:p>
    <w:p w:rsidR="00FB3C29" w:rsidRDefault="00FB3C29" w:rsidP="008D5CDA">
      <w:pPr>
        <w:pStyle w:val="a1"/>
      </w:pPr>
      <w:r>
        <w:rPr>
          <w:rFonts w:hint="eastAsia"/>
        </w:rPr>
        <w:t>在行内插入公式</w:t>
      </w:r>
      <w:r w:rsidRPr="00B70F05"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1.95pt" o:ole="">
            <v:imagedata r:id="rId8" o:title=""/>
          </v:shape>
          <o:OLEObject Type="Embed" ProgID="Equation.DSMT4" ShapeID="_x0000_i1025" DrawAspect="Content" ObjectID="_1441481585" r:id="rId9"/>
        </w:object>
      </w:r>
      <w:r>
        <w:rPr>
          <w:rFonts w:hint="eastAsia"/>
        </w:rPr>
        <w:t>；但以下是独立居中成为一行，分别是无编号、左编号和右标号的公式。</w:t>
      </w:r>
    </w:p>
    <w:p w:rsidR="00FB3C29" w:rsidRDefault="00FB3C29" w:rsidP="008D5CDA">
      <w:pPr>
        <w:pStyle w:val="MTDisplayEquation"/>
      </w:pPr>
      <w:r>
        <w:tab/>
      </w:r>
      <w:r w:rsidRPr="003D1A8F">
        <w:rPr>
          <w:position w:val="-10"/>
        </w:rPr>
        <w:object w:dxaOrig="220" w:dyaOrig="380">
          <v:shape id="_x0000_i1026" type="#_x0000_t75" style="width:11.05pt;height:19pt" o:ole="">
            <v:imagedata r:id="rId10" o:title=""/>
          </v:shape>
          <o:OLEObject Type="Embed" ProgID="Equation.DSMT4" ShapeID="_x0000_i1026" DrawAspect="Content" ObjectID="_1441481586" r:id="rId11"/>
        </w:object>
      </w:r>
    </w:p>
    <w:p w:rsidR="00FB3C29" w:rsidRDefault="00FB3C29" w:rsidP="008D5CDA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01C07">
        <w:fldChar w:fldCharType="begin"/>
      </w:r>
      <w:r w:rsidR="00401C07">
        <w:instrText xml:space="preserve"> SEQ MTSec \c \* Arabic \* MERGEFORMAT </w:instrText>
      </w:r>
      <w:r w:rsidR="00401C07">
        <w:fldChar w:fldCharType="separate"/>
      </w:r>
      <w:r w:rsidR="007104F6">
        <w:rPr>
          <w:noProof/>
        </w:rPr>
        <w:instrText>0</w:instrText>
      </w:r>
      <w:r w:rsidR="00401C07">
        <w:rPr>
          <w:noProof/>
        </w:rPr>
        <w:fldChar w:fldCharType="end"/>
      </w:r>
      <w:r>
        <w:instrText>.</w:instrText>
      </w:r>
      <w:r w:rsidR="00401C07">
        <w:fldChar w:fldCharType="begin"/>
      </w:r>
      <w:r w:rsidR="00401C07">
        <w:instrText xml:space="preserve"> SEQ MTEqn \c \* Arabic \* MERGEFORMAT </w:instrText>
      </w:r>
      <w:r w:rsidR="00401C07">
        <w:fldChar w:fldCharType="separate"/>
      </w:r>
      <w:r w:rsidR="007104F6">
        <w:rPr>
          <w:noProof/>
        </w:rPr>
        <w:instrText>1</w:instrText>
      </w:r>
      <w:r w:rsidR="00401C07">
        <w:rPr>
          <w:noProof/>
        </w:rPr>
        <w:fldChar w:fldCharType="end"/>
      </w:r>
      <w:r>
        <w:instrText>)</w:instrText>
      </w:r>
      <w:r>
        <w:fldChar w:fldCharType="end"/>
      </w:r>
      <w:r>
        <w:tab/>
      </w:r>
      <w:r w:rsidRPr="003D1A8F">
        <w:rPr>
          <w:position w:val="-14"/>
        </w:rPr>
        <w:object w:dxaOrig="660" w:dyaOrig="420">
          <v:shape id="_x0000_i1027" type="#_x0000_t75" style="width:33.15pt;height:21.2pt" o:ole="">
            <v:imagedata r:id="rId12" o:title=""/>
          </v:shape>
          <o:OLEObject Type="Embed" ProgID="Equation.DSMT4" ShapeID="_x0000_i1027" DrawAspect="Content" ObjectID="_1441481587" r:id="rId13"/>
        </w:object>
      </w:r>
    </w:p>
    <w:p w:rsidR="00FB3C29" w:rsidRDefault="00FB3C29" w:rsidP="008D5CDA">
      <w:pPr>
        <w:pStyle w:val="MTDisplayEquation"/>
      </w:pPr>
      <w:r>
        <w:tab/>
      </w:r>
      <w:r w:rsidRPr="00CD67DC">
        <w:rPr>
          <w:position w:val="-14"/>
        </w:rPr>
        <w:object w:dxaOrig="660" w:dyaOrig="420">
          <v:shape id="_x0000_i1028" type="#_x0000_t75" style="width:33.15pt;height:21.2pt" o:ole="">
            <v:imagedata r:id="rId14" o:title=""/>
          </v:shape>
          <o:OLEObject Type="Embed" ProgID="Equation.DSMT4" ShapeID="_x0000_i1028" DrawAspect="Content" ObjectID="_1441481588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01C07">
        <w:fldChar w:fldCharType="begin"/>
      </w:r>
      <w:r w:rsidR="00401C07">
        <w:instrText xml:space="preserve"> SEQ MTSec \c \* Arabic \* MERGEFORMAT </w:instrText>
      </w:r>
      <w:r w:rsidR="00401C07">
        <w:fldChar w:fldCharType="separate"/>
      </w:r>
      <w:r w:rsidR="007104F6">
        <w:rPr>
          <w:noProof/>
        </w:rPr>
        <w:instrText>0</w:instrText>
      </w:r>
      <w:r w:rsidR="00401C07">
        <w:rPr>
          <w:noProof/>
        </w:rPr>
        <w:fldChar w:fldCharType="end"/>
      </w:r>
      <w:r>
        <w:instrText>.</w:instrText>
      </w:r>
      <w:r w:rsidR="00401C07">
        <w:fldChar w:fldCharType="begin"/>
      </w:r>
      <w:r w:rsidR="00401C07">
        <w:instrText xml:space="preserve"> SEQ MTEqn \c \* Arabic \* MERGEFORMAT </w:instrText>
      </w:r>
      <w:r w:rsidR="00401C07">
        <w:fldChar w:fldCharType="separate"/>
      </w:r>
      <w:r w:rsidR="007104F6">
        <w:rPr>
          <w:noProof/>
        </w:rPr>
        <w:instrText>2</w:instrText>
      </w:r>
      <w:r w:rsidR="00401C07">
        <w:rPr>
          <w:noProof/>
        </w:rPr>
        <w:fldChar w:fldCharType="end"/>
      </w:r>
      <w:r>
        <w:instrText>)</w:instrText>
      </w:r>
      <w:r>
        <w:fldChar w:fldCharType="end"/>
      </w:r>
    </w:p>
    <w:p w:rsidR="00671879" w:rsidRPr="00FC715F" w:rsidRDefault="00FC715F" w:rsidP="008D5CDA">
      <w:pPr>
        <w:pStyle w:val="a1"/>
        <w:rPr>
          <w:lang w:val="fr-FR"/>
        </w:rPr>
      </w:pPr>
      <w:r>
        <w:rPr>
          <w:rFonts w:hint="eastAsia"/>
        </w:rPr>
        <w:t>文档正文</w:t>
      </w:r>
      <w:r w:rsidRPr="00FC715F">
        <w:rPr>
          <w:rFonts w:hint="eastAsia"/>
          <w:lang w:val="fr-FR"/>
        </w:rPr>
        <w:t>：</w:t>
      </w:r>
      <w:r>
        <w:rPr>
          <w:rFonts w:hint="eastAsia"/>
        </w:rPr>
        <w:t>小四宋体</w:t>
      </w:r>
      <w:r w:rsidRPr="00FC715F">
        <w:rPr>
          <w:rFonts w:hint="eastAsia"/>
          <w:lang w:val="fr-FR"/>
        </w:rPr>
        <w:t>+Times New Roman</w:t>
      </w:r>
      <w:r>
        <w:rPr>
          <w:rFonts w:hint="eastAsia"/>
        </w:rPr>
        <w:t>西文体</w:t>
      </w:r>
      <w:r w:rsidRPr="00FC715F">
        <w:rPr>
          <w:rFonts w:hint="eastAsia"/>
          <w:lang w:val="fr-FR"/>
        </w:rPr>
        <w:t>，</w:t>
      </w:r>
      <w:r>
        <w:rPr>
          <w:rFonts w:hint="eastAsia"/>
        </w:rPr>
        <w:t>缩进</w:t>
      </w:r>
      <w:r w:rsidRPr="00FC715F">
        <w:rPr>
          <w:rFonts w:hint="eastAsia"/>
          <w:lang w:val="fr-FR"/>
        </w:rPr>
        <w:t>2</w:t>
      </w:r>
      <w:r>
        <w:rPr>
          <w:rFonts w:hint="eastAsia"/>
        </w:rPr>
        <w:t>字符</w:t>
      </w:r>
      <w:r w:rsidRPr="00FC715F">
        <w:rPr>
          <w:rFonts w:hint="eastAsia"/>
          <w:lang w:val="fr-FR"/>
        </w:rPr>
        <w:t>+1.5</w:t>
      </w:r>
      <w:r>
        <w:rPr>
          <w:rFonts w:hint="eastAsia"/>
        </w:rPr>
        <w:t>倍行距离</w:t>
      </w:r>
      <w:r w:rsidRPr="00FC715F">
        <w:rPr>
          <w:rFonts w:hint="eastAsia"/>
          <w:lang w:val="fr-FR"/>
        </w:rPr>
        <w:t>，</w:t>
      </w:r>
      <w:r>
        <w:rPr>
          <w:rFonts w:hint="eastAsia"/>
        </w:rPr>
        <w:t>段落前后间距</w:t>
      </w:r>
      <w:r w:rsidRPr="00FC715F">
        <w:rPr>
          <w:rFonts w:hint="eastAsia"/>
          <w:lang w:val="fr-FR"/>
        </w:rPr>
        <w:t>0</w:t>
      </w:r>
      <w:r>
        <w:rPr>
          <w:rFonts w:hint="eastAsia"/>
        </w:rPr>
        <w:t>行</w:t>
      </w:r>
      <w:r w:rsidRPr="00FC715F">
        <w:rPr>
          <w:rFonts w:hint="eastAsia"/>
          <w:lang w:val="fr-FR"/>
        </w:rPr>
        <w:t>；</w:t>
      </w:r>
    </w:p>
    <w:p w:rsidR="00C56B74" w:rsidRPr="00B70F05" w:rsidRDefault="00C56B74" w:rsidP="008D5CDA">
      <w:pPr>
        <w:pStyle w:val="a1"/>
      </w:pPr>
      <w:r w:rsidRPr="00B70F05">
        <w:rPr>
          <w:rFonts w:hint="eastAsia"/>
        </w:rPr>
        <w:t>&lt;</w:t>
      </w:r>
      <w:r w:rsidR="00FB3C29">
        <w:rPr>
          <w:rFonts w:hint="eastAsia"/>
        </w:rPr>
        <w:t>文档正文</w:t>
      </w:r>
      <w:r w:rsidR="00FB3C29" w:rsidRPr="00B70F05">
        <w:rPr>
          <w:rFonts w:hint="eastAsia"/>
        </w:rPr>
        <w:t>：</w:t>
      </w:r>
      <w:r>
        <w:rPr>
          <w:rFonts w:hint="eastAsia"/>
        </w:rPr>
        <w:t>插入图</w:t>
      </w:r>
      <w:r w:rsidR="00632D05">
        <w:rPr>
          <w:rFonts w:hint="eastAsia"/>
        </w:rPr>
        <w:t>的分章题注</w:t>
      </w:r>
      <w:r w:rsidR="00632D05" w:rsidRPr="00B70F05">
        <w:rPr>
          <w:rFonts w:hint="eastAsia"/>
        </w:rPr>
        <w:t>，</w:t>
      </w:r>
      <w:r>
        <w:rPr>
          <w:rFonts w:hint="eastAsia"/>
        </w:rPr>
        <w:t>如</w:t>
      </w:r>
      <w:r w:rsidR="002B6597">
        <w:fldChar w:fldCharType="begin"/>
      </w:r>
      <w:r w:rsidR="002B6597" w:rsidRPr="00B70F05">
        <w:instrText xml:space="preserve"> REF _Ref171433384 \h </w:instrText>
      </w:r>
      <w:r w:rsidR="002B6597">
        <w:fldChar w:fldCharType="separate"/>
      </w:r>
      <w:r w:rsidR="007104F6">
        <w:rPr>
          <w:rFonts w:hint="eastAsia"/>
        </w:rPr>
        <w:t>图表</w:t>
      </w:r>
      <w:r w:rsidR="007104F6">
        <w:rPr>
          <w:rFonts w:hint="eastAsia"/>
        </w:rPr>
        <w:t xml:space="preserve"> </w:t>
      </w:r>
      <w:r w:rsidR="007104F6">
        <w:rPr>
          <w:noProof/>
        </w:rPr>
        <w:t>1</w:t>
      </w:r>
      <w:r w:rsidR="007104F6">
        <w:noBreakHyphen/>
      </w:r>
      <w:r w:rsidR="007104F6">
        <w:rPr>
          <w:noProof/>
        </w:rPr>
        <w:t>1</w:t>
      </w:r>
      <w:r w:rsidR="002B6597">
        <w:fldChar w:fldCharType="end"/>
      </w:r>
      <w:r>
        <w:rPr>
          <w:rFonts w:hint="eastAsia"/>
        </w:rPr>
        <w:t>所示。</w:t>
      </w:r>
    </w:p>
    <w:p w:rsidR="00A27447" w:rsidRDefault="007104F6" w:rsidP="00A27447">
      <w:pPr>
        <w:keepNext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D26FB8"/>
                            <w:p w:rsidR="00CC07CD" w:rsidRDefault="00CC07CD" w:rsidP="00D26FB8"/>
                            <w:p w:rsidR="00CC07CD" w:rsidRDefault="00CC07CD" w:rsidP="00D26FB8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">
                <v:shape id="_x0000_s1027" type="#_x0000_t75" style="position:absolute;width:35661;height:164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GwcMA&#10;AADaAAAADwAAAGRycy9kb3ducmV2LnhtbESPQWsCMRSE7wX/Q3hCL0WzLbboapQiLdRjs168PTbP&#10;zeLmZd1EXf31jSD0OMzMN8xi1btGnKkLtWcFr+MMBHHpTc2Vgm3xPZqCCBHZYOOZFFwpwGo5eFpg&#10;bvyFf+msYyUShEOOCmyMbS5lKC05DGPfEidv7zuHMcmukqbDS4K7Rr5l2Yd0WHNasNjS2lJ50Cen&#10;gPWkfPnSxbZ4v03N7jDbWH3cKPU87D/nICL18T/8aP8YBRO4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xGwc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D26FB8"/>
                      <w:p w:rsidR="00CC07CD" w:rsidRDefault="00CC07CD" w:rsidP="00D26FB8"/>
                      <w:p w:rsidR="00CC07CD" w:rsidRDefault="00CC07CD" w:rsidP="00D26FB8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447" w:rsidRDefault="00A27447" w:rsidP="008D5CDA">
      <w:pPr>
        <w:pStyle w:val="aa"/>
      </w:pPr>
      <w:bookmarkStart w:id="1" w:name="_Ref171433384"/>
      <w:bookmarkStart w:id="2" w:name="_Ref17143337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 &lt;</w:t>
      </w:r>
      <w:r>
        <w:rPr>
          <w:rFonts w:hint="eastAsia"/>
        </w:rPr>
        <w:t>此处居中插入图表的标题，如</w:t>
      </w:r>
      <w:r>
        <w:rPr>
          <w:rFonts w:hint="eastAsia"/>
        </w:rPr>
        <w:t>xxx</w:t>
      </w:r>
      <w:r>
        <w:rPr>
          <w:rFonts w:hint="eastAsia"/>
        </w:rPr>
        <w:t>系统结构</w:t>
      </w:r>
      <w:r>
        <w:rPr>
          <w:rFonts w:hint="eastAsia"/>
        </w:rPr>
        <w:t>&gt;</w:t>
      </w:r>
      <w:bookmarkEnd w:id="2"/>
    </w:p>
    <w:p w:rsidR="007F2674" w:rsidRPr="007F2674" w:rsidRDefault="00FC715F" w:rsidP="008D5CDA">
      <w:pPr>
        <w:pStyle w:val="a1"/>
      </w:pPr>
      <w:r>
        <w:rPr>
          <w:rFonts w:hint="eastAsia"/>
        </w:rPr>
        <w:lastRenderedPageBreak/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632D05">
        <w:rPr>
          <w:rFonts w:hint="eastAsia"/>
        </w:rPr>
        <w:t>图的无章</w:t>
      </w:r>
      <w:r>
        <w:rPr>
          <w:rFonts w:hint="eastAsia"/>
        </w:rPr>
        <w:t>题注，如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_Ref171422074 \h</w:instrText>
      </w:r>
      <w:r>
        <w:instrText xml:space="preserve"> </w:instrText>
      </w:r>
      <w:r>
        <w:fldChar w:fldCharType="separate"/>
      </w:r>
      <w:r w:rsidR="007104F6">
        <w:rPr>
          <w:rFonts w:hint="eastAsia"/>
        </w:rPr>
        <w:t>图</w:t>
      </w:r>
      <w:r w:rsidR="007104F6">
        <w:rPr>
          <w:rFonts w:hint="eastAsia"/>
        </w:rPr>
        <w:t xml:space="preserve"> </w:t>
      </w:r>
      <w:r w:rsidR="007104F6"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A27447" w:rsidRDefault="007104F6" w:rsidP="00B32D9D">
      <w:pPr>
        <w:pStyle w:val="a1"/>
        <w:ind w:firstLineChars="0" w:firstLine="0"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A27447"/>
                            <w:p w:rsidR="00CC07CD" w:rsidRDefault="00CC07CD" w:rsidP="00A27447"/>
                            <w:p w:rsidR="00CC07CD" w:rsidRDefault="00CC07CD" w:rsidP="00A27447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TFWp/KQCAACFBQAADgAAAAAAAAAAAAAAAAAu&#10;AgAAZHJzL2Uyb0RvYy54bWxQSwECLQAUAAYACAAAACEAwM3hX94AAAAFAQAADwAAAAAAAAAAAAAA&#10;AAD+BAAAZHJzL2Rvd25yZXYueG1sUEsFBgAAAAAEAAQA8wAAAAkGAAAAAA==&#10;">
                <v:shape id="_x0000_s1030" type="#_x0000_t75" style="position:absolute;width:35661;height:16459;visibility:visible;mso-wrap-style:square">
                  <v:fill o:detectmouseclick="t"/>
                  <v:path o:connecttype="none"/>
                </v:shape>
                <v:shape id="Text Box 7" o:spid="_x0000_s1031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etcMA&#10;AADaAAAADwAAAGRycy9kb3ducmV2LnhtbESPQWsCMRSE7wX/Q3iCl1Kz1rbo1iilKOixWS/eHpvX&#10;zeLmZd2kuvrrTaHQ4zAz3zCLVe8acaYu1J4VTMYZCOLSm5orBfti8zQDESKywcYzKbhSgNVy8LDA&#10;3PgLf9FZx0okCIccFdgY21zKUFpyGMa+JU7et+8cxiS7SpoOLwnuGvmcZW/SYc1pwWJLn5bKo/5x&#10;Cli/lI9rXeyL19vMHI7zndWnnVKjYf/xDiJSH//Df+2tUTCF3yvpBs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Xetc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A27447"/>
                      <w:p w:rsidR="00CC07CD" w:rsidRDefault="00CC07CD" w:rsidP="00A27447"/>
                      <w:p w:rsidR="00CC07CD" w:rsidRDefault="00CC07CD" w:rsidP="00A27447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447" w:rsidRDefault="00A27447" w:rsidP="0040035A">
      <w:pPr>
        <w:pStyle w:val="ac"/>
      </w:pPr>
      <w:bookmarkStart w:id="3" w:name="_Ref1714220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 &lt;</w:t>
      </w:r>
      <w:r>
        <w:rPr>
          <w:rFonts w:hint="eastAsia"/>
        </w:rPr>
        <w:t>此处居中插入图表的标题，如</w:t>
      </w:r>
      <w:r>
        <w:rPr>
          <w:rFonts w:hint="eastAsia"/>
        </w:rPr>
        <w:t>xxx</w:t>
      </w:r>
      <w:r>
        <w:rPr>
          <w:rFonts w:hint="eastAsia"/>
        </w:rPr>
        <w:t>系统结构</w:t>
      </w:r>
      <w:r>
        <w:rPr>
          <w:rFonts w:hint="eastAsia"/>
        </w:rPr>
        <w:t>&gt;</w:t>
      </w:r>
    </w:p>
    <w:p w:rsidR="00A27447" w:rsidRPr="007F2674" w:rsidRDefault="00FC715F" w:rsidP="008D5CDA">
      <w:pPr>
        <w:pStyle w:val="a1"/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D2731A">
        <w:rPr>
          <w:rFonts w:hint="eastAsia"/>
        </w:rPr>
        <w:t>表</w:t>
      </w:r>
      <w:r w:rsidR="00021774">
        <w:rPr>
          <w:rFonts w:hint="eastAsia"/>
        </w:rPr>
        <w:t>格</w:t>
      </w:r>
      <w:r w:rsidR="00D2731A">
        <w:rPr>
          <w:rFonts w:hint="eastAsia"/>
        </w:rPr>
        <w:t>的分</w:t>
      </w:r>
      <w:r>
        <w:rPr>
          <w:rFonts w:hint="eastAsia"/>
        </w:rPr>
        <w:t>章题注，如</w:t>
      </w:r>
      <w:r w:rsidR="002B6597">
        <w:fldChar w:fldCharType="begin"/>
      </w:r>
      <w:r w:rsidR="002B6597">
        <w:instrText xml:space="preserve"> </w:instrText>
      </w:r>
      <w:r w:rsidR="002B6597">
        <w:rPr>
          <w:rFonts w:hint="eastAsia"/>
        </w:rPr>
        <w:instrText>REF _Ref171433419 \h</w:instrText>
      </w:r>
      <w:r w:rsidR="002B6597">
        <w:instrText xml:space="preserve"> </w:instrText>
      </w:r>
      <w:r w:rsidR="002B6597">
        <w:fldChar w:fldCharType="separate"/>
      </w:r>
      <w:r w:rsidR="007104F6">
        <w:rPr>
          <w:rFonts w:hint="eastAsia"/>
        </w:rPr>
        <w:t>表格</w:t>
      </w:r>
      <w:r w:rsidR="007104F6">
        <w:rPr>
          <w:rFonts w:hint="eastAsia"/>
        </w:rPr>
        <w:t xml:space="preserve"> </w:t>
      </w:r>
      <w:r w:rsidR="007104F6">
        <w:rPr>
          <w:noProof/>
        </w:rPr>
        <w:t>1</w:t>
      </w:r>
      <w:r w:rsidR="007104F6">
        <w:noBreakHyphen/>
      </w:r>
      <w:r w:rsidR="007104F6">
        <w:rPr>
          <w:noProof/>
        </w:rPr>
        <w:t>1</w:t>
      </w:r>
      <w:r w:rsidR="002B6597">
        <w:fldChar w:fldCharType="end"/>
      </w:r>
      <w:r>
        <w:rPr>
          <w:rFonts w:hint="eastAsia"/>
        </w:rPr>
        <w:t>所示。</w:t>
      </w:r>
    </w:p>
    <w:p w:rsidR="00021774" w:rsidRDefault="00021774" w:rsidP="00021774">
      <w:pPr>
        <w:pStyle w:val="af"/>
      </w:pPr>
      <w:bookmarkStart w:id="4" w:name="_Ref1714334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bookmarkEnd w:id="4"/>
    </w:p>
    <w:p w:rsidR="00A27447" w:rsidRPr="00A27447" w:rsidRDefault="007104F6" w:rsidP="00B32D9D">
      <w:pPr>
        <w:pStyle w:val="a1"/>
        <w:ind w:firstLineChars="0" w:firstLine="0"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8D5CDA">
                              <w:pPr>
                                <w:pStyle w:val="a1"/>
                              </w:pPr>
                            </w:p>
                            <w:p w:rsidR="00CC07CD" w:rsidRDefault="00CC07CD" w:rsidP="008D5CDA">
                              <w:pPr>
                                <w:pStyle w:val="a1"/>
                              </w:pPr>
                            </w:p>
                            <w:p w:rsidR="00CC07CD" w:rsidRDefault="00CC07CD" w:rsidP="00FC715F">
                              <w:pPr>
                                <w:pStyle w:val="a1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2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1ugFsKQCAACGBQAADgAAAAAAAAAAAAAAAAAu&#10;AgAAZHJzL2Uyb0RvYy54bWxQSwECLQAUAAYACAAAACEAwM3hX94AAAAFAQAADwAAAAAAAAAAAAAA&#10;AAD+BAAAZHJzL2Rvd25yZXYueG1sUEsFBgAAAAAEAAQA8wAAAAkGAAAAAA==&#10;">
                <v:shape id="_x0000_s1033" type="#_x0000_t75" style="position:absolute;width:35661;height:16459;visibility:visible;mso-wrap-style:square">
                  <v:fill o:detectmouseclick="t"/>
                  <v:path o:connecttype="none"/>
                </v:shape>
                <v:shape id="Text Box 10" o:spid="_x0000_s1034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7LsMA&#10;AADaAAAADwAAAGRycy9kb3ducmV2LnhtbESPQWsCMRSE7wX/Q3hCL0WzFVt0NUqRFuqxWS/eHpvn&#10;ZnHzsm6ibvvrjSD0OMzMN8xy3btGXKgLtWcFr+MMBHHpTc2Vgl3xNZqBCBHZYOOZFPxSgPVq8LTE&#10;3Pgr/9BFx0okCIccFdgY21zKUFpyGMa+JU7ewXcOY5JdJU2H1wR3jZxk2bt0WHNasNjSxlJ51Gen&#10;gPW0fPnUxa54+5uZ/XG+tfq0Vep52H8sQETq43/40f42CiZwv5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l7Ls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8D5CDA">
                        <w:pPr>
                          <w:pStyle w:val="a1"/>
                        </w:pPr>
                      </w:p>
                      <w:p w:rsidR="00CC07CD" w:rsidRDefault="00CC07CD" w:rsidP="008D5CDA">
                        <w:pPr>
                          <w:pStyle w:val="a1"/>
                        </w:pPr>
                      </w:p>
                      <w:p w:rsidR="00CC07CD" w:rsidRDefault="00CC07CD" w:rsidP="00FC715F">
                        <w:pPr>
                          <w:pStyle w:val="a1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2ABC" w:rsidRPr="00A27447" w:rsidRDefault="00FC715F" w:rsidP="008D5CDA">
      <w:pPr>
        <w:pStyle w:val="a1"/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D2731A">
        <w:rPr>
          <w:rFonts w:hint="eastAsia"/>
        </w:rPr>
        <w:t>表</w:t>
      </w:r>
      <w:r w:rsidR="00021774">
        <w:rPr>
          <w:rFonts w:hint="eastAsia"/>
        </w:rPr>
        <w:t>格</w:t>
      </w:r>
      <w:r w:rsidR="00D2731A">
        <w:rPr>
          <w:rFonts w:hint="eastAsia"/>
        </w:rPr>
        <w:t>的</w:t>
      </w:r>
      <w:r>
        <w:rPr>
          <w:rFonts w:hint="eastAsia"/>
        </w:rPr>
        <w:t>无章题注，如</w:t>
      </w:r>
      <w:r w:rsidR="00D2731A">
        <w:fldChar w:fldCharType="begin"/>
      </w:r>
      <w:r w:rsidR="00D2731A">
        <w:instrText xml:space="preserve"> </w:instrText>
      </w:r>
      <w:r w:rsidR="00D2731A">
        <w:rPr>
          <w:rFonts w:hint="eastAsia"/>
        </w:rPr>
        <w:instrText>REF _Ref171423621 \h</w:instrText>
      </w:r>
      <w:r w:rsidR="00D2731A">
        <w:instrText xml:space="preserve"> </w:instrText>
      </w:r>
      <w:r w:rsidR="00D2731A">
        <w:fldChar w:fldCharType="separate"/>
      </w:r>
      <w:r w:rsidR="007104F6">
        <w:rPr>
          <w:rFonts w:hint="eastAsia"/>
        </w:rPr>
        <w:t>表</w:t>
      </w:r>
      <w:r w:rsidR="007104F6">
        <w:rPr>
          <w:rFonts w:hint="eastAsia"/>
        </w:rPr>
        <w:t xml:space="preserve"> </w:t>
      </w:r>
      <w:r w:rsidR="007104F6">
        <w:rPr>
          <w:noProof/>
        </w:rPr>
        <w:t>1</w:t>
      </w:r>
      <w:r w:rsidR="00D2731A">
        <w:fldChar w:fldCharType="end"/>
      </w:r>
      <w:r>
        <w:rPr>
          <w:rFonts w:hint="eastAsia"/>
        </w:rPr>
        <w:t>所示。</w:t>
      </w:r>
    </w:p>
    <w:p w:rsidR="00D2731A" w:rsidRDefault="00D2731A" w:rsidP="00021774">
      <w:pPr>
        <w:pStyle w:val="ae"/>
      </w:pPr>
      <w:bookmarkStart w:id="5" w:name="_Ref1714236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04F6">
        <w:rPr>
          <w:noProof/>
        </w:rPr>
        <w:t>1</w:t>
      </w:r>
      <w:r>
        <w:fldChar w:fldCharType="end"/>
      </w:r>
      <w:bookmarkEnd w:id="5"/>
    </w:p>
    <w:p w:rsidR="00A27447" w:rsidRPr="00A27447" w:rsidRDefault="007104F6" w:rsidP="00B32D9D">
      <w:pPr>
        <w:pStyle w:val="a1"/>
        <w:ind w:firstLineChars="0" w:firstLine="0"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A27447"/>
                            <w:p w:rsidR="00CC07CD" w:rsidRDefault="00CC07CD" w:rsidP="00A27447"/>
                            <w:p w:rsidR="00CC07CD" w:rsidRDefault="00CC07CD" w:rsidP="00A27447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5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z4Dmr6QCAACGBQAADgAAAAAAAAAAAAAAAAAu&#10;AgAAZHJzL2Uyb0RvYy54bWxQSwECLQAUAAYACAAAACEAwM3hX94AAAAFAQAADwAAAAAAAAAAAAAA&#10;AAD+BAAAZHJzL2Rvd25yZXYueG1sUEsFBgAAAAAEAAQA8wAAAAkGAAAAAA==&#10;">
                <v:shape id="_x0000_s1036" type="#_x0000_t75" style="position:absolute;width:35661;height:16459;visibility:visible;mso-wrap-style:square">
                  <v:fill o:detectmouseclick="t"/>
                  <v:path o:connecttype="none"/>
                </v:shape>
                <v:shape id="Text Box 13" o:spid="_x0000_s1037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vlWcEA&#10;AADaAAAADwAAAGRycy9kb3ducmV2LnhtbERPTWsCMRC9F/wPYYReimZbatHVKEVaqEezXrwNm3Gz&#10;uJmsm6irv74RCj0Nj/c5i1XvGnGhLtSeFbyOMxDEpTc1Vwp2xfdoCiJEZIONZ1JwowCr5eBpgbnx&#10;V97SRcdKpBAOOSqwMba5lKG05DCMfUucuIPvHMYEu0qaDq8p3DXyLcs+pMOaU4PFltaWyqM+OwWs&#10;38uXL13sisl9avbH2cbq00ap52H/OQcRqY//4j/3j0nz4fHK48r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b5VnBAAAA2gAAAA8AAAAAAAAAAAAAAAAAmAIAAGRycy9kb3du&#10;cmV2LnhtbFBLBQYAAAAABAAEAPUAAACGAwAAAAA=&#10;" strokecolor="#c9f">
                  <v:shadow on="t"/>
                  <v:textbox inset="0,0,0,0">
                    <w:txbxContent>
                      <w:p w:rsidR="00CC07CD" w:rsidRDefault="00CC07CD" w:rsidP="00A27447"/>
                      <w:p w:rsidR="00CC07CD" w:rsidRDefault="00CC07CD" w:rsidP="00A27447"/>
                      <w:p w:rsidR="00CC07CD" w:rsidRDefault="00CC07CD" w:rsidP="00A27447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4D62" w:rsidRDefault="00FC715F" w:rsidP="00F24D62">
      <w:pPr>
        <w:autoSpaceDE w:val="0"/>
        <w:autoSpaceDN w:val="0"/>
        <w:adjustRightInd w:val="0"/>
        <w:snapToGrid/>
        <w:spacing w:line="240" w:lineRule="auto"/>
        <w:jc w:val="left"/>
        <w:rPr>
          <w:snapToGrid/>
          <w:kern w:val="0"/>
          <w:szCs w:val="24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lastRenderedPageBreak/>
        <w:t>行；</w:t>
      </w:r>
      <w:r w:rsidR="00835D58">
        <w:fldChar w:fldCharType="begin"/>
      </w:r>
      <w:r w:rsidR="00835D58">
        <w:instrText xml:space="preserve"> ADDIN NE.Bib</w:instrText>
      </w:r>
      <w:r w:rsidR="00835D58">
        <w:fldChar w:fldCharType="separate"/>
      </w:r>
    </w:p>
    <w:p w:rsidR="00F24D62" w:rsidRDefault="00F24D62" w:rsidP="00F24D62">
      <w:pPr>
        <w:autoSpaceDE w:val="0"/>
        <w:autoSpaceDN w:val="0"/>
        <w:adjustRightInd w:val="0"/>
        <w:snapToGrid/>
        <w:spacing w:before="340" w:after="340" w:line="240" w:lineRule="auto"/>
        <w:jc w:val="center"/>
        <w:rPr>
          <w:snapToGrid/>
          <w:kern w:val="0"/>
          <w:szCs w:val="24"/>
        </w:rPr>
      </w:pPr>
      <w:r>
        <w:rPr>
          <w:rFonts w:ascii="黑体" w:eastAsia="黑体" w:cs="黑体" w:hint="eastAsia"/>
          <w:b/>
          <w:bCs/>
          <w:snapToGrid/>
          <w:color w:val="000000"/>
          <w:kern w:val="0"/>
          <w:sz w:val="30"/>
          <w:szCs w:val="30"/>
        </w:rPr>
        <w:t>参考文献</w:t>
      </w:r>
    </w:p>
    <w:p w:rsidR="00F24D62" w:rsidRDefault="00F24D62" w:rsidP="00F24D62">
      <w:pPr>
        <w:autoSpaceDE w:val="0"/>
        <w:autoSpaceDN w:val="0"/>
        <w:adjustRightInd w:val="0"/>
        <w:snapToGrid/>
        <w:spacing w:line="312" w:lineRule="auto"/>
        <w:ind w:left="560" w:hanging="560"/>
        <w:rPr>
          <w:snapToGrid/>
          <w:kern w:val="0"/>
          <w:szCs w:val="24"/>
        </w:rPr>
      </w:pPr>
      <w:r>
        <w:rPr>
          <w:snapToGrid/>
          <w:color w:val="000000"/>
          <w:kern w:val="0"/>
          <w:szCs w:val="24"/>
        </w:rPr>
        <w:t>[1]</w:t>
      </w:r>
      <w:r>
        <w:rPr>
          <w:snapToGrid/>
          <w:color w:val="000000"/>
          <w:kern w:val="0"/>
          <w:szCs w:val="24"/>
        </w:rPr>
        <w:tab/>
      </w:r>
      <w:bookmarkStart w:id="6" w:name="_neb54B6CB4D_C3D4_479A_A2E4_9F2F4E26D23B"/>
      <w:r>
        <w:rPr>
          <w:snapToGrid/>
          <w:color w:val="000000"/>
          <w:kern w:val="0"/>
          <w:szCs w:val="24"/>
        </w:rPr>
        <w:t>Fall K, Farrell S. DTN: an architectural retrospective[J]. Selected Areas in Communications, IEEE Journal on, 2008,26(5):828-836.</w:t>
      </w:r>
      <w:bookmarkEnd w:id="6"/>
    </w:p>
    <w:p w:rsidR="005B197A" w:rsidRDefault="00835D58" w:rsidP="008D5CDA">
      <w:pPr>
        <w:pStyle w:val="a1"/>
      </w:pPr>
      <w:r>
        <w:fldChar w:fldCharType="end"/>
      </w:r>
    </w:p>
    <w:sectPr w:rsidR="005B197A">
      <w:headerReference w:type="default" r:id="rId16"/>
      <w:footerReference w:type="default" r:id="rId17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07" w:rsidRDefault="00401C07" w:rsidP="00D26FB8">
      <w:r>
        <w:separator/>
      </w:r>
    </w:p>
  </w:endnote>
  <w:endnote w:type="continuationSeparator" w:id="0">
    <w:p w:rsidR="00401C07" w:rsidRDefault="00401C07" w:rsidP="00D2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7CD" w:rsidRDefault="00CC07CD" w:rsidP="00E9690E">
    <w:pPr>
      <w:pStyle w:val="a6"/>
    </w:pPr>
    <w:r>
      <w:rPr>
        <w:rFonts w:hint="eastAsia"/>
      </w:rPr>
      <w:t>北京航空航天大学</w:t>
    </w:r>
    <w:r w:rsidR="00BB7630">
      <w:rPr>
        <w:rFonts w:hint="eastAsia"/>
      </w:rPr>
      <w:t xml:space="preserve"> </w:t>
    </w:r>
    <w:r>
      <w:rPr>
        <w:rFonts w:hint="eastAsia"/>
        <w:bCs/>
      </w:rPr>
      <w:t>网络技术</w:t>
    </w:r>
    <w:r w:rsidR="00BB7630">
      <w:rPr>
        <w:rFonts w:hint="eastAsia"/>
        <w:bCs/>
      </w:rPr>
      <w:t>北京市</w:t>
    </w:r>
    <w:r>
      <w:rPr>
        <w:rFonts w:hint="eastAsia"/>
        <w:bCs/>
      </w:rPr>
      <w:t>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r w:rsidR="00835D58">
      <w:rPr>
        <w:noProof/>
      </w:rPr>
      <w:t>2013-9-23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r w:rsidR="00835D58">
      <w:rPr>
        <w:rFonts w:hint="eastAsia"/>
        <w:noProof/>
      </w:rPr>
      <w:t>下午</w:t>
    </w:r>
    <w:r w:rsidR="00835D58">
      <w:rPr>
        <w:rFonts w:hint="eastAsia"/>
        <w:noProof/>
      </w:rPr>
      <w:t xml:space="preserve"> 10:35</w:t>
    </w:r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617B2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617B2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07" w:rsidRDefault="00401C07" w:rsidP="00D26FB8">
      <w:r>
        <w:separator/>
      </w:r>
    </w:p>
  </w:footnote>
  <w:footnote w:type="continuationSeparator" w:id="0">
    <w:p w:rsidR="00401C07" w:rsidRDefault="00401C07" w:rsidP="00D26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7CD" w:rsidRPr="00D72789" w:rsidRDefault="001E165C" w:rsidP="00D35C19">
    <w:pPr>
      <w:pStyle w:val="a5"/>
      <w:jc w:val="both"/>
    </w:pPr>
    <w:r>
      <w:rPr>
        <w:rFonts w:hint="eastAsia"/>
      </w:rPr>
      <w:t>NRDC1202</w:t>
    </w:r>
    <w:r w:rsidR="00CC07CD">
      <w:rPr>
        <w:rFonts w:hint="eastAsia"/>
      </w:rPr>
      <w:t>项目：正式文档</w:t>
    </w:r>
    <w:r w:rsidR="00D67AEF">
      <w:rPr>
        <w:rFonts w:hint="eastAsia"/>
      </w:rPr>
      <w:t xml:space="preserve"> </w:t>
    </w:r>
    <w:r w:rsidR="00D67AEF">
      <w:rPr>
        <w:rFonts w:hint="eastAsia"/>
      </w:rPr>
      <w:t>零</w:t>
    </w:r>
    <w:r w:rsidR="00D67AEF">
      <w:rPr>
        <w:rFonts w:hint="eastAsia"/>
      </w:rPr>
      <w:t xml:space="preserve">                  </w:t>
    </w:r>
    <w:r w:rsidR="00CC07CD">
      <w:rPr>
        <w:rFonts w:hint="eastAsia"/>
      </w:rPr>
      <w:t xml:space="preserve">          </w:t>
    </w:r>
    <w:r w:rsidR="00D67AEF">
      <w:rPr>
        <w:rFonts w:hint="eastAsia"/>
      </w:rPr>
      <w:t xml:space="preserve">                             </w:t>
    </w:r>
    <w:r w:rsidR="00D67AEF">
      <w:rPr>
        <w:rFonts w:hint="eastAsia"/>
      </w:rPr>
      <w:tab/>
      <w:t>An introduction to DTN</w:t>
    </w:r>
    <w:r w:rsidR="00CC07CD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5BB"/>
    <w:multiLevelType w:val="multilevel"/>
    <w:tmpl w:val="7B70ECF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F97E5D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FE749F2"/>
    <w:multiLevelType w:val="multilevel"/>
    <w:tmpl w:val="5E508BC0"/>
    <w:numStyleLink w:val="a"/>
  </w:abstractNum>
  <w:abstractNum w:abstractNumId="3">
    <w:nsid w:val="10F7160E"/>
    <w:multiLevelType w:val="multilevel"/>
    <w:tmpl w:val="7B70ECF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14BF224F"/>
    <w:multiLevelType w:val="multilevel"/>
    <w:tmpl w:val="4222854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宋体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黑体" w:eastAsia="黑体" w:hint="eastAsia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189958A7"/>
    <w:multiLevelType w:val="multilevel"/>
    <w:tmpl w:val="5E508BC0"/>
    <w:numStyleLink w:val="a"/>
  </w:abstractNum>
  <w:abstractNum w:abstractNumId="6">
    <w:nsid w:val="19F168BF"/>
    <w:multiLevelType w:val="hybridMultilevel"/>
    <w:tmpl w:val="5E508BC0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CBE6D81"/>
    <w:multiLevelType w:val="multilevel"/>
    <w:tmpl w:val="4A643A3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1CC72D89"/>
    <w:multiLevelType w:val="multilevel"/>
    <w:tmpl w:val="71C2BF58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5523B1C"/>
    <w:multiLevelType w:val="multilevel"/>
    <w:tmpl w:val="5E508BC0"/>
    <w:numStyleLink w:val="a"/>
  </w:abstractNum>
  <w:abstractNum w:abstractNumId="10">
    <w:nsid w:val="39F05B74"/>
    <w:multiLevelType w:val="multilevel"/>
    <w:tmpl w:val="5E508BC0"/>
    <w:styleLink w:val="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ED94E54"/>
    <w:multiLevelType w:val="multilevel"/>
    <w:tmpl w:val="B762BF8A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4C470235"/>
    <w:multiLevelType w:val="multilevel"/>
    <w:tmpl w:val="71C2BF58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545C0661"/>
    <w:multiLevelType w:val="multilevel"/>
    <w:tmpl w:val="E4FC293C"/>
    <w:lvl w:ilvl="0">
      <w:start w:val="2"/>
      <w:numFmt w:val="decimal"/>
      <w:lvlText w:val="%1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5B5335F1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Arial" w:eastAsia="宋体" w:hAnsi="Arial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C794C67"/>
    <w:multiLevelType w:val="multilevel"/>
    <w:tmpl w:val="57CA5B5C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67E4716D"/>
    <w:multiLevelType w:val="multilevel"/>
    <w:tmpl w:val="E6841B2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6F7656F4"/>
    <w:multiLevelType w:val="multilevel"/>
    <w:tmpl w:val="5E508BC0"/>
    <w:numStyleLink w:val="a"/>
  </w:abstractNum>
  <w:abstractNum w:abstractNumId="18">
    <w:nsid w:val="701817B6"/>
    <w:multiLevelType w:val="multilevel"/>
    <w:tmpl w:val="F5229D5A"/>
    <w:lvl w:ilvl="0">
      <w:start w:val="1"/>
      <w:numFmt w:val="decimal"/>
      <w:pStyle w:val="1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pStyle w:val="4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pStyle w:val="5"/>
      <w:lvlText w:val="（%5）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9393F44"/>
    <w:multiLevelType w:val="multilevel"/>
    <w:tmpl w:val="3DFA29EE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7E886FCD"/>
    <w:multiLevelType w:val="multilevel"/>
    <w:tmpl w:val="5E508BC0"/>
    <w:numStyleLink w:val="a"/>
  </w:abstractNum>
  <w:num w:numId="1">
    <w:abstractNumId w:val="18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5"/>
  </w:num>
  <w:num w:numId="11">
    <w:abstractNumId w:val="0"/>
  </w:num>
  <w:num w:numId="12">
    <w:abstractNumId w:val="3"/>
  </w:num>
  <w:num w:numId="13">
    <w:abstractNumId w:val="10"/>
  </w:num>
  <w:num w:numId="14">
    <w:abstractNumId w:val="9"/>
  </w:num>
  <w:num w:numId="15">
    <w:abstractNumId w:val="17"/>
  </w:num>
  <w:num w:numId="16">
    <w:abstractNumId w:val="2"/>
  </w:num>
  <w:num w:numId="17">
    <w:abstractNumId w:val="5"/>
  </w:num>
  <w:num w:numId="18">
    <w:abstractNumId w:val="20"/>
  </w:num>
  <w:num w:numId="19">
    <w:abstractNumId w:val="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#c9f">
      <v:fill color="white"/>
      <v:stroke color="#c9f"/>
      <v:shadow on="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BEEF13EA-5162-4729-824A-006B7A53190C}" w:val=" ADDIN NE.Ref.{BEEF13EA-5162-4729-824A-006B7A53190C}&lt;Citation&gt;&lt;Group&gt;&lt;References&gt;&lt;Item&gt;&lt;ID&gt;1&lt;/ID&gt;&lt;UID&gt;{54B6CB4D-C3D4-479A-A2E4-9F2F4E26D23B}&lt;/UID&gt;&lt;Title&gt;DTN: an architectural retrospective&lt;/Title&gt;&lt;Template&gt;Journal Article&lt;/Template&gt;&lt;Star&gt;0&lt;/Star&gt;&lt;Tag&gt;0&lt;/Tag&gt;&lt;Author&gt;Fall, Kevin; Farrell, Stephen&lt;/Author&gt;&lt;Year&gt;2008&lt;/Year&gt;&lt;Details&gt;&lt;_created&gt;59815971&lt;/_created&gt;&lt;_isbn&gt;0733-8716&lt;/_isbn&gt;&lt;_issue&gt;5&lt;/_issue&gt;&lt;_journal&gt;Selected Areas in Communications, IEEE Journal on&lt;/_journal&gt;&lt;_modified&gt;59815971&lt;/_modified&gt;&lt;_pages&gt;828-836&lt;/_pages&gt;&lt;_volume&gt;26&lt;/_volume&gt;&lt;/Details&gt;&lt;Extra&gt;&lt;DBUID&gt;{B2243A72-E803-41ED-8399-DFF242777CDD}&lt;/DBUID&gt;&lt;/Extra&gt;&lt;/Item&gt;&lt;/References&gt;&lt;/Group&gt;&lt;/Citation&gt;_x000a_"/>
    <w:docVar w:name="ne_docsoft" w:val="MSWord"/>
    <w:docVar w:name="ne_docversion" w:val="NoteExpress 2.0"/>
    <w:docVar w:name="ne_stylename" w:val="北京科技大学博士学位论文 (作者-年份制)"/>
  </w:docVars>
  <w:rsids>
    <w:rsidRoot w:val="007104F6"/>
    <w:rsid w:val="00021774"/>
    <w:rsid w:val="00081AE4"/>
    <w:rsid w:val="000C0E00"/>
    <w:rsid w:val="000D0E2E"/>
    <w:rsid w:val="000F6490"/>
    <w:rsid w:val="00105534"/>
    <w:rsid w:val="00112FF4"/>
    <w:rsid w:val="00127534"/>
    <w:rsid w:val="001354FB"/>
    <w:rsid w:val="001419CD"/>
    <w:rsid w:val="00155E89"/>
    <w:rsid w:val="001B55C4"/>
    <w:rsid w:val="001D2D77"/>
    <w:rsid w:val="001E165C"/>
    <w:rsid w:val="001E67D6"/>
    <w:rsid w:val="00200145"/>
    <w:rsid w:val="00216C90"/>
    <w:rsid w:val="0022311D"/>
    <w:rsid w:val="002250D1"/>
    <w:rsid w:val="00232897"/>
    <w:rsid w:val="002518F7"/>
    <w:rsid w:val="002B6597"/>
    <w:rsid w:val="002D13D4"/>
    <w:rsid w:val="002D4243"/>
    <w:rsid w:val="002E215D"/>
    <w:rsid w:val="002E5414"/>
    <w:rsid w:val="00304CCB"/>
    <w:rsid w:val="00311B16"/>
    <w:rsid w:val="00324F86"/>
    <w:rsid w:val="00334312"/>
    <w:rsid w:val="0036033D"/>
    <w:rsid w:val="003617B2"/>
    <w:rsid w:val="003A77F4"/>
    <w:rsid w:val="003B63DB"/>
    <w:rsid w:val="003E7462"/>
    <w:rsid w:val="0040035A"/>
    <w:rsid w:val="00401C07"/>
    <w:rsid w:val="004159B1"/>
    <w:rsid w:val="00433F18"/>
    <w:rsid w:val="00461D58"/>
    <w:rsid w:val="00485DF7"/>
    <w:rsid w:val="00492923"/>
    <w:rsid w:val="00495B86"/>
    <w:rsid w:val="004D23B2"/>
    <w:rsid w:val="004F2FCA"/>
    <w:rsid w:val="0051795D"/>
    <w:rsid w:val="005555B9"/>
    <w:rsid w:val="005968BF"/>
    <w:rsid w:val="005B197A"/>
    <w:rsid w:val="005B59E1"/>
    <w:rsid w:val="005C21C8"/>
    <w:rsid w:val="005F2ABC"/>
    <w:rsid w:val="0062493F"/>
    <w:rsid w:val="00624C22"/>
    <w:rsid w:val="0063094D"/>
    <w:rsid w:val="00632D05"/>
    <w:rsid w:val="00653796"/>
    <w:rsid w:val="00671879"/>
    <w:rsid w:val="00674433"/>
    <w:rsid w:val="00685386"/>
    <w:rsid w:val="00697295"/>
    <w:rsid w:val="006D67B3"/>
    <w:rsid w:val="007063D1"/>
    <w:rsid w:val="007104F6"/>
    <w:rsid w:val="0073122F"/>
    <w:rsid w:val="00760742"/>
    <w:rsid w:val="00772ABE"/>
    <w:rsid w:val="00773CD9"/>
    <w:rsid w:val="007F2674"/>
    <w:rsid w:val="00813BA0"/>
    <w:rsid w:val="00817BB3"/>
    <w:rsid w:val="00835D58"/>
    <w:rsid w:val="008404A8"/>
    <w:rsid w:val="00851E01"/>
    <w:rsid w:val="00882FF8"/>
    <w:rsid w:val="00884B3B"/>
    <w:rsid w:val="008B01CA"/>
    <w:rsid w:val="008D5CDA"/>
    <w:rsid w:val="00941823"/>
    <w:rsid w:val="00941FC4"/>
    <w:rsid w:val="00954B60"/>
    <w:rsid w:val="00966904"/>
    <w:rsid w:val="0097299E"/>
    <w:rsid w:val="009B7AD8"/>
    <w:rsid w:val="009C00D8"/>
    <w:rsid w:val="009C5B58"/>
    <w:rsid w:val="009D0AFD"/>
    <w:rsid w:val="00A13A01"/>
    <w:rsid w:val="00A22A23"/>
    <w:rsid w:val="00A27447"/>
    <w:rsid w:val="00A30921"/>
    <w:rsid w:val="00A45561"/>
    <w:rsid w:val="00A563BC"/>
    <w:rsid w:val="00A76E50"/>
    <w:rsid w:val="00AA784C"/>
    <w:rsid w:val="00AB406A"/>
    <w:rsid w:val="00AD2540"/>
    <w:rsid w:val="00AD7D19"/>
    <w:rsid w:val="00AE1CA5"/>
    <w:rsid w:val="00B05B18"/>
    <w:rsid w:val="00B27DA4"/>
    <w:rsid w:val="00B32D9D"/>
    <w:rsid w:val="00B3345C"/>
    <w:rsid w:val="00B70F05"/>
    <w:rsid w:val="00BB7630"/>
    <w:rsid w:val="00BC3A67"/>
    <w:rsid w:val="00BC637C"/>
    <w:rsid w:val="00BE307D"/>
    <w:rsid w:val="00C21180"/>
    <w:rsid w:val="00C32DDE"/>
    <w:rsid w:val="00C45044"/>
    <w:rsid w:val="00C56B74"/>
    <w:rsid w:val="00C63E5A"/>
    <w:rsid w:val="00C74AFD"/>
    <w:rsid w:val="00C75DEF"/>
    <w:rsid w:val="00C96507"/>
    <w:rsid w:val="00CB7D49"/>
    <w:rsid w:val="00CC07CD"/>
    <w:rsid w:val="00CD62A4"/>
    <w:rsid w:val="00D04419"/>
    <w:rsid w:val="00D07956"/>
    <w:rsid w:val="00D12B76"/>
    <w:rsid w:val="00D2217F"/>
    <w:rsid w:val="00D26FB8"/>
    <w:rsid w:val="00D2731A"/>
    <w:rsid w:val="00D35C19"/>
    <w:rsid w:val="00D35CDC"/>
    <w:rsid w:val="00D535F5"/>
    <w:rsid w:val="00D53FAC"/>
    <w:rsid w:val="00D549A8"/>
    <w:rsid w:val="00D626C6"/>
    <w:rsid w:val="00D67AEF"/>
    <w:rsid w:val="00D72789"/>
    <w:rsid w:val="00D86698"/>
    <w:rsid w:val="00D90864"/>
    <w:rsid w:val="00D96FFB"/>
    <w:rsid w:val="00DB4BEB"/>
    <w:rsid w:val="00DC4970"/>
    <w:rsid w:val="00DE39D7"/>
    <w:rsid w:val="00DF0BFA"/>
    <w:rsid w:val="00E03D09"/>
    <w:rsid w:val="00E050B3"/>
    <w:rsid w:val="00E05A7E"/>
    <w:rsid w:val="00E105DF"/>
    <w:rsid w:val="00E24612"/>
    <w:rsid w:val="00E24AF9"/>
    <w:rsid w:val="00E827A9"/>
    <w:rsid w:val="00E938B6"/>
    <w:rsid w:val="00E9690E"/>
    <w:rsid w:val="00E97FC7"/>
    <w:rsid w:val="00ED6496"/>
    <w:rsid w:val="00EE7F24"/>
    <w:rsid w:val="00EF0BDA"/>
    <w:rsid w:val="00F10F7D"/>
    <w:rsid w:val="00F24D62"/>
    <w:rsid w:val="00F34213"/>
    <w:rsid w:val="00F46AE1"/>
    <w:rsid w:val="00F470F7"/>
    <w:rsid w:val="00F5614E"/>
    <w:rsid w:val="00F71115"/>
    <w:rsid w:val="00F87685"/>
    <w:rsid w:val="00FB3C29"/>
    <w:rsid w:val="00FC715F"/>
    <w:rsid w:val="00FE1CA7"/>
    <w:rsid w:val="00FE64D6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c9f">
      <v:fill color="white"/>
      <v:stroke color="#c9f"/>
      <v:shadow on="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26FB8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813BA0"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813BA0"/>
    <w:pPr>
      <w:keepNext/>
      <w:keepLines/>
      <w:numPr>
        <w:ilvl w:val="1"/>
        <w:numId w:val="1"/>
      </w:numPr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813BA0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CD62A4"/>
    <w:pPr>
      <w:keepNext/>
      <w:keepLines/>
      <w:numPr>
        <w:ilvl w:val="3"/>
        <w:numId w:val="1"/>
      </w:numPr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0"/>
    <w:next w:val="a1"/>
    <w:qFormat/>
    <w:rsid w:val="00CD62A4"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0"/>
    <w:next w:val="a1"/>
    <w:qFormat/>
    <w:rsid w:val="00495B86"/>
    <w:pPr>
      <w:keepNext/>
      <w:keepLines/>
      <w:numPr>
        <w:ilvl w:val="5"/>
        <w:numId w:val="1"/>
      </w:numPr>
      <w:snapToGrid/>
      <w:spacing w:before="100" w:beforeAutospacing="1" w:afterLines="50" w:after="156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3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021774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before="312" w:afterLines="150" w:after="468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before="312" w:afterLines="150" w:after="468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26FB8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813BA0"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813BA0"/>
    <w:pPr>
      <w:keepNext/>
      <w:keepLines/>
      <w:numPr>
        <w:ilvl w:val="1"/>
        <w:numId w:val="1"/>
      </w:numPr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813BA0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CD62A4"/>
    <w:pPr>
      <w:keepNext/>
      <w:keepLines/>
      <w:numPr>
        <w:ilvl w:val="3"/>
        <w:numId w:val="1"/>
      </w:numPr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0"/>
    <w:next w:val="a1"/>
    <w:qFormat/>
    <w:rsid w:val="00CD62A4"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0"/>
    <w:next w:val="a1"/>
    <w:qFormat/>
    <w:rsid w:val="00495B86"/>
    <w:pPr>
      <w:keepNext/>
      <w:keepLines/>
      <w:numPr>
        <w:ilvl w:val="5"/>
        <w:numId w:val="1"/>
      </w:numPr>
      <w:snapToGrid/>
      <w:spacing w:before="100" w:beforeAutospacing="1" w:afterLines="50" w:after="156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3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021774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before="312" w:afterLines="150" w:after="468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before="312" w:afterLines="150" w:after="468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211.71.15.51\&#25991;&#20214;&#26381;&#21153;&#22120;\nrdc1202\Template\Document\NRDC1202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NRDC1202-TPL0-项目文档标准模板.dot</Template>
  <TotalTime>135</TotalTime>
  <Pages>4</Pages>
  <Words>363</Words>
  <Characters>2075</Characters>
  <Application>Microsoft Office Word</Application>
  <DocSecurity>0</DocSecurity>
  <Lines>17</Lines>
  <Paragraphs>4</Paragraphs>
  <ScaleCrop>false</ScaleCrop>
  <Manager>王海泉 朱涛</Manager>
  <Company>北京航空航天大学网络技术北京市重点实验室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NRDC1202项目文档标准模板</dc:title>
  <dc:subject>项目规范与标准</dc:subject>
  <dc:creator>yangwenjing</dc:creator>
  <cp:keywords>模版 文档标准模板</cp:keywords>
  <dc:description>NE.Bib</dc:description>
  <cp:lastModifiedBy>yangwenjing</cp:lastModifiedBy>
  <cp:revision>42</cp:revision>
  <cp:lastPrinted>2001-02-11T03:56:00Z</cp:lastPrinted>
  <dcterms:created xsi:type="dcterms:W3CDTF">2013-09-23T12:30:00Z</dcterms:created>
  <dcterms:modified xsi:type="dcterms:W3CDTF">2013-09-23T14:46:00Z</dcterms:modified>
  <cp:category>模版</cp:category>
</cp:coreProperties>
</file>