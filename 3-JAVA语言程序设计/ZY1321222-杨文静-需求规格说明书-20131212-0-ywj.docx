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58" w:rsidRDefault="005E6F58" w:rsidP="00722251">
      <w:pPr>
        <w:pStyle w:val="1151"/>
        <w:spacing w:before="312" w:after="468"/>
      </w:pPr>
      <w:r>
        <w:rPr>
          <w:rFonts w:hint="eastAsia"/>
        </w:rPr>
        <w:t>贪吃蛇桌面游戏</w:t>
      </w:r>
    </w:p>
    <w:p w:rsidR="00722251" w:rsidRDefault="00722251" w:rsidP="00722251">
      <w:pPr>
        <w:pStyle w:val="1151"/>
        <w:spacing w:before="312" w:after="468"/>
      </w:pPr>
      <w:r w:rsidRPr="00825DA7">
        <w:rPr>
          <w:rFonts w:hint="eastAsia"/>
        </w:rPr>
        <w:t>需求</w:t>
      </w:r>
      <w:r>
        <w:rPr>
          <w:rFonts w:hint="eastAsia"/>
        </w:rPr>
        <w:t>规格说明书</w:t>
      </w:r>
    </w:p>
    <w:p w:rsidR="008041B7" w:rsidRPr="005848A8" w:rsidRDefault="008041B7" w:rsidP="00A22682">
      <w:pPr>
        <w:pStyle w:val="10"/>
        <w:spacing w:beforeLines="50" w:before="156" w:afterLines="50" w:after="156"/>
        <w:jc w:val="center"/>
        <w:rPr>
          <w:b/>
          <w:sz w:val="32"/>
          <w:szCs w:val="32"/>
        </w:rPr>
      </w:pPr>
      <w:r w:rsidRPr="005848A8">
        <w:rPr>
          <w:rFonts w:hint="eastAsia"/>
          <w:b/>
          <w:sz w:val="32"/>
          <w:szCs w:val="32"/>
        </w:rPr>
        <w:t>目</w:t>
      </w:r>
      <w:r w:rsidRPr="005848A8">
        <w:rPr>
          <w:rFonts w:hint="eastAsia"/>
          <w:b/>
          <w:sz w:val="32"/>
          <w:szCs w:val="32"/>
        </w:rPr>
        <w:t xml:space="preserve">  </w:t>
      </w:r>
      <w:r w:rsidRPr="005848A8">
        <w:rPr>
          <w:rFonts w:hint="eastAsia"/>
          <w:b/>
          <w:sz w:val="32"/>
          <w:szCs w:val="32"/>
        </w:rPr>
        <w:t>录</w:t>
      </w:r>
    </w:p>
    <w:p w:rsidR="00F33B02" w:rsidRDefault="00722251">
      <w:pPr>
        <w:pStyle w:val="10"/>
        <w:rPr>
          <w:rFonts w:ascii="Times New Roman" w:hAnsi="Times New Roman"/>
          <w:noProof/>
          <w:sz w:val="21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6594188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1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引言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_Toc46594188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89" w:history="1">
        <w:r w:rsidR="00F33B02" w:rsidRPr="008F4B3D">
          <w:rPr>
            <w:rStyle w:val="a8"/>
            <w:rFonts w:cs="Arial"/>
            <w:noProof/>
          </w:rPr>
          <w:t>1.1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编写目的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_Toc46594189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0" w:history="1">
        <w:r w:rsidR="00F33B02" w:rsidRPr="008F4B3D">
          <w:rPr>
            <w:rStyle w:val="a8"/>
            <w:rFonts w:cs="Arial"/>
            <w:noProof/>
          </w:rPr>
          <w:t>1.2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项目背景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_Toc46594190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1" w:history="1">
        <w:r w:rsidR="00F33B02" w:rsidRPr="008F4B3D">
          <w:rPr>
            <w:rStyle w:val="a8"/>
            <w:rFonts w:cs="Arial"/>
            <w:noProof/>
          </w:rPr>
          <w:t>1.3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定义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_Toc46594191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2" w:history="1">
        <w:r w:rsidR="00F33B02" w:rsidRPr="008F4B3D">
          <w:rPr>
            <w:rStyle w:val="a8"/>
            <w:rFonts w:cs="Arial"/>
            <w:noProof/>
          </w:rPr>
          <w:t>1.4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参考资料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_Toc46594192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193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2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任务概述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_Toc46594193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4" w:history="1">
        <w:r w:rsidR="00F33B02" w:rsidRPr="008F4B3D">
          <w:rPr>
            <w:rStyle w:val="a8"/>
            <w:rFonts w:cs="Arial"/>
            <w:noProof/>
          </w:rPr>
          <w:t>2.1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目标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_Toc46594194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5" w:history="1">
        <w:r w:rsidR="00F33B02" w:rsidRPr="008F4B3D">
          <w:rPr>
            <w:rStyle w:val="a8"/>
            <w:rFonts w:cs="Arial"/>
            <w:noProof/>
          </w:rPr>
          <w:t>2.2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运行环境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_Toc46594195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6" w:history="1">
        <w:r w:rsidR="00F33B02" w:rsidRPr="008F4B3D">
          <w:rPr>
            <w:rStyle w:val="a8"/>
            <w:rFonts w:cs="Arial"/>
            <w:noProof/>
          </w:rPr>
          <w:t>2.3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条件与限制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_Toc46594196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197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3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数据描述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_Toc46594197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8" w:history="1">
        <w:r w:rsidR="00F33B02" w:rsidRPr="008F4B3D">
          <w:rPr>
            <w:rStyle w:val="a8"/>
            <w:rFonts w:cs="Arial"/>
            <w:noProof/>
          </w:rPr>
          <w:t>3.1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静态数据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_Toc46594198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199" w:history="1">
        <w:r w:rsidR="00F33B02" w:rsidRPr="008F4B3D">
          <w:rPr>
            <w:rStyle w:val="a8"/>
            <w:rFonts w:cs="Arial"/>
            <w:noProof/>
          </w:rPr>
          <w:t>3.2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动态数据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_Toc46594199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00" w:history="1">
        <w:r w:rsidR="00F33B02" w:rsidRPr="008F4B3D">
          <w:rPr>
            <w:rStyle w:val="a8"/>
            <w:rFonts w:cs="Arial"/>
            <w:noProof/>
          </w:rPr>
          <w:t>3.3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数据库描述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_Toc46594200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01" w:history="1">
        <w:r w:rsidR="00F33B02" w:rsidRPr="008F4B3D">
          <w:rPr>
            <w:rStyle w:val="a8"/>
            <w:rFonts w:cs="Arial"/>
            <w:noProof/>
          </w:rPr>
          <w:t>3.4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数据词典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_Toc46594201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202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4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功能需求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_Toc46594202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03" w:history="1">
        <w:r w:rsidR="00F33B02" w:rsidRPr="008F4B3D">
          <w:rPr>
            <w:rStyle w:val="a8"/>
            <w:rFonts w:cs="Arial"/>
            <w:noProof/>
          </w:rPr>
          <w:t>4.1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功能划分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_Toc46594203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04" w:history="1">
        <w:r w:rsidR="00F33B02" w:rsidRPr="008F4B3D">
          <w:rPr>
            <w:rStyle w:val="a8"/>
            <w:rFonts w:cs="Arial"/>
            <w:noProof/>
          </w:rPr>
          <w:t>4.2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功能描述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_Toc46594204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210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5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性能需求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_Toc46594210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1" w:history="1">
        <w:r w:rsidR="00F33B02" w:rsidRPr="008F4B3D">
          <w:rPr>
            <w:rStyle w:val="a8"/>
            <w:rFonts w:cs="Arial"/>
            <w:noProof/>
          </w:rPr>
          <w:t>5.1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数据精确度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_Toc46594211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2" w:history="1">
        <w:r w:rsidR="00F33B02" w:rsidRPr="008F4B3D">
          <w:rPr>
            <w:rStyle w:val="a8"/>
            <w:rFonts w:cs="Arial"/>
            <w:noProof/>
          </w:rPr>
          <w:t>5.2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时间特性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_Toc46594212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3" w:history="1">
        <w:r w:rsidR="00F33B02" w:rsidRPr="008F4B3D">
          <w:rPr>
            <w:rStyle w:val="a8"/>
            <w:rFonts w:cs="Arial"/>
            <w:noProof/>
          </w:rPr>
          <w:t>5.3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适应性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_Toc46594213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214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6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运行需求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_Toc46594214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5" w:history="1">
        <w:r w:rsidR="00F33B02" w:rsidRPr="008F4B3D">
          <w:rPr>
            <w:rStyle w:val="a8"/>
            <w:rFonts w:cs="Arial"/>
            <w:noProof/>
          </w:rPr>
          <w:t>6.1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用户界面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_Toc46594215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6" w:history="1">
        <w:r w:rsidR="00F33B02" w:rsidRPr="008F4B3D">
          <w:rPr>
            <w:rStyle w:val="a8"/>
            <w:rFonts w:cs="Arial"/>
            <w:noProof/>
          </w:rPr>
          <w:t>6.2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硬件接口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_Toc46594216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7" w:history="1">
        <w:r w:rsidR="00F33B02" w:rsidRPr="008F4B3D">
          <w:rPr>
            <w:rStyle w:val="a8"/>
            <w:rFonts w:cs="Arial"/>
            <w:noProof/>
          </w:rPr>
          <w:t>6.3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软件接口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_Toc46594217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 w:rsidP="00F33B02">
      <w:pPr>
        <w:pStyle w:val="20"/>
        <w:tabs>
          <w:tab w:val="left" w:pos="1260"/>
          <w:tab w:val="right" w:leader="dot" w:pos="9350"/>
        </w:tabs>
        <w:ind w:left="480"/>
        <w:rPr>
          <w:rFonts w:ascii="Times New Roman" w:hAnsi="Times New Roman"/>
          <w:noProof/>
          <w:sz w:val="21"/>
          <w:szCs w:val="24"/>
        </w:rPr>
      </w:pPr>
      <w:hyperlink w:anchor="_Toc46594218" w:history="1">
        <w:r w:rsidR="00F33B02" w:rsidRPr="008F4B3D">
          <w:rPr>
            <w:rStyle w:val="a8"/>
            <w:rFonts w:cs="Arial"/>
            <w:noProof/>
          </w:rPr>
          <w:t>6.4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故障处理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_Toc46594218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F33B02" w:rsidRDefault="005F3483">
      <w:pPr>
        <w:pStyle w:val="10"/>
        <w:rPr>
          <w:rFonts w:ascii="Times New Roman" w:hAnsi="Times New Roman"/>
          <w:noProof/>
          <w:sz w:val="21"/>
          <w:szCs w:val="24"/>
        </w:rPr>
      </w:pPr>
      <w:hyperlink w:anchor="_Toc46594219" w:history="1">
        <w:r w:rsidR="00F33B02" w:rsidRPr="008F4B3D">
          <w:rPr>
            <w:rStyle w:val="a8"/>
            <w:rFonts w:hint="eastAsia"/>
            <w:noProof/>
          </w:rPr>
          <w:t>第</w:t>
        </w:r>
        <w:r w:rsidR="00F33B02" w:rsidRPr="008F4B3D">
          <w:rPr>
            <w:rStyle w:val="a8"/>
            <w:rFonts w:hint="eastAsia"/>
            <w:noProof/>
          </w:rPr>
          <w:t>7</w:t>
        </w:r>
        <w:r w:rsidR="00F33B02" w:rsidRPr="008F4B3D">
          <w:rPr>
            <w:rStyle w:val="a8"/>
            <w:rFonts w:hint="eastAsia"/>
            <w:noProof/>
          </w:rPr>
          <w:t>章</w:t>
        </w:r>
        <w:r w:rsidR="00F33B02">
          <w:rPr>
            <w:rFonts w:ascii="Times New Roman" w:hAnsi="Times New Roman"/>
            <w:noProof/>
            <w:sz w:val="21"/>
            <w:szCs w:val="24"/>
          </w:rPr>
          <w:tab/>
        </w:r>
        <w:r w:rsidR="00F33B02" w:rsidRPr="008F4B3D">
          <w:rPr>
            <w:rStyle w:val="a8"/>
            <w:rFonts w:hint="eastAsia"/>
            <w:noProof/>
          </w:rPr>
          <w:t>其它需求</w:t>
        </w:r>
        <w:r w:rsidR="00F33B02">
          <w:rPr>
            <w:noProof/>
            <w:webHidden/>
          </w:rPr>
          <w:tab/>
        </w:r>
        <w:r w:rsidR="00F33B02">
          <w:rPr>
            <w:noProof/>
            <w:webHidden/>
          </w:rPr>
          <w:fldChar w:fldCharType="begin"/>
        </w:r>
        <w:r w:rsidR="00F33B02">
          <w:rPr>
            <w:noProof/>
            <w:webHidden/>
          </w:rPr>
          <w:instrText xml:space="preserve"> PAGEREF _Toc46594219 \h </w:instrText>
        </w:r>
        <w:r w:rsidR="00F33B02">
          <w:rPr>
            <w:noProof/>
            <w:webHidden/>
          </w:rPr>
        </w:r>
        <w:r w:rsidR="00F33B02">
          <w:rPr>
            <w:noProof/>
            <w:webHidden/>
          </w:rPr>
          <w:fldChar w:fldCharType="separate"/>
        </w:r>
        <w:r w:rsidR="00E27891">
          <w:rPr>
            <w:noProof/>
            <w:webHidden/>
          </w:rPr>
          <w:t>2</w:t>
        </w:r>
        <w:r w:rsidR="00F33B02">
          <w:rPr>
            <w:noProof/>
            <w:webHidden/>
          </w:rPr>
          <w:fldChar w:fldCharType="end"/>
        </w:r>
      </w:hyperlink>
    </w:p>
    <w:p w:rsidR="00AD1598" w:rsidRDefault="00722251" w:rsidP="00722251">
      <w:pPr>
        <w:pStyle w:val="10"/>
      </w:pPr>
      <w:r>
        <w:rPr>
          <w:b/>
          <w:bCs/>
        </w:rPr>
        <w:fldChar w:fldCharType="end"/>
      </w:r>
    </w:p>
    <w:p w:rsidR="00E720F0" w:rsidRPr="00E720F0" w:rsidRDefault="00722251" w:rsidP="0020202E">
      <w:pPr>
        <w:pStyle w:val="1"/>
      </w:pPr>
      <w:r>
        <w:br w:type="page"/>
      </w:r>
      <w:bookmarkStart w:id="0" w:name="_Toc46594188"/>
      <w:r w:rsidR="00A533EF">
        <w:rPr>
          <w:rFonts w:hint="eastAsia"/>
        </w:rPr>
        <w:lastRenderedPageBreak/>
        <w:t>引言</w:t>
      </w:r>
      <w:bookmarkEnd w:id="0"/>
    </w:p>
    <w:p w:rsidR="00A533EF" w:rsidRDefault="00A533EF" w:rsidP="00A533EF">
      <w:pPr>
        <w:pStyle w:val="2"/>
      </w:pPr>
      <w:bookmarkStart w:id="1" w:name="_Toc46594189"/>
      <w:r>
        <w:rPr>
          <w:rFonts w:hint="eastAsia"/>
        </w:rPr>
        <w:t>编写目的</w:t>
      </w:r>
      <w:bookmarkEnd w:id="1"/>
    </w:p>
    <w:p w:rsidR="00963756" w:rsidRDefault="00963756" w:rsidP="00963756">
      <w:pPr>
        <w:pStyle w:val="15"/>
      </w:pPr>
      <w:r>
        <w:rPr>
          <w:rFonts w:hint="eastAsia"/>
        </w:rPr>
        <w:t>为完成</w:t>
      </w:r>
      <w:r>
        <w:rPr>
          <w:rFonts w:hint="eastAsia"/>
        </w:rPr>
        <w:t>Java</w:t>
      </w:r>
      <w:r>
        <w:rPr>
          <w:rFonts w:hint="eastAsia"/>
        </w:rPr>
        <w:t>程序设计课程作业要求，我们组拟设计和实现贪吃蛇桌面游戏。</w:t>
      </w:r>
    </w:p>
    <w:p w:rsidR="0083303A" w:rsidRDefault="0083303A" w:rsidP="00A533EF">
      <w:pPr>
        <w:pStyle w:val="15"/>
      </w:pPr>
      <w:r>
        <w:rPr>
          <w:rFonts w:hint="eastAsia"/>
        </w:rPr>
        <w:t>本文档为明确贪吃蛇游戏需求，将详细说明相关背景和任务概述和相关需求。</w:t>
      </w:r>
    </w:p>
    <w:p w:rsidR="00A533EF" w:rsidRDefault="00A533EF" w:rsidP="00A533EF">
      <w:pPr>
        <w:pStyle w:val="2"/>
      </w:pPr>
      <w:bookmarkStart w:id="2" w:name="_Toc46594190"/>
      <w:r>
        <w:rPr>
          <w:rFonts w:hint="eastAsia"/>
        </w:rPr>
        <w:t>项目背景</w:t>
      </w:r>
      <w:bookmarkEnd w:id="2"/>
    </w:p>
    <w:p w:rsidR="005934CC" w:rsidRDefault="0083224E" w:rsidP="005934CC">
      <w:pPr>
        <w:pStyle w:val="15"/>
      </w:pPr>
      <w:r>
        <w:rPr>
          <w:rFonts w:hint="eastAsia"/>
        </w:rPr>
        <w:t>为了掌握和运用在</w:t>
      </w:r>
      <w:r>
        <w:rPr>
          <w:rFonts w:hint="eastAsia"/>
        </w:rPr>
        <w:t>JAVA</w:t>
      </w:r>
      <w:r>
        <w:rPr>
          <w:rFonts w:hint="eastAsia"/>
        </w:rPr>
        <w:t>课程中学习的内容，本小组</w:t>
      </w:r>
      <w:proofErr w:type="gramStart"/>
      <w:r>
        <w:rPr>
          <w:rFonts w:hint="eastAsia"/>
        </w:rPr>
        <w:t>拟实现</w:t>
      </w:r>
      <w:proofErr w:type="gramEnd"/>
      <w:r>
        <w:rPr>
          <w:rFonts w:hint="eastAsia"/>
        </w:rPr>
        <w:t>贪吃蛇游戏。</w:t>
      </w:r>
    </w:p>
    <w:p w:rsidR="005934CC" w:rsidRDefault="00110ABE" w:rsidP="00110ABE">
      <w:pPr>
        <w:pStyle w:val="15"/>
        <w:ind w:firstLineChars="0"/>
      </w:pPr>
      <w:r>
        <w:rPr>
          <w:rFonts w:hint="eastAsia"/>
        </w:rPr>
        <w:t>本项目的</w:t>
      </w:r>
      <w:r w:rsidR="002350B2">
        <w:rPr>
          <w:rFonts w:hint="eastAsia"/>
        </w:rPr>
        <w:t>开发人员</w:t>
      </w:r>
      <w:r w:rsidR="0016680C">
        <w:rPr>
          <w:rFonts w:hint="eastAsia"/>
        </w:rPr>
        <w:t>有</w:t>
      </w:r>
      <w:r w:rsidR="002350B2">
        <w:rPr>
          <w:rFonts w:hint="eastAsia"/>
        </w:rPr>
        <w:t>杨文静，胡楠</w:t>
      </w:r>
      <w:r w:rsidR="0016680C">
        <w:rPr>
          <w:rFonts w:hint="eastAsia"/>
        </w:rPr>
        <w:t>。</w:t>
      </w:r>
    </w:p>
    <w:p w:rsidR="00963756" w:rsidRDefault="004E6D03" w:rsidP="00963756">
      <w:pPr>
        <w:ind w:firstLineChars="200" w:firstLine="480"/>
      </w:pPr>
      <w:r>
        <w:rPr>
          <w:rFonts w:hint="eastAsia"/>
        </w:rPr>
        <w:t>本说明书预期的读者是</w:t>
      </w:r>
      <w:r w:rsidR="000E3303">
        <w:rPr>
          <w:rFonts w:hint="eastAsia"/>
        </w:rPr>
        <w:t>JAVA</w:t>
      </w:r>
      <w:r>
        <w:rPr>
          <w:rFonts w:hint="eastAsia"/>
        </w:rPr>
        <w:t>软件开发人员</w:t>
      </w:r>
      <w:r w:rsidR="00963756">
        <w:rPr>
          <w:rFonts w:hint="eastAsia"/>
        </w:rPr>
        <w:t>。</w:t>
      </w:r>
    </w:p>
    <w:p w:rsidR="00D97556" w:rsidRDefault="00D97556" w:rsidP="00D97556">
      <w:pPr>
        <w:pStyle w:val="2"/>
      </w:pPr>
      <w:r>
        <w:rPr>
          <w:rFonts w:hint="eastAsia"/>
        </w:rPr>
        <w:t>定义</w:t>
      </w:r>
    </w:p>
    <w:p w:rsidR="003613D7" w:rsidRDefault="003613D7" w:rsidP="0063554E">
      <w:pPr>
        <w:pStyle w:val="15"/>
      </w:pPr>
      <w:r>
        <w:rPr>
          <w:rFonts w:hint="eastAsia"/>
        </w:rPr>
        <w:t>单位</w:t>
      </w:r>
      <w:r w:rsidR="00D97556">
        <w:rPr>
          <w:rFonts w:hint="eastAsia"/>
        </w:rPr>
        <w:t>：</w:t>
      </w:r>
      <w:r>
        <w:rPr>
          <w:rFonts w:hint="eastAsia"/>
        </w:rPr>
        <w:t>蛇，食物，障碍物都是由多个</w:t>
      </w:r>
      <w:r w:rsidR="00073CEE">
        <w:rPr>
          <w:rFonts w:hint="eastAsia"/>
        </w:rPr>
        <w:t>小格构成，每小格称为一个单位。</w:t>
      </w:r>
    </w:p>
    <w:p w:rsidR="00073CEE" w:rsidRDefault="00346D5A" w:rsidP="0063554E">
      <w:pPr>
        <w:pStyle w:val="15"/>
      </w:pPr>
      <w:r>
        <w:rPr>
          <w:rFonts w:hint="eastAsia"/>
        </w:rPr>
        <w:t>蛇：有多个相连的单位构成，用链表表示，表头代表蛇头。</w:t>
      </w:r>
    </w:p>
    <w:p w:rsidR="00C44FE8" w:rsidRDefault="00C44FE8" w:rsidP="0063554E">
      <w:pPr>
        <w:pStyle w:val="15"/>
      </w:pPr>
      <w:r>
        <w:rPr>
          <w:rFonts w:hint="eastAsia"/>
        </w:rPr>
        <w:t>食物：有一个单位或者多个单位构成，在界面中用红色显示。</w:t>
      </w:r>
    </w:p>
    <w:p w:rsidR="00D97556" w:rsidRDefault="00D97556" w:rsidP="0063554E">
      <w:pPr>
        <w:pStyle w:val="15"/>
      </w:pPr>
      <w:r>
        <w:rPr>
          <w:rFonts w:hint="eastAsia"/>
        </w:rPr>
        <w:t>坐标系：以左上角那点为（</w:t>
      </w:r>
      <w:r>
        <w:t>0,0</w:t>
      </w:r>
      <w:r>
        <w:rPr>
          <w:rFonts w:hint="eastAsia"/>
        </w:rPr>
        <w:t>），向右则</w:t>
      </w:r>
      <w:r>
        <w:t>x</w:t>
      </w:r>
      <w:r>
        <w:rPr>
          <w:rFonts w:hint="eastAsia"/>
        </w:rPr>
        <w:t>递增，向下则</w:t>
      </w:r>
      <w:r>
        <w:t>y</w:t>
      </w:r>
      <w:r>
        <w:rPr>
          <w:rFonts w:hint="eastAsia"/>
        </w:rPr>
        <w:t>递增。</w:t>
      </w:r>
    </w:p>
    <w:p w:rsidR="00D97556" w:rsidRPr="00D97556" w:rsidRDefault="00D97556" w:rsidP="00963756">
      <w:pPr>
        <w:ind w:firstLineChars="200" w:firstLine="480"/>
      </w:pPr>
    </w:p>
    <w:p w:rsidR="00EE52BF" w:rsidRDefault="00A533EF" w:rsidP="005934CC">
      <w:pPr>
        <w:pStyle w:val="2"/>
      </w:pPr>
      <w:bookmarkStart w:id="3" w:name="_Toc46594192"/>
      <w:r>
        <w:rPr>
          <w:rFonts w:hint="eastAsia"/>
        </w:rPr>
        <w:t>参考资料</w:t>
      </w:r>
      <w:bookmarkEnd w:id="3"/>
    </w:p>
    <w:p w:rsidR="005934CC" w:rsidRDefault="005934CC" w:rsidP="005934CC">
      <w:pPr>
        <w:ind w:firstLine="420"/>
      </w:pPr>
      <w:r>
        <w:rPr>
          <w:rFonts w:hint="eastAsia"/>
        </w:rPr>
        <w:t>本规格说明书的编写过程，严格依照下面所罗列的各种资料而成。所有引用的资料已经经过作者公开的许可声明。</w:t>
      </w:r>
    </w:p>
    <w:p w:rsidR="0083303A" w:rsidRPr="005934CC" w:rsidRDefault="0083303A" w:rsidP="0083303A">
      <w:pPr>
        <w:pStyle w:val="15"/>
        <w:numPr>
          <w:ilvl w:val="0"/>
          <w:numId w:val="39"/>
        </w:numPr>
        <w:ind w:firstLineChars="0"/>
      </w:pPr>
      <w:r w:rsidRPr="0083303A">
        <w:rPr>
          <w:rFonts w:hint="eastAsia"/>
        </w:rPr>
        <w:t>武马群，</w:t>
      </w:r>
      <w:r w:rsidRPr="0083303A">
        <w:rPr>
          <w:rFonts w:hint="eastAsia"/>
        </w:rPr>
        <w:t xml:space="preserve"> </w:t>
      </w:r>
      <w:r w:rsidRPr="0083303A">
        <w:rPr>
          <w:rFonts w:hint="eastAsia"/>
        </w:rPr>
        <w:t>王之怡，</w:t>
      </w:r>
      <w:r w:rsidRPr="0083303A">
        <w:rPr>
          <w:rFonts w:hint="eastAsia"/>
        </w:rPr>
        <w:t xml:space="preserve"> </w:t>
      </w:r>
      <w:r w:rsidRPr="0083303A">
        <w:rPr>
          <w:rFonts w:hint="eastAsia"/>
        </w:rPr>
        <w:t>李玉蓉，</w:t>
      </w:r>
      <w:r w:rsidRPr="0083303A">
        <w:rPr>
          <w:rFonts w:hint="eastAsia"/>
        </w:rPr>
        <w:t xml:space="preserve"> </w:t>
      </w:r>
      <w:r w:rsidRPr="0083303A">
        <w:rPr>
          <w:rFonts w:hint="eastAsia"/>
        </w:rPr>
        <w:t>涂宏</w:t>
      </w:r>
      <w:r>
        <w:rPr>
          <w:rFonts w:hint="eastAsia"/>
        </w:rPr>
        <w:t>，</w:t>
      </w:r>
      <w:r w:rsidRPr="0083303A">
        <w:rPr>
          <w:rFonts w:hint="eastAsia"/>
        </w:rPr>
        <w:t xml:space="preserve">Java </w:t>
      </w:r>
      <w:r w:rsidRPr="0083303A">
        <w:rPr>
          <w:rFonts w:hint="eastAsia"/>
        </w:rPr>
        <w:t>程序设计</w:t>
      </w:r>
      <w:r w:rsidRPr="0083303A">
        <w:rPr>
          <w:rFonts w:hint="eastAsia"/>
        </w:rPr>
        <w:t xml:space="preserve">[M]. </w:t>
      </w:r>
      <w:r w:rsidRPr="0083303A">
        <w:rPr>
          <w:rFonts w:hint="eastAsia"/>
        </w:rPr>
        <w:t>北京工业大学出版社</w:t>
      </w:r>
      <w:r w:rsidRPr="0083303A">
        <w:rPr>
          <w:rFonts w:hint="eastAsia"/>
        </w:rPr>
        <w:t>, 2005.</w:t>
      </w:r>
    </w:p>
    <w:p w:rsidR="00CC253B" w:rsidRDefault="00CC253B" w:rsidP="00CC253B">
      <w:pPr>
        <w:pStyle w:val="1"/>
      </w:pPr>
      <w:bookmarkStart w:id="4" w:name="_Toc46594193"/>
      <w:r>
        <w:rPr>
          <w:rFonts w:hint="eastAsia"/>
        </w:rPr>
        <w:lastRenderedPageBreak/>
        <w:t>任务概述</w:t>
      </w:r>
      <w:bookmarkEnd w:id="4"/>
    </w:p>
    <w:p w:rsidR="00CC253B" w:rsidRDefault="00CC253B" w:rsidP="00CC253B">
      <w:pPr>
        <w:pStyle w:val="2"/>
      </w:pPr>
      <w:bookmarkStart w:id="5" w:name="_Toc46594194"/>
      <w:r>
        <w:rPr>
          <w:rFonts w:hint="eastAsia"/>
        </w:rPr>
        <w:t>目标</w:t>
      </w:r>
      <w:bookmarkEnd w:id="5"/>
    </w:p>
    <w:p w:rsidR="004B7D31" w:rsidRDefault="004B7D31" w:rsidP="002D1F80">
      <w:pPr>
        <w:ind w:firstLineChars="200" w:firstLine="480"/>
      </w:pPr>
      <w:bookmarkStart w:id="6" w:name="_Toc46594195"/>
      <w:r>
        <w:rPr>
          <w:rFonts w:hint="eastAsia"/>
        </w:rPr>
        <w:t>设计和实现贪吃蛇单机桌面游戏。</w:t>
      </w:r>
    </w:p>
    <w:p w:rsidR="004B7D31" w:rsidRDefault="000468DC" w:rsidP="002D1F80">
      <w:pPr>
        <w:ind w:firstLineChars="200" w:firstLine="480"/>
        <w:rPr>
          <w:rFonts w:ascii="ˎ̥" w:hAnsi="ˎ̥" w:hint="eastAsia"/>
        </w:rPr>
      </w:pPr>
      <w:r>
        <w:rPr>
          <w:rFonts w:ascii="ˎ̥" w:hAnsi="ˎ̥" w:hint="eastAsia"/>
        </w:rPr>
        <w:t>游戏的主界面简单易懂</w:t>
      </w:r>
      <w:r w:rsidR="004B7D31">
        <w:rPr>
          <w:rFonts w:ascii="ˎ̥" w:hAnsi="ˎ̥" w:hint="eastAsia"/>
        </w:rPr>
        <w:t>，以提高玩家对游戏的兴趣。游戏的控制模块应该做到易懂、易操作，以给玩家一个很好的游戏环境。</w:t>
      </w:r>
    </w:p>
    <w:p w:rsidR="0044519F" w:rsidRDefault="0044519F" w:rsidP="002D1F80">
      <w:pPr>
        <w:numPr>
          <w:ilvl w:val="1"/>
          <w:numId w:val="43"/>
        </w:numPr>
      </w:pPr>
      <w:r>
        <w:rPr>
          <w:rFonts w:hint="eastAsia"/>
        </w:rPr>
        <w:t>程序交互性好，操作性强。</w:t>
      </w:r>
    </w:p>
    <w:p w:rsidR="0044519F" w:rsidRDefault="0044519F" w:rsidP="002D1F80">
      <w:pPr>
        <w:numPr>
          <w:ilvl w:val="1"/>
          <w:numId w:val="43"/>
        </w:numPr>
      </w:pPr>
      <w:r>
        <w:rPr>
          <w:rFonts w:hint="eastAsia"/>
        </w:rPr>
        <w:t>易操作。简单而有趣。</w:t>
      </w:r>
    </w:p>
    <w:p w:rsidR="0044519F" w:rsidRDefault="0044519F" w:rsidP="002D1F80">
      <w:pPr>
        <w:numPr>
          <w:ilvl w:val="1"/>
          <w:numId w:val="43"/>
        </w:numPr>
      </w:pPr>
      <w:r>
        <w:rPr>
          <w:rFonts w:hint="eastAsia"/>
        </w:rPr>
        <w:t>功能全面，如：开始新游戏、暂停、继续、设置初级、设置高级、查看游戏说明、退出游戏。</w:t>
      </w:r>
    </w:p>
    <w:p w:rsidR="0044519F" w:rsidRDefault="0044519F" w:rsidP="002D1F80">
      <w:pPr>
        <w:numPr>
          <w:ilvl w:val="1"/>
          <w:numId w:val="43"/>
        </w:numPr>
      </w:pPr>
      <w:r>
        <w:rPr>
          <w:rFonts w:hint="eastAsia"/>
        </w:rPr>
        <w:t>对于每次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可选的按钮设置为灰显，避免了用户的错误操作。</w:t>
      </w:r>
    </w:p>
    <w:p w:rsidR="00CC253B" w:rsidRDefault="00CC253B" w:rsidP="00CC253B">
      <w:pPr>
        <w:pStyle w:val="2"/>
      </w:pPr>
      <w:r>
        <w:rPr>
          <w:rFonts w:hint="eastAsia"/>
        </w:rPr>
        <w:t>运行环境</w:t>
      </w:r>
      <w:bookmarkEnd w:id="6"/>
    </w:p>
    <w:p w:rsidR="004B7D31" w:rsidRDefault="004E63B5" w:rsidP="004B7D31">
      <w:r>
        <w:t>Windows</w:t>
      </w:r>
      <w:r>
        <w:rPr>
          <w:rFonts w:hint="eastAsia"/>
        </w:rPr>
        <w:t xml:space="preserve"> 2007</w:t>
      </w:r>
    </w:p>
    <w:p w:rsidR="004E63B5" w:rsidRDefault="004E63B5" w:rsidP="004E63B5">
      <w:pPr>
        <w:pStyle w:val="2"/>
      </w:pPr>
      <w:r>
        <w:rPr>
          <w:rFonts w:hint="eastAsia"/>
        </w:rPr>
        <w:t>开发环境</w:t>
      </w:r>
    </w:p>
    <w:p w:rsidR="004E63B5" w:rsidRDefault="004E63B5" w:rsidP="004E63B5">
      <w:r>
        <w:rPr>
          <w:rFonts w:hint="eastAsia"/>
        </w:rPr>
        <w:t>操作系统：</w:t>
      </w:r>
      <w:r>
        <w:rPr>
          <w:rFonts w:hint="eastAsia"/>
        </w:rPr>
        <w:t>Windows 2007</w:t>
      </w:r>
    </w:p>
    <w:p w:rsidR="004E63B5" w:rsidRPr="004B7D31" w:rsidRDefault="004E63B5" w:rsidP="004B7D31">
      <w:r>
        <w:rPr>
          <w:rFonts w:hint="eastAsia"/>
        </w:rPr>
        <w:t xml:space="preserve">IDE: </w:t>
      </w:r>
      <w:r w:rsidRPr="004E63B5">
        <w:t>IntelliJ IDEA 12.1.6</w:t>
      </w:r>
      <w:r>
        <w:rPr>
          <w:rFonts w:hint="eastAsia"/>
        </w:rPr>
        <w:t>.</w:t>
      </w:r>
    </w:p>
    <w:p w:rsidR="00CC253B" w:rsidRDefault="00CC253B" w:rsidP="00CC253B">
      <w:pPr>
        <w:pStyle w:val="2"/>
      </w:pPr>
      <w:bookmarkStart w:id="7" w:name="_Toc46594196"/>
      <w:r>
        <w:rPr>
          <w:rFonts w:hint="eastAsia"/>
        </w:rPr>
        <w:t>条件与限制</w:t>
      </w:r>
      <w:bookmarkEnd w:id="7"/>
    </w:p>
    <w:p w:rsidR="005554A4" w:rsidRDefault="005554A4" w:rsidP="005554A4">
      <w:pPr>
        <w:pStyle w:val="ac"/>
        <w:numPr>
          <w:ilvl w:val="0"/>
          <w:numId w:val="42"/>
        </w:numPr>
        <w:ind w:firstLineChars="0"/>
      </w:pPr>
      <w:r>
        <w:rPr>
          <w:rFonts w:hint="eastAsia"/>
        </w:rPr>
        <w:t>每个选项“新游戏”、“暂停游戏”、“继续游戏”、“难度设置”、“退出”不能连续点击。</w:t>
      </w:r>
    </w:p>
    <w:p w:rsidR="00860D9B" w:rsidRPr="005554A4" w:rsidRDefault="005554A4" w:rsidP="005554A4">
      <w:pPr>
        <w:pStyle w:val="ac"/>
        <w:numPr>
          <w:ilvl w:val="0"/>
          <w:numId w:val="42"/>
        </w:numPr>
        <w:ind w:firstLineChars="0"/>
      </w:pPr>
      <w:r>
        <w:rPr>
          <w:rFonts w:hint="eastAsia"/>
        </w:rPr>
        <w:t>所运行机器必须装有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C253B" w:rsidRDefault="00363F97" w:rsidP="0043727C">
      <w:pPr>
        <w:pStyle w:val="1"/>
      </w:pPr>
      <w:bookmarkStart w:id="8" w:name="_Toc46594197"/>
      <w:r>
        <w:rPr>
          <w:rFonts w:hint="eastAsia"/>
        </w:rPr>
        <w:t>数据描述</w:t>
      </w:r>
      <w:bookmarkEnd w:id="8"/>
    </w:p>
    <w:p w:rsidR="0043727C" w:rsidRPr="0043727C" w:rsidRDefault="00F100C4" w:rsidP="0043727C">
      <w:r>
        <w:rPr>
          <w:rFonts w:hint="eastAsia"/>
        </w:rPr>
        <w:t xml:space="preserve"> </w:t>
      </w:r>
      <w:bookmarkStart w:id="9" w:name="_GoBack"/>
      <w:bookmarkEnd w:id="9"/>
    </w:p>
    <w:p w:rsidR="00CC253B" w:rsidRDefault="00CC253B" w:rsidP="00CC253B">
      <w:pPr>
        <w:pStyle w:val="1"/>
      </w:pPr>
      <w:bookmarkStart w:id="10" w:name="_Toc46594202"/>
      <w:r>
        <w:rPr>
          <w:rFonts w:hint="eastAsia"/>
        </w:rPr>
        <w:lastRenderedPageBreak/>
        <w:t>功能需求</w:t>
      </w:r>
      <w:bookmarkEnd w:id="10"/>
    </w:p>
    <w:p w:rsidR="005A6731" w:rsidRDefault="00CC253B" w:rsidP="00332883">
      <w:pPr>
        <w:pStyle w:val="2"/>
      </w:pPr>
      <w:bookmarkStart w:id="11" w:name="_Toc46594203"/>
      <w:r>
        <w:rPr>
          <w:rFonts w:hint="eastAsia"/>
        </w:rPr>
        <w:t>功能划分</w:t>
      </w:r>
      <w:bookmarkEnd w:id="11"/>
    </w:p>
    <w:p w:rsidR="00562CB9" w:rsidRDefault="00562CB9" w:rsidP="00562CB9">
      <w:pPr>
        <w:ind w:firstLine="420"/>
      </w:pPr>
      <w:r w:rsidRPr="00562CB9">
        <w:rPr>
          <w:rFonts w:hint="eastAsia"/>
        </w:rPr>
        <w:t>贪吃蛇游戏是一个经典小游戏，一条蛇在封闭围墙里，围墙里随机出现一个食物，通过按键盘四个光标键控制蛇向上下左右四个方向移动，蛇头撞倒食物，</w:t>
      </w:r>
      <w:proofErr w:type="gramStart"/>
      <w:r w:rsidRPr="00562CB9">
        <w:rPr>
          <w:rFonts w:hint="eastAsia"/>
        </w:rPr>
        <w:t>则食物</w:t>
      </w:r>
      <w:proofErr w:type="gramEnd"/>
      <w:r w:rsidRPr="00562CB9">
        <w:rPr>
          <w:rFonts w:hint="eastAsia"/>
        </w:rPr>
        <w:t>被吃掉，</w:t>
      </w:r>
      <w:proofErr w:type="gramStart"/>
      <w:r w:rsidRPr="00562CB9">
        <w:rPr>
          <w:rFonts w:hint="eastAsia"/>
        </w:rPr>
        <w:t>蛇身体</w:t>
      </w:r>
      <w:proofErr w:type="gramEnd"/>
      <w:r w:rsidRPr="00562CB9">
        <w:rPr>
          <w:rFonts w:hint="eastAsia"/>
        </w:rPr>
        <w:t>长一节，同时记</w:t>
      </w:r>
      <w:r>
        <w:rPr>
          <w:rFonts w:hint="eastAsia"/>
        </w:rPr>
        <w:t>50</w:t>
      </w:r>
      <w:r w:rsidRPr="00562CB9">
        <w:rPr>
          <w:rFonts w:hint="eastAsia"/>
        </w:rPr>
        <w:t>分，接着又出现食物，等待蛇来吃，如果蛇在移动中撞到墙或身体交叉蛇头撞倒自己身体游戏结束。</w:t>
      </w:r>
    </w:p>
    <w:p w:rsidR="00AB4C7D" w:rsidRDefault="00F94B21" w:rsidP="00562CB9">
      <w:pPr>
        <w:ind w:firstLine="420"/>
      </w:pPr>
      <w:r>
        <w:rPr>
          <w:rFonts w:hint="eastAsia"/>
        </w:rPr>
        <w:t>针对以上需求描述，贪吃蛇游戏的功能划分是：</w:t>
      </w:r>
    </w:p>
    <w:p w:rsidR="00F94B21" w:rsidRDefault="00F94B21" w:rsidP="00562CB9">
      <w:pPr>
        <w:ind w:firstLine="420"/>
      </w:pPr>
    </w:p>
    <w:p w:rsidR="00553123" w:rsidRDefault="00741CF5" w:rsidP="00553123">
      <w:pPr>
        <w:keepNext/>
        <w:ind w:firstLine="420"/>
        <w:jc w:val="center"/>
      </w:pPr>
      <w:r>
        <w:object w:dxaOrig="4648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204.75pt" o:ole="">
            <v:imagedata r:id="rId8" o:title=""/>
          </v:shape>
          <o:OLEObject Type="Embed" ProgID="Visio.Drawing.11" ShapeID="_x0000_i1025" DrawAspect="Content" ObjectID="_1448546031" r:id="rId9"/>
        </w:object>
      </w:r>
    </w:p>
    <w:p w:rsidR="00553123" w:rsidRPr="00F94B21" w:rsidRDefault="00553123" w:rsidP="00553123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贪吃</w:t>
      </w:r>
      <w:proofErr w:type="gramStart"/>
      <w:r>
        <w:rPr>
          <w:rFonts w:hint="eastAsia"/>
        </w:rPr>
        <w:t>蛇功能</w:t>
      </w:r>
      <w:proofErr w:type="gramEnd"/>
      <w:r>
        <w:rPr>
          <w:rFonts w:hint="eastAsia"/>
        </w:rPr>
        <w:t>划分</w:t>
      </w:r>
    </w:p>
    <w:p w:rsidR="00CC253B" w:rsidRDefault="00CC253B" w:rsidP="00CC253B">
      <w:pPr>
        <w:pStyle w:val="2"/>
      </w:pPr>
      <w:bookmarkStart w:id="12" w:name="_Toc46594204"/>
      <w:r>
        <w:rPr>
          <w:rFonts w:hint="eastAsia"/>
        </w:rPr>
        <w:t>功能描述</w:t>
      </w:r>
      <w:bookmarkEnd w:id="12"/>
    </w:p>
    <w:p w:rsidR="00553123" w:rsidRDefault="00553123" w:rsidP="00CB34FF">
      <w:pPr>
        <w:ind w:firstLine="420"/>
      </w:pPr>
      <w:r>
        <w:rPr>
          <w:rFonts w:hint="eastAsia"/>
        </w:rPr>
        <w:t>根据以上划分，上述功能的详细描述如下：</w:t>
      </w:r>
    </w:p>
    <w:p w:rsidR="00CB34FF" w:rsidRDefault="00CB34FF" w:rsidP="00CB34FF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初始化场景：当游戏开始时候，应该有一个初始化，初始化蛇，障碍物，游戏边界，食物。设置初始得分为</w:t>
      </w:r>
      <w:r>
        <w:rPr>
          <w:rFonts w:hint="eastAsia"/>
        </w:rPr>
        <w:t>0.</w:t>
      </w:r>
    </w:p>
    <w:p w:rsidR="00E42E9E" w:rsidRDefault="00E42E9E" w:rsidP="00CB34FF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控制蛇的方向：通过“上”“下”“左”“右”键可以让蛇头对应地改变方向。</w:t>
      </w:r>
    </w:p>
    <w:p w:rsidR="00E42E9E" w:rsidRDefault="00E42E9E" w:rsidP="00CB34FF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当蛇吃到</w:t>
      </w:r>
      <w:r w:rsidR="00660F03">
        <w:rPr>
          <w:rFonts w:hint="eastAsia"/>
        </w:rPr>
        <w:t>一格</w:t>
      </w:r>
      <w:r>
        <w:rPr>
          <w:rFonts w:hint="eastAsia"/>
        </w:rPr>
        <w:t>食物，游戏分数增加</w:t>
      </w:r>
      <w:r w:rsidR="00660F03">
        <w:rPr>
          <w:rFonts w:hint="eastAsia"/>
        </w:rPr>
        <w:t>，蛇身长增加</w:t>
      </w:r>
      <w:r>
        <w:rPr>
          <w:rFonts w:hint="eastAsia"/>
        </w:rPr>
        <w:t>。</w:t>
      </w:r>
    </w:p>
    <w:p w:rsidR="00E42E9E" w:rsidRDefault="00E35298" w:rsidP="00CB34FF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当一个食物被吃掉后，会生成新的食物</w:t>
      </w:r>
      <w:r w:rsidR="000A204E">
        <w:rPr>
          <w:rFonts w:hint="eastAsia"/>
        </w:rPr>
        <w:t>，并随机置于场景的位置中</w:t>
      </w:r>
      <w:r>
        <w:rPr>
          <w:rFonts w:hint="eastAsia"/>
        </w:rPr>
        <w:t>。</w:t>
      </w:r>
    </w:p>
    <w:p w:rsidR="000A204E" w:rsidRDefault="000A204E" w:rsidP="00CB34FF">
      <w:pPr>
        <w:pStyle w:val="ac"/>
        <w:numPr>
          <w:ilvl w:val="0"/>
          <w:numId w:val="40"/>
        </w:numPr>
        <w:ind w:firstLineChars="0"/>
      </w:pPr>
      <w:r>
        <w:rPr>
          <w:rFonts w:hint="eastAsia"/>
        </w:rPr>
        <w:t>玩家可以设置游戏难度，暂停</w:t>
      </w:r>
      <w:r>
        <w:rPr>
          <w:rFonts w:hint="eastAsia"/>
        </w:rPr>
        <w:t>/</w:t>
      </w:r>
      <w:r>
        <w:rPr>
          <w:rFonts w:hint="eastAsia"/>
        </w:rPr>
        <w:t>继续游戏，或者开始新游戏。</w:t>
      </w:r>
    </w:p>
    <w:p w:rsidR="00CC253B" w:rsidRDefault="00CC253B" w:rsidP="00CC253B">
      <w:pPr>
        <w:pStyle w:val="1"/>
      </w:pPr>
      <w:bookmarkStart w:id="13" w:name="_Toc46594219"/>
      <w:r>
        <w:rPr>
          <w:rFonts w:hint="eastAsia"/>
        </w:rPr>
        <w:lastRenderedPageBreak/>
        <w:t>其它需求</w:t>
      </w:r>
      <w:bookmarkEnd w:id="13"/>
    </w:p>
    <w:p w:rsidR="00D23E0B" w:rsidRDefault="00D23E0B" w:rsidP="00D23E0B">
      <w:pPr>
        <w:ind w:firstLine="420"/>
      </w:pPr>
      <w:r>
        <w:rPr>
          <w:rFonts w:hint="eastAsia"/>
        </w:rPr>
        <w:t>用户界面大小固定，规格为</w:t>
      </w:r>
      <w:r w:rsidRPr="00C13586">
        <w:rPr>
          <w:rFonts w:hint="eastAsia"/>
          <w:highlight w:val="yellow"/>
        </w:rPr>
        <w:t>X*X</w:t>
      </w:r>
    </w:p>
    <w:p w:rsidR="00FD572B" w:rsidRDefault="00FD572B" w:rsidP="00D23E0B">
      <w:pPr>
        <w:ind w:firstLine="420"/>
      </w:pPr>
      <w:r>
        <w:rPr>
          <w:rFonts w:hint="eastAsia"/>
        </w:rPr>
        <w:t>命名采用骆驼风格，变量的意义明确。</w:t>
      </w:r>
    </w:p>
    <w:p w:rsidR="00EE52BF" w:rsidRPr="00A533EF" w:rsidRDefault="00E5055E" w:rsidP="00887EF0">
      <w:pPr>
        <w:ind w:firstLine="420"/>
      </w:pPr>
      <w:r>
        <w:rPr>
          <w:rFonts w:hint="eastAsia"/>
        </w:rPr>
        <w:t>代码注释明确，易于读懂</w:t>
      </w:r>
      <w:r w:rsidR="00887EF0">
        <w:rPr>
          <w:rFonts w:hint="eastAsia"/>
        </w:rPr>
        <w:t>，便于维护。</w:t>
      </w:r>
    </w:p>
    <w:sectPr w:rsidR="00EE52BF" w:rsidRPr="00A533EF" w:rsidSect="00E17CC1">
      <w:headerReference w:type="default" r:id="rId10"/>
      <w:footerReference w:type="default" r:id="rId11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83" w:rsidRDefault="005F3483">
      <w:r>
        <w:separator/>
      </w:r>
    </w:p>
  </w:endnote>
  <w:endnote w:type="continuationSeparator" w:id="0">
    <w:p w:rsidR="005F3483" w:rsidRDefault="005F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5BF" w:rsidRDefault="009C1065" w:rsidP="00766163">
    <w:pPr>
      <w:pStyle w:val="a5"/>
      <w:jc w:val="both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 w:rsidR="00287196">
      <w:rPr>
        <w:rFonts w:hint="eastAsia"/>
        <w:bCs/>
      </w:rPr>
      <w:t>网络技术北京市重点实验室</w:t>
    </w:r>
    <w:r w:rsidR="006C25BF">
      <w:rPr>
        <w:rFonts w:hint="eastAsia"/>
      </w:rPr>
      <w:t xml:space="preserve">  </w:t>
    </w:r>
    <w:r>
      <w:rPr>
        <w:rFonts w:hint="eastAsia"/>
      </w:rPr>
      <w:t xml:space="preserve">   </w:t>
    </w:r>
    <w:r w:rsidR="006C25BF">
      <w:rPr>
        <w:rFonts w:hint="eastAsia"/>
      </w:rPr>
      <w:t>打印时间：</w:t>
    </w:r>
    <w:r w:rsidR="006C25BF">
      <w:rPr>
        <w:rFonts w:hint="eastAsia"/>
      </w:rPr>
      <w:t>20</w:t>
    </w:r>
    <w:r w:rsidR="006C25BF">
      <w:fldChar w:fldCharType="begin"/>
    </w:r>
    <w:r w:rsidR="006C25BF">
      <w:instrText xml:space="preserve"> DATE \@ "yy-M-d" </w:instrText>
    </w:r>
    <w:r w:rsidR="006C25BF">
      <w:fldChar w:fldCharType="separate"/>
    </w:r>
    <w:r w:rsidR="00172F48">
      <w:rPr>
        <w:noProof/>
      </w:rPr>
      <w:t>13-12-13</w:t>
    </w:r>
    <w:r w:rsidR="006C25BF">
      <w:fldChar w:fldCharType="end"/>
    </w:r>
    <w:r w:rsidR="006C25BF">
      <w:rPr>
        <w:rFonts w:hint="eastAsia"/>
      </w:rPr>
      <w:t xml:space="preserve"> </w:t>
    </w:r>
    <w:r w:rsidR="006C25BF">
      <w:fldChar w:fldCharType="begin"/>
    </w:r>
    <w:r w:rsidR="006C25BF">
      <w:instrText xml:space="preserve"> TIME \@ "AMPM hh:mm" </w:instrText>
    </w:r>
    <w:r w:rsidR="006C25BF">
      <w:fldChar w:fldCharType="separate"/>
    </w:r>
    <w:r w:rsidR="00172F48">
      <w:rPr>
        <w:rFonts w:hint="eastAsia"/>
        <w:noProof/>
      </w:rPr>
      <w:t>下午</w:t>
    </w:r>
    <w:r w:rsidR="00172F48">
      <w:rPr>
        <w:rFonts w:hint="eastAsia"/>
        <w:noProof/>
      </w:rPr>
      <w:t xml:space="preserve"> 09:04</w:t>
    </w:r>
    <w:r w:rsidR="006C25BF">
      <w:fldChar w:fldCharType="end"/>
    </w:r>
    <w:r w:rsidR="006C25BF">
      <w:rPr>
        <w:rFonts w:hint="eastAsia"/>
      </w:rPr>
      <w:t xml:space="preserve">  </w:t>
    </w:r>
    <w:r w:rsidR="00FC46D8">
      <w:rPr>
        <w:rFonts w:hint="eastAsia"/>
      </w:rPr>
      <w:t xml:space="preserve">      </w:t>
    </w:r>
    <w:r>
      <w:rPr>
        <w:rFonts w:hint="eastAsia"/>
      </w:rPr>
      <w:t xml:space="preserve"> </w:t>
    </w:r>
    <w:r w:rsidR="006C25BF">
      <w:rPr>
        <w:rFonts w:hint="eastAsia"/>
      </w:rPr>
      <w:t xml:space="preserve">    </w:t>
    </w:r>
    <w:r w:rsidR="006C25BF">
      <w:rPr>
        <w:rFonts w:hint="eastAsia"/>
      </w:rPr>
      <w:t>第</w:t>
    </w:r>
    <w:r w:rsidR="006C25BF">
      <w:rPr>
        <w:rStyle w:val="a6"/>
      </w:rPr>
      <w:fldChar w:fldCharType="begin"/>
    </w:r>
    <w:r w:rsidR="006C25BF">
      <w:rPr>
        <w:rStyle w:val="a6"/>
      </w:rPr>
      <w:instrText xml:space="preserve"> PAGE </w:instrText>
    </w:r>
    <w:r w:rsidR="006C25BF">
      <w:rPr>
        <w:rStyle w:val="a6"/>
      </w:rPr>
      <w:fldChar w:fldCharType="separate"/>
    </w:r>
    <w:r w:rsidR="00CC05EC">
      <w:rPr>
        <w:rStyle w:val="a6"/>
        <w:noProof/>
      </w:rPr>
      <w:t>3</w:t>
    </w:r>
    <w:r w:rsidR="006C25BF">
      <w:rPr>
        <w:rStyle w:val="a6"/>
      </w:rPr>
      <w:fldChar w:fldCharType="end"/>
    </w:r>
    <w:r w:rsidR="006C25BF">
      <w:rPr>
        <w:rStyle w:val="a6"/>
        <w:rFonts w:hint="eastAsia"/>
      </w:rPr>
      <w:t>页</w:t>
    </w:r>
    <w:r w:rsidR="006C25BF">
      <w:rPr>
        <w:rStyle w:val="a6"/>
        <w:rFonts w:hint="eastAsia"/>
      </w:rPr>
      <w:t xml:space="preserve"> </w:t>
    </w:r>
    <w:r w:rsidR="006C25BF">
      <w:rPr>
        <w:rStyle w:val="a6"/>
        <w:rFonts w:hint="eastAsia"/>
      </w:rPr>
      <w:t>共</w:t>
    </w:r>
    <w:r w:rsidR="006C25BF">
      <w:rPr>
        <w:rStyle w:val="a6"/>
      </w:rPr>
      <w:fldChar w:fldCharType="begin"/>
    </w:r>
    <w:r w:rsidR="006C25BF">
      <w:rPr>
        <w:rStyle w:val="a6"/>
      </w:rPr>
      <w:instrText xml:space="preserve"> NUMPAGES </w:instrText>
    </w:r>
    <w:r w:rsidR="006C25BF">
      <w:rPr>
        <w:rStyle w:val="a6"/>
      </w:rPr>
      <w:fldChar w:fldCharType="separate"/>
    </w:r>
    <w:r w:rsidR="00CC05EC">
      <w:rPr>
        <w:rStyle w:val="a6"/>
        <w:noProof/>
      </w:rPr>
      <w:t>6</w:t>
    </w:r>
    <w:r w:rsidR="006C25BF">
      <w:rPr>
        <w:rStyle w:val="a6"/>
      </w:rPr>
      <w:fldChar w:fldCharType="end"/>
    </w:r>
    <w:r w:rsidR="006C25BF"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83" w:rsidRDefault="005F3483">
      <w:r>
        <w:separator/>
      </w:r>
    </w:p>
  </w:footnote>
  <w:footnote w:type="continuationSeparator" w:id="0">
    <w:p w:rsidR="005F3483" w:rsidRDefault="005F3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5BF" w:rsidRDefault="00BD21A9" w:rsidP="00B069B8">
    <w:pPr>
      <w:pStyle w:val="a4"/>
      <w:tabs>
        <w:tab w:val="clear" w:pos="4153"/>
        <w:tab w:val="clear" w:pos="8306"/>
        <w:tab w:val="right" w:pos="9398"/>
      </w:tabs>
      <w:spacing w:line="240" w:lineRule="auto"/>
      <w:jc w:val="both"/>
    </w:pPr>
    <w:r>
      <w:rPr>
        <w:rFonts w:hint="eastAsia"/>
      </w:rPr>
      <w:t>NRDC</w:t>
    </w:r>
    <w:r w:rsidR="00287196">
      <w:rPr>
        <w:rFonts w:hint="eastAsia"/>
      </w:rPr>
      <w:t>1202</w:t>
    </w:r>
    <w:r w:rsidR="006C25BF" w:rsidRPr="004E5699">
      <w:rPr>
        <w:rFonts w:hint="eastAsia"/>
      </w:rPr>
      <w:t>项目</w:t>
    </w:r>
    <w:r w:rsidR="00B069B8">
      <w:rPr>
        <w:rFonts w:hint="eastAsia"/>
        <w:bCs/>
      </w:rPr>
      <w:tab/>
    </w:r>
    <w:r w:rsidR="006C25BF" w:rsidRPr="001915AE">
      <w:rPr>
        <w:rFonts w:hint="eastAsia"/>
      </w:rPr>
      <w:t>需求</w:t>
    </w:r>
    <w:r w:rsidR="006C25BF">
      <w:rPr>
        <w:rFonts w:hint="eastAsia"/>
      </w:rPr>
      <w:t>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8A0"/>
    <w:multiLevelType w:val="hybridMultilevel"/>
    <w:tmpl w:val="D41026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C94E51"/>
    <w:multiLevelType w:val="hybridMultilevel"/>
    <w:tmpl w:val="112AC6A4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063E19C3"/>
    <w:multiLevelType w:val="multilevel"/>
    <w:tmpl w:val="8BBA08EA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06C56385"/>
    <w:multiLevelType w:val="hybridMultilevel"/>
    <w:tmpl w:val="0CDE027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CE560D8"/>
    <w:multiLevelType w:val="hybridMultilevel"/>
    <w:tmpl w:val="ED1E368C"/>
    <w:lvl w:ilvl="0" w:tplc="1B36710A">
      <w:start w:val="1"/>
      <w:numFmt w:val="lowerLetter"/>
      <w:lvlText w:val="%1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>
    <w:nsid w:val="0DC26AB4"/>
    <w:multiLevelType w:val="hybridMultilevel"/>
    <w:tmpl w:val="8BBA08EA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189129BE"/>
    <w:multiLevelType w:val="hybridMultilevel"/>
    <w:tmpl w:val="6912645C"/>
    <w:lvl w:ilvl="0" w:tplc="D2EE9FAE">
      <w:start w:val="1"/>
      <w:numFmt w:val="decimal"/>
      <w:lvlText w:val="%1）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E4A42A3"/>
    <w:multiLevelType w:val="hybridMultilevel"/>
    <w:tmpl w:val="689C911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1FAF452A"/>
    <w:multiLevelType w:val="hybridMultilevel"/>
    <w:tmpl w:val="1E946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E00F10"/>
    <w:multiLevelType w:val="hybridMultilevel"/>
    <w:tmpl w:val="DECCE050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21961F48"/>
    <w:multiLevelType w:val="multilevel"/>
    <w:tmpl w:val="96466A56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23E42772"/>
    <w:multiLevelType w:val="multilevel"/>
    <w:tmpl w:val="D41026A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883578B"/>
    <w:multiLevelType w:val="hybridMultilevel"/>
    <w:tmpl w:val="96466A56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>
    <w:nsid w:val="303F284D"/>
    <w:multiLevelType w:val="multilevel"/>
    <w:tmpl w:val="ED1E368C"/>
    <w:lvl w:ilvl="0">
      <w:start w:val="1"/>
      <w:numFmt w:val="lowerLetter"/>
      <w:lvlText w:val="%1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310D0AF7"/>
    <w:multiLevelType w:val="hybridMultilevel"/>
    <w:tmpl w:val="0FB4D3B8"/>
    <w:lvl w:ilvl="0" w:tplc="A68016F4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3A9F3523"/>
    <w:multiLevelType w:val="hybridMultilevel"/>
    <w:tmpl w:val="7DD4940E"/>
    <w:lvl w:ilvl="0" w:tplc="FA24B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6A0840"/>
    <w:multiLevelType w:val="hybridMultilevel"/>
    <w:tmpl w:val="506E109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>
    <w:nsid w:val="410D5B4E"/>
    <w:multiLevelType w:val="hybridMultilevel"/>
    <w:tmpl w:val="A10CC014"/>
    <w:lvl w:ilvl="0" w:tplc="9B0A3E96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9B0A3E96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49283750"/>
    <w:multiLevelType w:val="hybridMultilevel"/>
    <w:tmpl w:val="B360015A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>
    <w:nsid w:val="4D9D57D9"/>
    <w:multiLevelType w:val="hybridMultilevel"/>
    <w:tmpl w:val="C2523F96"/>
    <w:lvl w:ilvl="0" w:tplc="C69287C0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>
    <w:nsid w:val="505F1D05"/>
    <w:multiLevelType w:val="hybridMultilevel"/>
    <w:tmpl w:val="0532973E"/>
    <w:lvl w:ilvl="0" w:tplc="C69287C0">
      <w:start w:val="1"/>
      <w:numFmt w:val="lowerLetter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231659C"/>
    <w:multiLevelType w:val="hybridMultilevel"/>
    <w:tmpl w:val="D176287E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5">
    <w:nsid w:val="535D5825"/>
    <w:multiLevelType w:val="hybridMultilevel"/>
    <w:tmpl w:val="A7EA64E6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6">
    <w:nsid w:val="5428393A"/>
    <w:multiLevelType w:val="hybridMultilevel"/>
    <w:tmpl w:val="6778FA0A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7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5616629D"/>
    <w:multiLevelType w:val="hybridMultilevel"/>
    <w:tmpl w:val="A0427730"/>
    <w:lvl w:ilvl="0" w:tplc="63F08220">
      <w:start w:val="1"/>
      <w:numFmt w:val="decimal"/>
      <w:lvlText w:val="%1）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57662EAB"/>
    <w:multiLevelType w:val="hybridMultilevel"/>
    <w:tmpl w:val="0EF057AC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5335F1"/>
    <w:multiLevelType w:val="multilevel"/>
    <w:tmpl w:val="5E508BC0"/>
    <w:styleLink w:val="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D246AE5"/>
    <w:multiLevelType w:val="hybridMultilevel"/>
    <w:tmpl w:val="38C2EF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DAC6C97"/>
    <w:multiLevelType w:val="hybridMultilevel"/>
    <w:tmpl w:val="F0BE330E"/>
    <w:lvl w:ilvl="0" w:tplc="971ED214">
      <w:start w:val="1"/>
      <w:numFmt w:val="decimal"/>
      <w:lvlText w:val="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3">
    <w:nsid w:val="64A31A16"/>
    <w:multiLevelType w:val="hybridMultilevel"/>
    <w:tmpl w:val="DB0016E8"/>
    <w:lvl w:ilvl="0" w:tplc="696267FE">
      <w:start w:val="1"/>
      <w:numFmt w:val="decimal"/>
      <w:lvlText w:val="%1）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68EE52AB"/>
    <w:multiLevelType w:val="multilevel"/>
    <w:tmpl w:val="6276C0E6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576" w:hanging="576"/>
      </w:pPr>
      <w:rPr>
        <w:rFonts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6D896E0D"/>
    <w:multiLevelType w:val="hybridMultilevel"/>
    <w:tmpl w:val="E4BED714"/>
    <w:lvl w:ilvl="0" w:tplc="14FED004">
      <w:start w:val="1"/>
      <w:numFmt w:val="decimal"/>
      <w:lvlText w:val="%1）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>
    <w:nsid w:val="701817B6"/>
    <w:multiLevelType w:val="multilevel"/>
    <w:tmpl w:val="5382238E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>
    <w:nsid w:val="709E1B41"/>
    <w:multiLevelType w:val="hybridMultilevel"/>
    <w:tmpl w:val="A9187EA8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8">
    <w:nsid w:val="748D0A17"/>
    <w:multiLevelType w:val="hybridMultilevel"/>
    <w:tmpl w:val="A1F02082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9">
    <w:nsid w:val="761431A4"/>
    <w:multiLevelType w:val="hybridMultilevel"/>
    <w:tmpl w:val="2D2AFA84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>
    <w:nsid w:val="7A0446ED"/>
    <w:multiLevelType w:val="hybridMultilevel"/>
    <w:tmpl w:val="4BA2E4E6"/>
    <w:lvl w:ilvl="0" w:tplc="8402A2C8">
      <w:start w:val="1"/>
      <w:numFmt w:val="decimal"/>
      <w:lvlText w:val="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>
    <w:nsid w:val="7DB561BD"/>
    <w:multiLevelType w:val="hybridMultilevel"/>
    <w:tmpl w:val="ACA012AC"/>
    <w:lvl w:ilvl="0" w:tplc="BA44633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>
    <w:nsid w:val="7ED61CBA"/>
    <w:multiLevelType w:val="hybridMultilevel"/>
    <w:tmpl w:val="05804A0A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3">
    <w:nsid w:val="7F4836F6"/>
    <w:multiLevelType w:val="hybridMultilevel"/>
    <w:tmpl w:val="8B8E433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27"/>
  </w:num>
  <w:num w:numId="4">
    <w:abstractNumId w:val="7"/>
  </w:num>
  <w:num w:numId="5">
    <w:abstractNumId w:val="30"/>
  </w:num>
  <w:num w:numId="6">
    <w:abstractNumId w:val="4"/>
  </w:num>
  <w:num w:numId="7">
    <w:abstractNumId w:val="25"/>
  </w:num>
  <w:num w:numId="8">
    <w:abstractNumId w:val="24"/>
  </w:num>
  <w:num w:numId="9">
    <w:abstractNumId w:val="1"/>
  </w:num>
  <w:num w:numId="10">
    <w:abstractNumId w:val="42"/>
  </w:num>
  <w:num w:numId="11">
    <w:abstractNumId w:val="21"/>
  </w:num>
  <w:num w:numId="12">
    <w:abstractNumId w:val="28"/>
  </w:num>
  <w:num w:numId="13">
    <w:abstractNumId w:val="40"/>
  </w:num>
  <w:num w:numId="14">
    <w:abstractNumId w:val="32"/>
  </w:num>
  <w:num w:numId="15">
    <w:abstractNumId w:val="29"/>
  </w:num>
  <w:num w:numId="16">
    <w:abstractNumId w:val="12"/>
  </w:num>
  <w:num w:numId="17">
    <w:abstractNumId w:val="35"/>
  </w:num>
  <w:num w:numId="18">
    <w:abstractNumId w:val="8"/>
  </w:num>
  <w:num w:numId="19">
    <w:abstractNumId w:val="33"/>
  </w:num>
  <w:num w:numId="20">
    <w:abstractNumId w:val="38"/>
  </w:num>
  <w:num w:numId="21">
    <w:abstractNumId w:val="43"/>
  </w:num>
  <w:num w:numId="22">
    <w:abstractNumId w:val="3"/>
  </w:num>
  <w:num w:numId="23">
    <w:abstractNumId w:val="19"/>
  </w:num>
  <w:num w:numId="24">
    <w:abstractNumId w:val="10"/>
  </w:num>
  <w:num w:numId="25">
    <w:abstractNumId w:val="6"/>
  </w:num>
  <w:num w:numId="26">
    <w:abstractNumId w:val="17"/>
  </w:num>
  <w:num w:numId="27">
    <w:abstractNumId w:val="2"/>
  </w:num>
  <w:num w:numId="28">
    <w:abstractNumId w:val="5"/>
  </w:num>
  <w:num w:numId="29">
    <w:abstractNumId w:val="16"/>
  </w:num>
  <w:num w:numId="30">
    <w:abstractNumId w:val="23"/>
  </w:num>
  <w:num w:numId="31">
    <w:abstractNumId w:val="15"/>
  </w:num>
  <w:num w:numId="32">
    <w:abstractNumId w:val="41"/>
  </w:num>
  <w:num w:numId="33">
    <w:abstractNumId w:val="13"/>
  </w:num>
  <w:num w:numId="34">
    <w:abstractNumId w:val="22"/>
  </w:num>
  <w:num w:numId="35">
    <w:abstractNumId w:val="0"/>
  </w:num>
  <w:num w:numId="36">
    <w:abstractNumId w:val="14"/>
  </w:num>
  <w:num w:numId="37">
    <w:abstractNumId w:val="39"/>
  </w:num>
  <w:num w:numId="38">
    <w:abstractNumId w:val="26"/>
  </w:num>
  <w:num w:numId="39">
    <w:abstractNumId w:val="37"/>
  </w:num>
  <w:num w:numId="40">
    <w:abstractNumId w:val="11"/>
  </w:num>
  <w:num w:numId="41">
    <w:abstractNumId w:val="34"/>
  </w:num>
  <w:num w:numId="42">
    <w:abstractNumId w:val="18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91"/>
    <w:rsid w:val="000072B5"/>
    <w:rsid w:val="00010746"/>
    <w:rsid w:val="00026393"/>
    <w:rsid w:val="0003059E"/>
    <w:rsid w:val="000348F2"/>
    <w:rsid w:val="00035216"/>
    <w:rsid w:val="000431BB"/>
    <w:rsid w:val="000468DC"/>
    <w:rsid w:val="0004715A"/>
    <w:rsid w:val="0005608A"/>
    <w:rsid w:val="0006377F"/>
    <w:rsid w:val="00073CEE"/>
    <w:rsid w:val="000A204E"/>
    <w:rsid w:val="000C6764"/>
    <w:rsid w:val="000D0058"/>
    <w:rsid w:val="000D08E5"/>
    <w:rsid w:val="000E1729"/>
    <w:rsid w:val="000E3303"/>
    <w:rsid w:val="000F21F8"/>
    <w:rsid w:val="00104D31"/>
    <w:rsid w:val="00110ABE"/>
    <w:rsid w:val="00111FEB"/>
    <w:rsid w:val="00121342"/>
    <w:rsid w:val="0012548F"/>
    <w:rsid w:val="00141D90"/>
    <w:rsid w:val="00142CD2"/>
    <w:rsid w:val="001457E6"/>
    <w:rsid w:val="00157521"/>
    <w:rsid w:val="00164BA7"/>
    <w:rsid w:val="0016680C"/>
    <w:rsid w:val="00171A9B"/>
    <w:rsid w:val="00172F48"/>
    <w:rsid w:val="001742C4"/>
    <w:rsid w:val="001807F1"/>
    <w:rsid w:val="001845C0"/>
    <w:rsid w:val="00192159"/>
    <w:rsid w:val="001A1CCB"/>
    <w:rsid w:val="001B109E"/>
    <w:rsid w:val="001B6860"/>
    <w:rsid w:val="001B6C21"/>
    <w:rsid w:val="001C0F7E"/>
    <w:rsid w:val="001C25C2"/>
    <w:rsid w:val="001D08BE"/>
    <w:rsid w:val="001F3213"/>
    <w:rsid w:val="0020202E"/>
    <w:rsid w:val="002204D9"/>
    <w:rsid w:val="00222174"/>
    <w:rsid w:val="002350B2"/>
    <w:rsid w:val="002433CB"/>
    <w:rsid w:val="00287196"/>
    <w:rsid w:val="00290B19"/>
    <w:rsid w:val="002A2C26"/>
    <w:rsid w:val="002B67F3"/>
    <w:rsid w:val="002C077D"/>
    <w:rsid w:val="002D1292"/>
    <w:rsid w:val="002D1F80"/>
    <w:rsid w:val="002E2D7E"/>
    <w:rsid w:val="002E6B5E"/>
    <w:rsid w:val="00305C51"/>
    <w:rsid w:val="00306C09"/>
    <w:rsid w:val="00326172"/>
    <w:rsid w:val="00332883"/>
    <w:rsid w:val="00345957"/>
    <w:rsid w:val="00346D5A"/>
    <w:rsid w:val="0035085C"/>
    <w:rsid w:val="0035349F"/>
    <w:rsid w:val="003578D3"/>
    <w:rsid w:val="003613D7"/>
    <w:rsid w:val="00363F97"/>
    <w:rsid w:val="003664AC"/>
    <w:rsid w:val="00374C1E"/>
    <w:rsid w:val="003772BB"/>
    <w:rsid w:val="0038103B"/>
    <w:rsid w:val="0039425A"/>
    <w:rsid w:val="003A2E10"/>
    <w:rsid w:val="003A7E7A"/>
    <w:rsid w:val="003C4B7A"/>
    <w:rsid w:val="003C56E0"/>
    <w:rsid w:val="003F69BF"/>
    <w:rsid w:val="00404782"/>
    <w:rsid w:val="00405D8D"/>
    <w:rsid w:val="00407A30"/>
    <w:rsid w:val="004263EA"/>
    <w:rsid w:val="0043727C"/>
    <w:rsid w:val="0044519F"/>
    <w:rsid w:val="00460C32"/>
    <w:rsid w:val="00485CBB"/>
    <w:rsid w:val="004950AD"/>
    <w:rsid w:val="004A568A"/>
    <w:rsid w:val="004B7D31"/>
    <w:rsid w:val="004C5D21"/>
    <w:rsid w:val="004D0B74"/>
    <w:rsid w:val="004D580E"/>
    <w:rsid w:val="004E63B5"/>
    <w:rsid w:val="004E6D03"/>
    <w:rsid w:val="004F0F78"/>
    <w:rsid w:val="005111F5"/>
    <w:rsid w:val="00511BDF"/>
    <w:rsid w:val="00514081"/>
    <w:rsid w:val="00553123"/>
    <w:rsid w:val="005554A4"/>
    <w:rsid w:val="005565BE"/>
    <w:rsid w:val="00562CB9"/>
    <w:rsid w:val="005653F7"/>
    <w:rsid w:val="00566352"/>
    <w:rsid w:val="00566F01"/>
    <w:rsid w:val="0056780B"/>
    <w:rsid w:val="005705C7"/>
    <w:rsid w:val="00583F07"/>
    <w:rsid w:val="005848A8"/>
    <w:rsid w:val="00587C8F"/>
    <w:rsid w:val="005934CC"/>
    <w:rsid w:val="00595A42"/>
    <w:rsid w:val="005A6731"/>
    <w:rsid w:val="005B439B"/>
    <w:rsid w:val="005E6F58"/>
    <w:rsid w:val="005F1FC2"/>
    <w:rsid w:val="005F3483"/>
    <w:rsid w:val="005F392F"/>
    <w:rsid w:val="0063413F"/>
    <w:rsid w:val="0063554E"/>
    <w:rsid w:val="00660F03"/>
    <w:rsid w:val="006653D8"/>
    <w:rsid w:val="00676A6E"/>
    <w:rsid w:val="00684ACD"/>
    <w:rsid w:val="00684F44"/>
    <w:rsid w:val="0068735C"/>
    <w:rsid w:val="00694F66"/>
    <w:rsid w:val="00695374"/>
    <w:rsid w:val="00695739"/>
    <w:rsid w:val="006A633C"/>
    <w:rsid w:val="006B54CB"/>
    <w:rsid w:val="006C25BF"/>
    <w:rsid w:val="006C299D"/>
    <w:rsid w:val="006E1DA0"/>
    <w:rsid w:val="006E43D1"/>
    <w:rsid w:val="006F104D"/>
    <w:rsid w:val="006F6C74"/>
    <w:rsid w:val="007012DD"/>
    <w:rsid w:val="00705E67"/>
    <w:rsid w:val="0072015D"/>
    <w:rsid w:val="00720747"/>
    <w:rsid w:val="00722251"/>
    <w:rsid w:val="00741CF5"/>
    <w:rsid w:val="00747C7B"/>
    <w:rsid w:val="0075194C"/>
    <w:rsid w:val="00752B9B"/>
    <w:rsid w:val="00753279"/>
    <w:rsid w:val="00760643"/>
    <w:rsid w:val="007614C0"/>
    <w:rsid w:val="00766163"/>
    <w:rsid w:val="00773243"/>
    <w:rsid w:val="007744A5"/>
    <w:rsid w:val="007B6B02"/>
    <w:rsid w:val="007C45E8"/>
    <w:rsid w:val="007C5421"/>
    <w:rsid w:val="007C689E"/>
    <w:rsid w:val="007C6F01"/>
    <w:rsid w:val="007D68F9"/>
    <w:rsid w:val="007E6392"/>
    <w:rsid w:val="007F0A80"/>
    <w:rsid w:val="007F1648"/>
    <w:rsid w:val="007F3418"/>
    <w:rsid w:val="007F60CD"/>
    <w:rsid w:val="007F63F9"/>
    <w:rsid w:val="00801344"/>
    <w:rsid w:val="00803EC2"/>
    <w:rsid w:val="008041B7"/>
    <w:rsid w:val="00823F80"/>
    <w:rsid w:val="00825DA7"/>
    <w:rsid w:val="008265AA"/>
    <w:rsid w:val="0083224E"/>
    <w:rsid w:val="0083303A"/>
    <w:rsid w:val="0083799C"/>
    <w:rsid w:val="0085510A"/>
    <w:rsid w:val="00860D9B"/>
    <w:rsid w:val="0086132E"/>
    <w:rsid w:val="00876075"/>
    <w:rsid w:val="0088043F"/>
    <w:rsid w:val="00886A9B"/>
    <w:rsid w:val="00887EF0"/>
    <w:rsid w:val="008A489E"/>
    <w:rsid w:val="008C35B2"/>
    <w:rsid w:val="00904A8E"/>
    <w:rsid w:val="00904CBD"/>
    <w:rsid w:val="00915039"/>
    <w:rsid w:val="00916241"/>
    <w:rsid w:val="00925A68"/>
    <w:rsid w:val="0092652C"/>
    <w:rsid w:val="00930920"/>
    <w:rsid w:val="009360DD"/>
    <w:rsid w:val="00942D1E"/>
    <w:rsid w:val="00947966"/>
    <w:rsid w:val="00963756"/>
    <w:rsid w:val="0097196F"/>
    <w:rsid w:val="00973CC7"/>
    <w:rsid w:val="0097404A"/>
    <w:rsid w:val="00983255"/>
    <w:rsid w:val="00985A18"/>
    <w:rsid w:val="009A4F55"/>
    <w:rsid w:val="009B5856"/>
    <w:rsid w:val="009C1065"/>
    <w:rsid w:val="009C1129"/>
    <w:rsid w:val="009D219E"/>
    <w:rsid w:val="009D5FE2"/>
    <w:rsid w:val="009E647C"/>
    <w:rsid w:val="00A149EF"/>
    <w:rsid w:val="00A22682"/>
    <w:rsid w:val="00A27731"/>
    <w:rsid w:val="00A533EF"/>
    <w:rsid w:val="00A53CBA"/>
    <w:rsid w:val="00A81D18"/>
    <w:rsid w:val="00A90BC8"/>
    <w:rsid w:val="00A93D55"/>
    <w:rsid w:val="00AB2679"/>
    <w:rsid w:val="00AB4C7D"/>
    <w:rsid w:val="00AC1D0F"/>
    <w:rsid w:val="00AC1DCD"/>
    <w:rsid w:val="00AD043B"/>
    <w:rsid w:val="00AD0A36"/>
    <w:rsid w:val="00AD1598"/>
    <w:rsid w:val="00AD3B33"/>
    <w:rsid w:val="00AE3FB0"/>
    <w:rsid w:val="00AE7A24"/>
    <w:rsid w:val="00B069B8"/>
    <w:rsid w:val="00B13A46"/>
    <w:rsid w:val="00B149E7"/>
    <w:rsid w:val="00B17410"/>
    <w:rsid w:val="00B17C3E"/>
    <w:rsid w:val="00B41586"/>
    <w:rsid w:val="00B53554"/>
    <w:rsid w:val="00B62A02"/>
    <w:rsid w:val="00B649CE"/>
    <w:rsid w:val="00B745AE"/>
    <w:rsid w:val="00B90CAC"/>
    <w:rsid w:val="00B93E05"/>
    <w:rsid w:val="00BA0A08"/>
    <w:rsid w:val="00BA30A2"/>
    <w:rsid w:val="00BB4457"/>
    <w:rsid w:val="00BB4B3A"/>
    <w:rsid w:val="00BB654E"/>
    <w:rsid w:val="00BC0795"/>
    <w:rsid w:val="00BC3549"/>
    <w:rsid w:val="00BD21A9"/>
    <w:rsid w:val="00BD49C8"/>
    <w:rsid w:val="00BE0FF7"/>
    <w:rsid w:val="00C06F39"/>
    <w:rsid w:val="00C13586"/>
    <w:rsid w:val="00C27438"/>
    <w:rsid w:val="00C442EB"/>
    <w:rsid w:val="00C44FE8"/>
    <w:rsid w:val="00C64AAD"/>
    <w:rsid w:val="00C704EF"/>
    <w:rsid w:val="00C7429E"/>
    <w:rsid w:val="00C95CCE"/>
    <w:rsid w:val="00CA2F4B"/>
    <w:rsid w:val="00CA4FB6"/>
    <w:rsid w:val="00CB0A3D"/>
    <w:rsid w:val="00CB34FF"/>
    <w:rsid w:val="00CC05EC"/>
    <w:rsid w:val="00CC253B"/>
    <w:rsid w:val="00CE0510"/>
    <w:rsid w:val="00CF396E"/>
    <w:rsid w:val="00CF4D9B"/>
    <w:rsid w:val="00CF6BEA"/>
    <w:rsid w:val="00D04844"/>
    <w:rsid w:val="00D05533"/>
    <w:rsid w:val="00D07371"/>
    <w:rsid w:val="00D160A9"/>
    <w:rsid w:val="00D23E0B"/>
    <w:rsid w:val="00D254A5"/>
    <w:rsid w:val="00D43CFA"/>
    <w:rsid w:val="00D44EA0"/>
    <w:rsid w:val="00D54D61"/>
    <w:rsid w:val="00D60090"/>
    <w:rsid w:val="00D6176B"/>
    <w:rsid w:val="00D67980"/>
    <w:rsid w:val="00D80E90"/>
    <w:rsid w:val="00D97556"/>
    <w:rsid w:val="00DB79F7"/>
    <w:rsid w:val="00DC254A"/>
    <w:rsid w:val="00DC7684"/>
    <w:rsid w:val="00DD0912"/>
    <w:rsid w:val="00DD532F"/>
    <w:rsid w:val="00DD7FCF"/>
    <w:rsid w:val="00DE114B"/>
    <w:rsid w:val="00DE11C9"/>
    <w:rsid w:val="00DE6674"/>
    <w:rsid w:val="00DF077F"/>
    <w:rsid w:val="00DF7E4E"/>
    <w:rsid w:val="00E00FA4"/>
    <w:rsid w:val="00E17CC1"/>
    <w:rsid w:val="00E23209"/>
    <w:rsid w:val="00E27891"/>
    <w:rsid w:val="00E278D2"/>
    <w:rsid w:val="00E35298"/>
    <w:rsid w:val="00E42E9E"/>
    <w:rsid w:val="00E5055E"/>
    <w:rsid w:val="00E720F0"/>
    <w:rsid w:val="00E73F9A"/>
    <w:rsid w:val="00E862F0"/>
    <w:rsid w:val="00E9590E"/>
    <w:rsid w:val="00EA424F"/>
    <w:rsid w:val="00EE52BF"/>
    <w:rsid w:val="00EE52E5"/>
    <w:rsid w:val="00EF39EA"/>
    <w:rsid w:val="00F002A6"/>
    <w:rsid w:val="00F077A8"/>
    <w:rsid w:val="00F100C4"/>
    <w:rsid w:val="00F13D1C"/>
    <w:rsid w:val="00F16648"/>
    <w:rsid w:val="00F20BD4"/>
    <w:rsid w:val="00F21BBD"/>
    <w:rsid w:val="00F23614"/>
    <w:rsid w:val="00F25048"/>
    <w:rsid w:val="00F33B02"/>
    <w:rsid w:val="00F44B79"/>
    <w:rsid w:val="00F521F0"/>
    <w:rsid w:val="00F94B21"/>
    <w:rsid w:val="00F9752E"/>
    <w:rsid w:val="00FB131A"/>
    <w:rsid w:val="00FC2F44"/>
    <w:rsid w:val="00FC46D8"/>
    <w:rsid w:val="00F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F3213"/>
    <w:pPr>
      <w:widowControl w:val="0"/>
      <w:spacing w:line="360" w:lineRule="auto"/>
      <w:jc w:val="both"/>
    </w:pPr>
    <w:rPr>
      <w:rFonts w:ascii="Arial" w:hAnsi="Arial"/>
      <w:kern w:val="2"/>
      <w:sz w:val="24"/>
      <w:szCs w:val="21"/>
    </w:rPr>
  </w:style>
  <w:style w:type="paragraph" w:styleId="1">
    <w:name w:val="heading 1"/>
    <w:basedOn w:val="a0"/>
    <w:next w:val="a0"/>
    <w:autoRedefine/>
    <w:qFormat/>
    <w:rsid w:val="0020202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kern w:val="44"/>
      <w:sz w:val="44"/>
      <w:szCs w:val="44"/>
    </w:rPr>
  </w:style>
  <w:style w:type="paragraph" w:styleId="2">
    <w:name w:val="heading 2"/>
    <w:basedOn w:val="a0"/>
    <w:next w:val="a0"/>
    <w:autoRedefine/>
    <w:qFormat/>
    <w:rsid w:val="007661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sz w:val="32"/>
      <w:szCs w:val="32"/>
    </w:rPr>
  </w:style>
  <w:style w:type="paragraph" w:styleId="3">
    <w:name w:val="heading 3"/>
    <w:basedOn w:val="a0"/>
    <w:next w:val="a0"/>
    <w:autoRedefine/>
    <w:qFormat/>
    <w:rsid w:val="007661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  <w:szCs w:val="20"/>
    </w:rPr>
  </w:style>
  <w:style w:type="paragraph" w:styleId="5">
    <w:name w:val="heading 5"/>
    <w:basedOn w:val="a0"/>
    <w:next w:val="a0"/>
    <w:qFormat/>
    <w:rsid w:val="00B1741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basedOn w:val="a0"/>
    <w:next w:val="a0"/>
    <w:qFormat/>
    <w:rsid w:val="00B174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6">
    <w:name w:val="page number"/>
    <w:basedOn w:val="a1"/>
  </w:style>
  <w:style w:type="paragraph" w:customStyle="1" w:styleId="a7">
    <w:name w:val="正式标题 宋体 小一 加粗 居中"/>
    <w:basedOn w:val="a0"/>
    <w:rsid w:val="00B93E05"/>
    <w:pPr>
      <w:spacing w:beforeLines="100" w:before="100" w:line="480" w:lineRule="auto"/>
      <w:jc w:val="center"/>
    </w:pPr>
    <w:rPr>
      <w:rFonts w:cs="宋体"/>
      <w:b/>
      <w:bCs/>
      <w:sz w:val="48"/>
      <w:szCs w:val="20"/>
    </w:rPr>
  </w:style>
  <w:style w:type="numbering" w:customStyle="1" w:styleId="a">
    <w:name w:val="样式 项目符号"/>
    <w:basedOn w:val="a3"/>
    <w:rsid w:val="003C4B7A"/>
    <w:pPr>
      <w:numPr>
        <w:numId w:val="5"/>
      </w:numPr>
    </w:pPr>
  </w:style>
  <w:style w:type="paragraph" w:customStyle="1" w:styleId="1151">
    <w:name w:val="样式 样式 正式标题 宋体 小一 加粗 居中 + 段前: 1 行 + 段前: 1.5 行 段后: 1 行"/>
    <w:basedOn w:val="a0"/>
    <w:rsid w:val="00B93E05"/>
    <w:pPr>
      <w:spacing w:beforeLines="100" w:before="100" w:afterLines="150" w:after="150"/>
      <w:jc w:val="center"/>
    </w:pPr>
    <w:rPr>
      <w:rFonts w:cs="宋体"/>
      <w:b/>
      <w:bCs/>
      <w:sz w:val="48"/>
      <w:szCs w:val="20"/>
    </w:rPr>
  </w:style>
  <w:style w:type="paragraph" w:customStyle="1" w:styleId="40">
    <w:name w:val="标题 4 + 小四"/>
    <w:basedOn w:val="4"/>
    <w:autoRedefine/>
    <w:rsid w:val="00766163"/>
    <w:pPr>
      <w:tabs>
        <w:tab w:val="clear" w:pos="1440"/>
        <w:tab w:val="num" w:pos="1096"/>
      </w:tabs>
      <w:ind w:left="1110" w:hanging="1110"/>
    </w:pPr>
    <w:rPr>
      <w:b w:val="0"/>
      <w:bCs/>
      <w:sz w:val="24"/>
      <w:szCs w:val="24"/>
    </w:rPr>
  </w:style>
  <w:style w:type="paragraph" w:customStyle="1" w:styleId="11511">
    <w:name w:val="样式 样式 样式 正式标题 宋体 小一 加粗 居中 + 段前: 1 行 + 段前: 1.5 行 段后: 1 行 + 段前: 1 ..."/>
    <w:basedOn w:val="1151"/>
    <w:autoRedefine/>
    <w:rsid w:val="00485CBB"/>
    <w:pPr>
      <w:spacing w:before="312" w:after="468"/>
    </w:pPr>
    <w:rPr>
      <w:sz w:val="72"/>
      <w:szCs w:val="72"/>
    </w:rPr>
  </w:style>
  <w:style w:type="paragraph" w:styleId="10">
    <w:name w:val="toc 1"/>
    <w:basedOn w:val="a0"/>
    <w:next w:val="a0"/>
    <w:autoRedefine/>
    <w:semiHidden/>
    <w:rsid w:val="00773243"/>
    <w:pPr>
      <w:tabs>
        <w:tab w:val="left" w:pos="1260"/>
        <w:tab w:val="right" w:leader="dot" w:pos="9350"/>
      </w:tabs>
      <w:jc w:val="left"/>
    </w:pPr>
  </w:style>
  <w:style w:type="paragraph" w:customStyle="1" w:styleId="15">
    <w:name w:val="正文 小四宋体（首行缩进两字+1.5倍行距）"/>
    <w:basedOn w:val="a0"/>
    <w:rsid w:val="003772BB"/>
    <w:pPr>
      <w:ind w:firstLineChars="200" w:firstLine="480"/>
    </w:pPr>
    <w:rPr>
      <w:rFonts w:cs="宋体"/>
      <w:szCs w:val="20"/>
    </w:rPr>
  </w:style>
  <w:style w:type="paragraph" w:styleId="41">
    <w:name w:val="toc 4"/>
    <w:basedOn w:val="a0"/>
    <w:next w:val="a0"/>
    <w:autoRedefine/>
    <w:semiHidden/>
    <w:rsid w:val="008041B7"/>
    <w:pPr>
      <w:ind w:leftChars="600" w:left="1260"/>
    </w:pPr>
  </w:style>
  <w:style w:type="paragraph" w:styleId="20">
    <w:name w:val="toc 2"/>
    <w:basedOn w:val="a0"/>
    <w:next w:val="a0"/>
    <w:autoRedefine/>
    <w:semiHidden/>
    <w:rsid w:val="008041B7"/>
    <w:pPr>
      <w:ind w:leftChars="200" w:left="420"/>
    </w:pPr>
  </w:style>
  <w:style w:type="paragraph" w:styleId="30">
    <w:name w:val="toc 3"/>
    <w:basedOn w:val="a0"/>
    <w:next w:val="a0"/>
    <w:autoRedefine/>
    <w:semiHidden/>
    <w:rsid w:val="008041B7"/>
    <w:pPr>
      <w:ind w:leftChars="400" w:left="840"/>
    </w:pPr>
  </w:style>
  <w:style w:type="character" w:styleId="a8">
    <w:name w:val="Hyperlink"/>
    <w:rsid w:val="008041B7"/>
    <w:rPr>
      <w:color w:val="0000FF"/>
      <w:u w:val="single"/>
    </w:rPr>
  </w:style>
  <w:style w:type="paragraph" w:styleId="a9">
    <w:name w:val="Document Map"/>
    <w:basedOn w:val="a0"/>
    <w:semiHidden/>
    <w:rsid w:val="00684F44"/>
    <w:pPr>
      <w:shd w:val="clear" w:color="auto" w:fill="000080"/>
    </w:pPr>
  </w:style>
  <w:style w:type="paragraph" w:styleId="aa">
    <w:name w:val="Balloon Text"/>
    <w:basedOn w:val="a0"/>
    <w:link w:val="Char"/>
    <w:rsid w:val="00E2789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a"/>
    <w:rsid w:val="00E27891"/>
    <w:rPr>
      <w:rFonts w:ascii="Arial" w:hAnsi="Arial"/>
      <w:kern w:val="2"/>
      <w:sz w:val="18"/>
      <w:szCs w:val="18"/>
    </w:rPr>
  </w:style>
  <w:style w:type="paragraph" w:styleId="ab">
    <w:name w:val="caption"/>
    <w:basedOn w:val="a0"/>
    <w:next w:val="a0"/>
    <w:unhideWhenUsed/>
    <w:qFormat/>
    <w:rsid w:val="00553123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0"/>
    <w:uiPriority w:val="34"/>
    <w:qFormat/>
    <w:rsid w:val="00CB34FF"/>
    <w:pPr>
      <w:ind w:firstLineChars="200" w:firstLine="420"/>
    </w:pPr>
  </w:style>
  <w:style w:type="table" w:styleId="ad">
    <w:name w:val="Table Grid"/>
    <w:basedOn w:val="a2"/>
    <w:rsid w:val="00D9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F3213"/>
    <w:pPr>
      <w:widowControl w:val="0"/>
      <w:spacing w:line="360" w:lineRule="auto"/>
      <w:jc w:val="both"/>
    </w:pPr>
    <w:rPr>
      <w:rFonts w:ascii="Arial" w:hAnsi="Arial"/>
      <w:kern w:val="2"/>
      <w:sz w:val="24"/>
      <w:szCs w:val="21"/>
    </w:rPr>
  </w:style>
  <w:style w:type="paragraph" w:styleId="1">
    <w:name w:val="heading 1"/>
    <w:basedOn w:val="a0"/>
    <w:next w:val="a0"/>
    <w:autoRedefine/>
    <w:qFormat/>
    <w:rsid w:val="0020202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kern w:val="44"/>
      <w:sz w:val="44"/>
      <w:szCs w:val="44"/>
    </w:rPr>
  </w:style>
  <w:style w:type="paragraph" w:styleId="2">
    <w:name w:val="heading 2"/>
    <w:basedOn w:val="a0"/>
    <w:next w:val="a0"/>
    <w:autoRedefine/>
    <w:qFormat/>
    <w:rsid w:val="007661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sz w:val="32"/>
      <w:szCs w:val="32"/>
    </w:rPr>
  </w:style>
  <w:style w:type="paragraph" w:styleId="3">
    <w:name w:val="heading 3"/>
    <w:basedOn w:val="a0"/>
    <w:next w:val="a0"/>
    <w:autoRedefine/>
    <w:qFormat/>
    <w:rsid w:val="007661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sz w:val="28"/>
      <w:szCs w:val="20"/>
    </w:rPr>
  </w:style>
  <w:style w:type="paragraph" w:styleId="5">
    <w:name w:val="heading 5"/>
    <w:basedOn w:val="a0"/>
    <w:next w:val="a0"/>
    <w:qFormat/>
    <w:rsid w:val="00B1741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basedOn w:val="a0"/>
    <w:next w:val="a0"/>
    <w:qFormat/>
    <w:rsid w:val="00B174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6">
    <w:name w:val="page number"/>
    <w:basedOn w:val="a1"/>
  </w:style>
  <w:style w:type="paragraph" w:customStyle="1" w:styleId="a7">
    <w:name w:val="正式标题 宋体 小一 加粗 居中"/>
    <w:basedOn w:val="a0"/>
    <w:rsid w:val="00B93E05"/>
    <w:pPr>
      <w:spacing w:beforeLines="100" w:before="100" w:line="480" w:lineRule="auto"/>
      <w:jc w:val="center"/>
    </w:pPr>
    <w:rPr>
      <w:rFonts w:cs="宋体"/>
      <w:b/>
      <w:bCs/>
      <w:sz w:val="48"/>
      <w:szCs w:val="20"/>
    </w:rPr>
  </w:style>
  <w:style w:type="numbering" w:customStyle="1" w:styleId="a">
    <w:name w:val="样式 项目符号"/>
    <w:basedOn w:val="a3"/>
    <w:rsid w:val="003C4B7A"/>
    <w:pPr>
      <w:numPr>
        <w:numId w:val="5"/>
      </w:numPr>
    </w:pPr>
  </w:style>
  <w:style w:type="paragraph" w:customStyle="1" w:styleId="1151">
    <w:name w:val="样式 样式 正式标题 宋体 小一 加粗 居中 + 段前: 1 行 + 段前: 1.5 行 段后: 1 行"/>
    <w:basedOn w:val="a0"/>
    <w:rsid w:val="00B93E05"/>
    <w:pPr>
      <w:spacing w:beforeLines="100" w:before="100" w:afterLines="150" w:after="150"/>
      <w:jc w:val="center"/>
    </w:pPr>
    <w:rPr>
      <w:rFonts w:cs="宋体"/>
      <w:b/>
      <w:bCs/>
      <w:sz w:val="48"/>
      <w:szCs w:val="20"/>
    </w:rPr>
  </w:style>
  <w:style w:type="paragraph" w:customStyle="1" w:styleId="40">
    <w:name w:val="标题 4 + 小四"/>
    <w:basedOn w:val="4"/>
    <w:autoRedefine/>
    <w:rsid w:val="00766163"/>
    <w:pPr>
      <w:tabs>
        <w:tab w:val="clear" w:pos="1440"/>
        <w:tab w:val="num" w:pos="1096"/>
      </w:tabs>
      <w:ind w:left="1110" w:hanging="1110"/>
    </w:pPr>
    <w:rPr>
      <w:b w:val="0"/>
      <w:bCs/>
      <w:sz w:val="24"/>
      <w:szCs w:val="24"/>
    </w:rPr>
  </w:style>
  <w:style w:type="paragraph" w:customStyle="1" w:styleId="11511">
    <w:name w:val="样式 样式 样式 正式标题 宋体 小一 加粗 居中 + 段前: 1 行 + 段前: 1.5 行 段后: 1 行 + 段前: 1 ..."/>
    <w:basedOn w:val="1151"/>
    <w:autoRedefine/>
    <w:rsid w:val="00485CBB"/>
    <w:pPr>
      <w:spacing w:before="312" w:after="468"/>
    </w:pPr>
    <w:rPr>
      <w:sz w:val="72"/>
      <w:szCs w:val="72"/>
    </w:rPr>
  </w:style>
  <w:style w:type="paragraph" w:styleId="10">
    <w:name w:val="toc 1"/>
    <w:basedOn w:val="a0"/>
    <w:next w:val="a0"/>
    <w:autoRedefine/>
    <w:semiHidden/>
    <w:rsid w:val="00773243"/>
    <w:pPr>
      <w:tabs>
        <w:tab w:val="left" w:pos="1260"/>
        <w:tab w:val="right" w:leader="dot" w:pos="9350"/>
      </w:tabs>
      <w:jc w:val="left"/>
    </w:pPr>
  </w:style>
  <w:style w:type="paragraph" w:customStyle="1" w:styleId="15">
    <w:name w:val="正文 小四宋体（首行缩进两字+1.5倍行距）"/>
    <w:basedOn w:val="a0"/>
    <w:rsid w:val="003772BB"/>
    <w:pPr>
      <w:ind w:firstLineChars="200" w:firstLine="480"/>
    </w:pPr>
    <w:rPr>
      <w:rFonts w:cs="宋体"/>
      <w:szCs w:val="20"/>
    </w:rPr>
  </w:style>
  <w:style w:type="paragraph" w:styleId="41">
    <w:name w:val="toc 4"/>
    <w:basedOn w:val="a0"/>
    <w:next w:val="a0"/>
    <w:autoRedefine/>
    <w:semiHidden/>
    <w:rsid w:val="008041B7"/>
    <w:pPr>
      <w:ind w:leftChars="600" w:left="1260"/>
    </w:pPr>
  </w:style>
  <w:style w:type="paragraph" w:styleId="20">
    <w:name w:val="toc 2"/>
    <w:basedOn w:val="a0"/>
    <w:next w:val="a0"/>
    <w:autoRedefine/>
    <w:semiHidden/>
    <w:rsid w:val="008041B7"/>
    <w:pPr>
      <w:ind w:leftChars="200" w:left="420"/>
    </w:pPr>
  </w:style>
  <w:style w:type="paragraph" w:styleId="30">
    <w:name w:val="toc 3"/>
    <w:basedOn w:val="a0"/>
    <w:next w:val="a0"/>
    <w:autoRedefine/>
    <w:semiHidden/>
    <w:rsid w:val="008041B7"/>
    <w:pPr>
      <w:ind w:leftChars="400" w:left="840"/>
    </w:pPr>
  </w:style>
  <w:style w:type="character" w:styleId="a8">
    <w:name w:val="Hyperlink"/>
    <w:rsid w:val="008041B7"/>
    <w:rPr>
      <w:color w:val="0000FF"/>
      <w:u w:val="single"/>
    </w:rPr>
  </w:style>
  <w:style w:type="paragraph" w:styleId="a9">
    <w:name w:val="Document Map"/>
    <w:basedOn w:val="a0"/>
    <w:semiHidden/>
    <w:rsid w:val="00684F44"/>
    <w:pPr>
      <w:shd w:val="clear" w:color="auto" w:fill="000080"/>
    </w:pPr>
  </w:style>
  <w:style w:type="paragraph" w:styleId="aa">
    <w:name w:val="Balloon Text"/>
    <w:basedOn w:val="a0"/>
    <w:link w:val="Char"/>
    <w:rsid w:val="00E2789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a"/>
    <w:rsid w:val="00E27891"/>
    <w:rPr>
      <w:rFonts w:ascii="Arial" w:hAnsi="Arial"/>
      <w:kern w:val="2"/>
      <w:sz w:val="18"/>
      <w:szCs w:val="18"/>
    </w:rPr>
  </w:style>
  <w:style w:type="paragraph" w:styleId="ab">
    <w:name w:val="caption"/>
    <w:basedOn w:val="a0"/>
    <w:next w:val="a0"/>
    <w:unhideWhenUsed/>
    <w:qFormat/>
    <w:rsid w:val="00553123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0"/>
    <w:uiPriority w:val="34"/>
    <w:qFormat/>
    <w:rsid w:val="00CB34FF"/>
    <w:pPr>
      <w:ind w:firstLineChars="200" w:firstLine="420"/>
    </w:pPr>
  </w:style>
  <w:style w:type="table" w:styleId="ad">
    <w:name w:val="Table Grid"/>
    <w:basedOn w:val="a2"/>
    <w:rsid w:val="00D9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72;&#25991;&#38745;\&#27169;&#26495;\NRDC1202-TPL0-&#38656;&#27714;&#35268;&#26684;&#35828;&#26126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NRDC1202-TPL0-需求规格说明书模板.dot</Template>
  <TotalTime>498</TotalTime>
  <Pages>1</Pages>
  <Words>471</Words>
  <Characters>2691</Characters>
  <Application>Microsoft Office Word</Application>
  <DocSecurity>0</DocSecurity>
  <Lines>22</Lines>
  <Paragraphs>6</Paragraphs>
  <ScaleCrop>false</ScaleCrop>
  <Manager>王海泉 朱涛</Manager>
  <Company>北京航空航天大学网络技术北京市重点实验室</Company>
  <LinksUpToDate>false</LinksUpToDate>
  <CharactersWithSpaces>3156</CharactersWithSpaces>
  <SharedDoc>false</SharedDoc>
  <HLinks>
    <vt:vector size="162" baseType="variant"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_Toc46594219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_Toc46594218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_Toc46594217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_Toc46594216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_Toc46594215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_Toc46594214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_Toc46594213</vt:lpwstr>
      </vt:variant>
      <vt:variant>
        <vt:i4>1572916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_Toc46594212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_Toc46594211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_Toc46594210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_Toc46594204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_Toc46594203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_Toc46594202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_Toc46594201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_Toc46594200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_Toc46594199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_Toc46594198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_Toc46594197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_Toc46594196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_Toc46594195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_Toc46594194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_Toc46594193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_Toc46594192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_Toc46594191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_Toc46594190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_Toc46594189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_Toc46594188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贪吃蛇桌面游戏需求规格说明书</dc:title>
  <dc:subject>需求规格说明书</dc:subject>
  <dc:creator>杨文静</dc:creator>
  <cp:keywords>需求分析</cp:keywords>
  <cp:lastModifiedBy>yangwenjing</cp:lastModifiedBy>
  <cp:revision>56</cp:revision>
  <cp:lastPrinted>2003-03-18T07:06:00Z</cp:lastPrinted>
  <dcterms:created xsi:type="dcterms:W3CDTF">2013-12-12T04:13:00Z</dcterms:created>
  <dcterms:modified xsi:type="dcterms:W3CDTF">2013-12-14T08:48:00Z</dcterms:modified>
  <cp:category>正式文档 一</cp:category>
</cp:coreProperties>
</file>